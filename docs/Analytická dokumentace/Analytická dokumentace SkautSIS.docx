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9EF" w:rsidRDefault="000B09EF" w:rsidP="002A27F8"/>
    <w:p w:rsidR="000B09EF" w:rsidRDefault="000B09EF" w:rsidP="002A27F8"/>
    <w:p w:rsidR="000B09EF" w:rsidRDefault="000B09EF" w:rsidP="002A27F8"/>
    <w:p w:rsidR="000B09EF" w:rsidRDefault="000B09EF" w:rsidP="002A27F8"/>
    <w:p w:rsidR="000B09EF" w:rsidRPr="00FF5368" w:rsidRDefault="000B09EF" w:rsidP="00FF5368">
      <w:pPr>
        <w:pStyle w:val="Nzev"/>
        <w:spacing w:after="0"/>
      </w:pPr>
      <w:r w:rsidRPr="00FF5368">
        <w:t>Projekt SkautSIS</w:t>
      </w:r>
    </w:p>
    <w:p w:rsidR="000B09EF" w:rsidRPr="00FF5368" w:rsidRDefault="000B09EF" w:rsidP="00FF5368">
      <w:pPr>
        <w:pStyle w:val="Podtitul"/>
        <w:rPr>
          <w:sz w:val="28"/>
        </w:rPr>
      </w:pPr>
      <w:r w:rsidRPr="00FF5368">
        <w:rPr>
          <w:sz w:val="28"/>
        </w:rPr>
        <w:t>Informační systém pro skautská střediska</w:t>
      </w:r>
    </w:p>
    <w:p w:rsidR="000B09EF" w:rsidRDefault="000B09EF" w:rsidP="00FF5368">
      <w:pPr>
        <w:pStyle w:val="Podtitul"/>
      </w:pPr>
      <w:r w:rsidRPr="00FF5368">
        <w:t>Analytický model</w:t>
      </w:r>
    </w:p>
    <w:p w:rsidR="000B09EF" w:rsidRDefault="000B09EF" w:rsidP="002C4891">
      <w:pPr>
        <w:rPr>
          <w:color w:val="5C5C5C"/>
        </w:rPr>
      </w:pPr>
    </w:p>
    <w:p w:rsidR="000B09EF" w:rsidRDefault="000B09EF" w:rsidP="002C4891">
      <w:pPr>
        <w:rPr>
          <w:color w:val="5C5C5C"/>
        </w:rPr>
      </w:pPr>
    </w:p>
    <w:p w:rsidR="000B09EF" w:rsidRDefault="000B09EF" w:rsidP="002C4891">
      <w:pPr>
        <w:rPr>
          <w:color w:val="5C5C5C"/>
        </w:rPr>
      </w:pPr>
    </w:p>
    <w:p w:rsidR="000B09EF" w:rsidRDefault="000B09EF" w:rsidP="002C4891">
      <w:pPr>
        <w:rPr>
          <w:color w:val="5C5C5C"/>
        </w:rPr>
      </w:pPr>
    </w:p>
    <w:p w:rsidR="000B09EF" w:rsidRDefault="000B09EF" w:rsidP="002C4891">
      <w:pPr>
        <w:rPr>
          <w:color w:val="5C5C5C"/>
        </w:rPr>
      </w:pPr>
    </w:p>
    <w:p w:rsidR="000B09EF" w:rsidRDefault="000B09EF" w:rsidP="002C4891">
      <w:pPr>
        <w:rPr>
          <w:color w:val="5C5C5C"/>
        </w:rPr>
      </w:pPr>
    </w:p>
    <w:p w:rsidR="000B09EF" w:rsidRDefault="000B09EF" w:rsidP="002C4891">
      <w:pPr>
        <w:rPr>
          <w:color w:val="5C5C5C"/>
        </w:rPr>
      </w:pPr>
    </w:p>
    <w:p w:rsidR="000B09EF" w:rsidRDefault="000B09EF" w:rsidP="002C4891">
      <w:pPr>
        <w:rPr>
          <w:color w:val="5C5C5C"/>
        </w:rPr>
      </w:pPr>
    </w:p>
    <w:p w:rsidR="000B09EF" w:rsidRDefault="000B09EF" w:rsidP="002C4891">
      <w:pPr>
        <w:rPr>
          <w:color w:val="5C5C5C"/>
        </w:rPr>
      </w:pPr>
    </w:p>
    <w:p w:rsidR="000B09EF" w:rsidRDefault="000B09EF" w:rsidP="002C4891">
      <w:pPr>
        <w:rPr>
          <w:color w:val="5C5C5C"/>
        </w:rPr>
      </w:pPr>
    </w:p>
    <w:p w:rsidR="000B09EF" w:rsidRDefault="000B09EF" w:rsidP="002C4891">
      <w:pPr>
        <w:rPr>
          <w:color w:val="5C5C5C"/>
        </w:rPr>
      </w:pPr>
    </w:p>
    <w:p w:rsidR="000B09EF" w:rsidRPr="005C4F54" w:rsidRDefault="000B09EF" w:rsidP="002C4891">
      <w:pPr>
        <w:rPr>
          <w:color w:val="5C5C5C"/>
        </w:rPr>
      </w:pPr>
    </w:p>
    <w:p w:rsidR="000B09EF" w:rsidRDefault="000B09EF" w:rsidP="002C4891">
      <w:pPr>
        <w:jc w:val="center"/>
        <w:rPr>
          <w:color w:val="3B3B3B"/>
        </w:rPr>
      </w:pPr>
      <w:r w:rsidRPr="005C4F54">
        <w:rPr>
          <w:color w:val="5C5C5C"/>
        </w:rPr>
        <w:t>verze</w:t>
      </w:r>
      <w:r w:rsidRPr="005C4F54">
        <w:t xml:space="preserve"> </w:t>
      </w:r>
      <w:r w:rsidRPr="005C4F54">
        <w:rPr>
          <w:color w:val="3B3B3B"/>
        </w:rPr>
        <w:t>1.0</w:t>
      </w:r>
      <w:r w:rsidRPr="005C4F54">
        <w:rPr>
          <w:color w:val="3B3B3B"/>
        </w:rPr>
        <w:br/>
      </w:r>
      <w:r>
        <w:rPr>
          <w:color w:val="3B3B3B"/>
        </w:rPr>
        <w:t>11.11.2010</w:t>
      </w:r>
      <w:r w:rsidRPr="005C4F54">
        <w:rPr>
          <w:color w:val="3B3B3B"/>
        </w:rPr>
        <w:br/>
      </w:r>
      <w:r w:rsidRPr="00EE0037">
        <w:rPr>
          <w:b/>
          <w:color w:val="3B3B3B"/>
        </w:rPr>
        <w:t>Tým SkautSIS</w:t>
      </w:r>
      <w:r>
        <w:rPr>
          <w:color w:val="3B3B3B"/>
        </w:rPr>
        <w:br/>
        <w:t>Vojtěch Vít, Marek Kožnar, Zbyšek Záliš, Jiří Matoušek, Roman Pivoňka</w:t>
      </w:r>
    </w:p>
    <w:p w:rsidR="000B09EF" w:rsidRPr="005C4F54" w:rsidRDefault="000B09EF" w:rsidP="002C4891">
      <w:pPr>
        <w:jc w:val="center"/>
        <w:rPr>
          <w:color w:val="3B3B3B"/>
        </w:rPr>
      </w:pPr>
    </w:p>
    <w:p w:rsidR="000B09EF" w:rsidRPr="005C4F54" w:rsidRDefault="000B09EF" w:rsidP="00EE0037">
      <w:pPr>
        <w:tabs>
          <w:tab w:val="left" w:pos="1134"/>
          <w:tab w:val="left" w:pos="4678"/>
          <w:tab w:val="left" w:pos="5670"/>
        </w:tabs>
      </w:pPr>
      <w:r>
        <w:t>Cvičící:</w:t>
      </w:r>
      <w:r>
        <w:tab/>
        <w:t>M. Komárek</w:t>
      </w:r>
      <w:r>
        <w:tab/>
        <w:t>E-mail:</w:t>
      </w:r>
      <w:r>
        <w:tab/>
      </w:r>
      <w:hyperlink r:id="rId9" w:history="1">
        <w:r w:rsidRPr="006B6D1E">
          <w:rPr>
            <w:rStyle w:val="Hypertextovodkaz"/>
          </w:rPr>
          <w:t>projekt-is@skaut-ricany.cz</w:t>
        </w:r>
      </w:hyperlink>
      <w:r>
        <w:br/>
        <w:t>Cvičení:</w:t>
      </w:r>
      <w:r>
        <w:tab/>
        <w:t>ZS-2010 čt 11:00</w:t>
      </w:r>
      <w:r>
        <w:tab/>
        <w:t>Web:</w:t>
      </w:r>
      <w:r>
        <w:tab/>
      </w:r>
      <w:hyperlink r:id="rId10" w:history="1">
        <w:r w:rsidRPr="006B6D1E">
          <w:rPr>
            <w:rStyle w:val="Hypertextovodkaz"/>
          </w:rPr>
          <w:t>https://rabbit.felk.cvut.cz/trac/ISSS</w:t>
        </w:r>
      </w:hyperlink>
    </w:p>
    <w:p w:rsidR="000B09EF" w:rsidRPr="005C4F54" w:rsidRDefault="000B09EF" w:rsidP="002C4891">
      <w:pPr>
        <w:pStyle w:val="Nadpisobsahu"/>
      </w:pPr>
      <w:r w:rsidRPr="005C4F54">
        <w:lastRenderedPageBreak/>
        <w:t>Historie revizí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09EF" w:rsidRPr="00E82AD2" w:rsidTr="00CE7B6E">
        <w:tc>
          <w:tcPr>
            <w:tcW w:w="2304" w:type="dxa"/>
          </w:tcPr>
          <w:p w:rsidR="000B09EF" w:rsidRPr="005C4F54" w:rsidRDefault="005F29D2" w:rsidP="00CE7B6E">
            <w:pPr>
              <w:pStyle w:val="Tabletext"/>
              <w:jc w:val="center"/>
              <w:rPr>
                <w:b/>
                <w:lang w:val="cs-CZ"/>
              </w:rPr>
            </w:pPr>
            <w:r w:rsidRPr="005F29D2">
              <w:rPr>
                <w:rFonts w:ascii="Calibri" w:hAnsi="Calibri"/>
                <w:b/>
                <w:lang w:val="cs-CZ"/>
              </w:rPr>
              <w:t>Datum</w:t>
            </w:r>
          </w:p>
        </w:tc>
        <w:tc>
          <w:tcPr>
            <w:tcW w:w="1152" w:type="dxa"/>
          </w:tcPr>
          <w:p w:rsidR="000B09EF" w:rsidRPr="005C4F54" w:rsidRDefault="005F29D2" w:rsidP="00CE7B6E">
            <w:pPr>
              <w:pStyle w:val="Tabletext"/>
              <w:jc w:val="center"/>
              <w:rPr>
                <w:b/>
                <w:lang w:val="cs-CZ"/>
              </w:rPr>
            </w:pPr>
            <w:r w:rsidRPr="005F29D2">
              <w:rPr>
                <w:rFonts w:ascii="Calibri" w:hAnsi="Calibri"/>
                <w:b/>
                <w:lang w:val="cs-CZ"/>
              </w:rPr>
              <w:t>Verze</w:t>
            </w:r>
          </w:p>
        </w:tc>
        <w:tc>
          <w:tcPr>
            <w:tcW w:w="3744" w:type="dxa"/>
          </w:tcPr>
          <w:p w:rsidR="000B09EF" w:rsidRPr="005C4F54" w:rsidRDefault="005F29D2" w:rsidP="00CE7B6E">
            <w:pPr>
              <w:pStyle w:val="Tabletext"/>
              <w:jc w:val="center"/>
              <w:rPr>
                <w:b/>
                <w:lang w:val="cs-CZ"/>
              </w:rPr>
            </w:pPr>
            <w:r w:rsidRPr="005F29D2">
              <w:rPr>
                <w:rFonts w:ascii="Calibri" w:hAnsi="Calibri"/>
                <w:b/>
                <w:lang w:val="cs-CZ"/>
              </w:rPr>
              <w:t>Popis</w:t>
            </w:r>
          </w:p>
        </w:tc>
        <w:tc>
          <w:tcPr>
            <w:tcW w:w="2304" w:type="dxa"/>
          </w:tcPr>
          <w:p w:rsidR="000B09EF" w:rsidRPr="005C4F54" w:rsidRDefault="005F29D2" w:rsidP="00CE7B6E">
            <w:pPr>
              <w:pStyle w:val="Tabletext"/>
              <w:jc w:val="center"/>
              <w:rPr>
                <w:b/>
                <w:lang w:val="cs-CZ"/>
              </w:rPr>
            </w:pPr>
            <w:r w:rsidRPr="005F29D2">
              <w:rPr>
                <w:rFonts w:ascii="Calibri" w:hAnsi="Calibri"/>
                <w:b/>
                <w:lang w:val="cs-CZ"/>
              </w:rPr>
              <w:t>Autor</w:t>
            </w:r>
          </w:p>
        </w:tc>
      </w:tr>
      <w:tr w:rsidR="00A50214" w:rsidRPr="00E82AD2" w:rsidTr="00CE7B6E">
        <w:tc>
          <w:tcPr>
            <w:tcW w:w="2304" w:type="dxa"/>
          </w:tcPr>
          <w:p w:rsidR="00A50214" w:rsidRPr="005F29D2" w:rsidRDefault="00A50214" w:rsidP="00CE7B6E">
            <w:pPr>
              <w:pStyle w:val="Tabletext"/>
              <w:rPr>
                <w:rFonts w:ascii="Calibri" w:hAnsi="Calibri"/>
                <w:lang w:val="cs-CZ"/>
              </w:rPr>
            </w:pPr>
            <w:r>
              <w:rPr>
                <w:rFonts w:ascii="Calibri" w:hAnsi="Calibri"/>
                <w:lang w:val="cs-CZ"/>
              </w:rPr>
              <w:t>11. 11. 2010</w:t>
            </w:r>
          </w:p>
        </w:tc>
        <w:tc>
          <w:tcPr>
            <w:tcW w:w="1152" w:type="dxa"/>
          </w:tcPr>
          <w:p w:rsidR="00A50214" w:rsidRPr="005F29D2" w:rsidRDefault="00A50214" w:rsidP="00CE7B6E">
            <w:pPr>
              <w:pStyle w:val="Tabletext"/>
              <w:rPr>
                <w:rFonts w:ascii="Calibri" w:hAnsi="Calibri"/>
                <w:lang w:val="cs-CZ"/>
              </w:rPr>
            </w:pPr>
            <w:r>
              <w:rPr>
                <w:rFonts w:ascii="Calibri" w:hAnsi="Calibri"/>
                <w:lang w:val="cs-CZ"/>
              </w:rPr>
              <w:t>1.1</w:t>
            </w:r>
          </w:p>
        </w:tc>
        <w:tc>
          <w:tcPr>
            <w:tcW w:w="3744" w:type="dxa"/>
          </w:tcPr>
          <w:p w:rsidR="00A50214" w:rsidRPr="005F29D2" w:rsidRDefault="00A50214" w:rsidP="00CE7B6E">
            <w:pPr>
              <w:pStyle w:val="Tabletext"/>
              <w:rPr>
                <w:rFonts w:ascii="Calibri" w:hAnsi="Calibri"/>
                <w:lang w:val="cs-CZ"/>
              </w:rPr>
            </w:pPr>
            <w:r>
              <w:rPr>
                <w:rFonts w:ascii="Calibri" w:hAnsi="Calibri"/>
                <w:lang w:val="cs-CZ"/>
              </w:rPr>
              <w:t>Aktualizace specifikace požadavků, stylistické úpravy dokumentu.</w:t>
            </w:r>
          </w:p>
        </w:tc>
        <w:tc>
          <w:tcPr>
            <w:tcW w:w="2304" w:type="dxa"/>
          </w:tcPr>
          <w:p w:rsidR="00A50214" w:rsidRPr="005F29D2" w:rsidRDefault="00A50214" w:rsidP="00CE7B6E">
            <w:pPr>
              <w:pStyle w:val="Tabletext"/>
              <w:rPr>
                <w:rFonts w:ascii="Calibri" w:hAnsi="Calibri"/>
                <w:lang w:val="cs-CZ"/>
              </w:rPr>
            </w:pPr>
            <w:r>
              <w:rPr>
                <w:rFonts w:ascii="Calibri" w:hAnsi="Calibri"/>
                <w:lang w:val="cs-CZ"/>
              </w:rPr>
              <w:t>Vojtěch Vít</w:t>
            </w:r>
          </w:p>
        </w:tc>
      </w:tr>
      <w:tr w:rsidR="000B09EF" w:rsidRPr="00E82AD2" w:rsidTr="00CE7B6E">
        <w:tc>
          <w:tcPr>
            <w:tcW w:w="2304" w:type="dxa"/>
          </w:tcPr>
          <w:p w:rsidR="000B09EF" w:rsidRPr="005C4F54" w:rsidRDefault="005F29D2" w:rsidP="00CE7B6E">
            <w:pPr>
              <w:pStyle w:val="Tabletext"/>
              <w:rPr>
                <w:lang w:val="cs-CZ"/>
              </w:rPr>
            </w:pPr>
            <w:r w:rsidRPr="005F29D2">
              <w:rPr>
                <w:rFonts w:ascii="Calibri" w:hAnsi="Calibri"/>
                <w:lang w:val="cs-CZ"/>
              </w:rPr>
              <w:t>11</w:t>
            </w:r>
            <w:r w:rsidR="000B09EF" w:rsidRPr="005C4F54">
              <w:rPr>
                <w:lang w:val="cs-CZ"/>
              </w:rPr>
              <w:t>.</w:t>
            </w:r>
            <w:r w:rsidR="00A50214">
              <w:rPr>
                <w:lang w:val="cs-CZ"/>
              </w:rPr>
              <w:t xml:space="preserve"> </w:t>
            </w:r>
            <w:r w:rsidRPr="005F29D2">
              <w:rPr>
                <w:rFonts w:ascii="Calibri" w:hAnsi="Calibri"/>
                <w:lang w:val="cs-CZ"/>
              </w:rPr>
              <w:t>11</w:t>
            </w:r>
            <w:r w:rsidR="000B09EF" w:rsidRPr="005C4F54">
              <w:rPr>
                <w:lang w:val="cs-CZ"/>
              </w:rPr>
              <w:t>.</w:t>
            </w:r>
            <w:r w:rsidR="00A50214">
              <w:rPr>
                <w:lang w:val="cs-CZ"/>
              </w:rPr>
              <w:t xml:space="preserve"> </w:t>
            </w:r>
            <w:r w:rsidRPr="005F29D2">
              <w:rPr>
                <w:rFonts w:ascii="Calibri" w:hAnsi="Calibri"/>
                <w:lang w:val="cs-CZ"/>
              </w:rPr>
              <w:t>2010</w:t>
            </w:r>
          </w:p>
        </w:tc>
        <w:tc>
          <w:tcPr>
            <w:tcW w:w="1152" w:type="dxa"/>
          </w:tcPr>
          <w:p w:rsidR="000B09EF" w:rsidRPr="005C4F54" w:rsidRDefault="005F29D2" w:rsidP="00CE7B6E">
            <w:pPr>
              <w:pStyle w:val="Tabletext"/>
              <w:rPr>
                <w:lang w:val="cs-CZ"/>
              </w:rPr>
            </w:pPr>
            <w:r w:rsidRPr="005F29D2">
              <w:rPr>
                <w:rFonts w:ascii="Calibri" w:hAnsi="Calibri"/>
                <w:lang w:val="cs-CZ"/>
              </w:rPr>
              <w:t>1</w:t>
            </w:r>
            <w:r w:rsidR="000B09EF" w:rsidRPr="005C4F54">
              <w:rPr>
                <w:lang w:val="cs-CZ"/>
              </w:rPr>
              <w:t>.</w:t>
            </w:r>
            <w:r w:rsidRPr="005F29D2">
              <w:rPr>
                <w:rFonts w:ascii="Calibri" w:hAnsi="Calibri"/>
                <w:lang w:val="cs-CZ"/>
              </w:rPr>
              <w:t>0</w:t>
            </w:r>
          </w:p>
        </w:tc>
        <w:tc>
          <w:tcPr>
            <w:tcW w:w="3744" w:type="dxa"/>
          </w:tcPr>
          <w:p w:rsidR="000B09EF" w:rsidRPr="005C4F54" w:rsidRDefault="005F29D2" w:rsidP="00CE7B6E">
            <w:pPr>
              <w:pStyle w:val="Tabletext"/>
              <w:rPr>
                <w:lang w:val="cs-CZ"/>
              </w:rPr>
            </w:pPr>
            <w:r w:rsidRPr="005F29D2">
              <w:rPr>
                <w:rFonts w:ascii="Calibri" w:hAnsi="Calibri"/>
                <w:lang w:val="cs-CZ"/>
              </w:rPr>
              <w:t>Sestavení</w:t>
            </w:r>
            <w:r w:rsidR="000B09EF">
              <w:rPr>
                <w:lang w:val="cs-CZ"/>
              </w:rPr>
              <w:t xml:space="preserve"> </w:t>
            </w:r>
            <w:r w:rsidRPr="005F29D2">
              <w:rPr>
                <w:rFonts w:ascii="Calibri" w:hAnsi="Calibri"/>
                <w:lang w:val="cs-CZ"/>
              </w:rPr>
              <w:t>dokumentu</w:t>
            </w:r>
            <w:r w:rsidR="000B09EF" w:rsidRPr="005C4F54">
              <w:rPr>
                <w:lang w:val="cs-CZ"/>
              </w:rPr>
              <w:t>.</w:t>
            </w:r>
          </w:p>
        </w:tc>
        <w:tc>
          <w:tcPr>
            <w:tcW w:w="2304" w:type="dxa"/>
          </w:tcPr>
          <w:p w:rsidR="000B09EF" w:rsidRPr="005C4F54" w:rsidRDefault="005F29D2" w:rsidP="00CE7B6E">
            <w:pPr>
              <w:pStyle w:val="Tabletext"/>
              <w:rPr>
                <w:lang w:val="cs-CZ"/>
              </w:rPr>
            </w:pPr>
            <w:r w:rsidRPr="005F29D2">
              <w:rPr>
                <w:rFonts w:ascii="Calibri" w:hAnsi="Calibri"/>
                <w:lang w:val="cs-CZ"/>
              </w:rPr>
              <w:t>Vojtěch</w:t>
            </w:r>
            <w:r w:rsidR="000B09EF">
              <w:rPr>
                <w:lang w:val="cs-CZ"/>
              </w:rPr>
              <w:t xml:space="preserve"> </w:t>
            </w:r>
            <w:r w:rsidRPr="005F29D2">
              <w:rPr>
                <w:rFonts w:ascii="Calibri" w:hAnsi="Calibri"/>
                <w:lang w:val="cs-CZ"/>
              </w:rPr>
              <w:t>Vít</w:t>
            </w:r>
          </w:p>
        </w:tc>
      </w:tr>
    </w:tbl>
    <w:p w:rsidR="000B09EF" w:rsidRPr="005C4F54" w:rsidRDefault="000B09EF" w:rsidP="002C4891">
      <w:pPr>
        <w:rPr>
          <w:rFonts w:ascii="TheMixCE B7 Bold" w:hAnsi="TheMixCE B7 Bold"/>
          <w:b/>
          <w:bCs/>
          <w:color w:val="1C1C1C"/>
          <w:sz w:val="28"/>
          <w:szCs w:val="28"/>
        </w:rPr>
      </w:pPr>
      <w:r w:rsidRPr="005C4F54">
        <w:br w:type="page"/>
      </w:r>
    </w:p>
    <w:p w:rsidR="000B09EF" w:rsidRPr="005C4F54" w:rsidRDefault="000B09EF" w:rsidP="002C4891">
      <w:pPr>
        <w:pStyle w:val="Nadpisobsahu"/>
        <w:rPr>
          <w:color w:val="262626"/>
          <w:sz w:val="30"/>
        </w:rPr>
      </w:pPr>
      <w:r w:rsidRPr="005C4F54">
        <w:t>Obsah</w:t>
      </w:r>
    </w:p>
    <w:bookmarkStart w:id="0" w:name="_GoBack"/>
    <w:bookmarkEnd w:id="0"/>
    <w:p w:rsidR="00F1432F" w:rsidRPr="00372470" w:rsidRDefault="00624DEB">
      <w:pPr>
        <w:pStyle w:val="Obsah1"/>
        <w:tabs>
          <w:tab w:val="left" w:pos="36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77258681" w:history="1">
        <w:r w:rsidR="00F1432F" w:rsidRPr="00141F2B">
          <w:rPr>
            <w:rStyle w:val="Hypertextovodkaz"/>
            <w:noProof/>
          </w:rPr>
          <w:t>1</w:t>
        </w:r>
        <w:r w:rsidR="00F1432F"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="00F1432F" w:rsidRPr="00141F2B">
          <w:rPr>
            <w:rStyle w:val="Hypertextovodkaz"/>
            <w:noProof/>
          </w:rPr>
          <w:t>Vize projektu</w:t>
        </w:r>
        <w:r w:rsidR="00F1432F">
          <w:rPr>
            <w:noProof/>
            <w:webHidden/>
          </w:rPr>
          <w:tab/>
        </w:r>
        <w:r w:rsidR="00F1432F">
          <w:rPr>
            <w:noProof/>
            <w:webHidden/>
          </w:rPr>
          <w:fldChar w:fldCharType="begin"/>
        </w:r>
        <w:r w:rsidR="00F1432F">
          <w:rPr>
            <w:noProof/>
            <w:webHidden/>
          </w:rPr>
          <w:instrText xml:space="preserve"> PAGEREF _Toc277258681 \h </w:instrText>
        </w:r>
        <w:r w:rsidR="00F1432F">
          <w:rPr>
            <w:noProof/>
            <w:webHidden/>
          </w:rPr>
        </w:r>
        <w:r w:rsidR="00F1432F"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4</w:t>
        </w:r>
        <w:r w:rsidR="00F1432F"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82" w:history="1">
        <w:r w:rsidRPr="00141F2B">
          <w:rPr>
            <w:rStyle w:val="Hypertextovodkaz"/>
            <w:noProof/>
          </w:rPr>
          <w:t>1.1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83" w:history="1">
        <w:r w:rsidRPr="00141F2B">
          <w:rPr>
            <w:rStyle w:val="Hypertextovodkaz"/>
            <w:noProof/>
          </w:rPr>
          <w:t>1.2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Umístění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84" w:history="1">
        <w:r w:rsidRPr="00141F2B">
          <w:rPr>
            <w:rStyle w:val="Hypertextovodkaz"/>
            <w:noProof/>
          </w:rPr>
          <w:t>1.3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Interesované osoby a uživatelé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85" w:history="1">
        <w:r w:rsidRPr="00141F2B">
          <w:rPr>
            <w:rStyle w:val="Hypertextovodkaz"/>
            <w:noProof/>
          </w:rPr>
          <w:t>1.4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Přehled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86" w:history="1">
        <w:r w:rsidRPr="00141F2B">
          <w:rPr>
            <w:rStyle w:val="Hypertextovodkaz"/>
            <w:noProof/>
          </w:rPr>
          <w:t>1.5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Funkční 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87" w:history="1">
        <w:r w:rsidRPr="00141F2B">
          <w:rPr>
            <w:rStyle w:val="Hypertextovodkaz"/>
            <w:noProof/>
          </w:rPr>
          <w:t>1.6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Omezení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1"/>
        <w:tabs>
          <w:tab w:val="left" w:pos="36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88" w:history="1">
        <w:r w:rsidRPr="00141F2B">
          <w:rPr>
            <w:rStyle w:val="Hypertextovodkaz"/>
            <w:noProof/>
          </w:rPr>
          <w:t>2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Významový slovník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89" w:history="1">
        <w:r w:rsidRPr="00141F2B">
          <w:rPr>
            <w:rStyle w:val="Hypertextovodkaz"/>
            <w:noProof/>
          </w:rPr>
          <w:t>2.1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Technické termíny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90" w:history="1">
        <w:r w:rsidRPr="00141F2B">
          <w:rPr>
            <w:rStyle w:val="Hypertextovodkaz"/>
            <w:noProof/>
          </w:rPr>
          <w:t>2.2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Zkratky a akronymy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91" w:history="1">
        <w:r w:rsidRPr="00141F2B">
          <w:rPr>
            <w:rStyle w:val="Hypertextovodkaz"/>
            <w:noProof/>
          </w:rPr>
          <w:t>2.3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Skautské termíny a 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92" w:history="1">
        <w:r w:rsidRPr="00141F2B">
          <w:rPr>
            <w:rStyle w:val="Hypertextovodkaz"/>
            <w:noProof/>
          </w:rPr>
          <w:t>2.4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Výrazy priority požadavků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1"/>
        <w:tabs>
          <w:tab w:val="left" w:pos="36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93" w:history="1">
        <w:r w:rsidRPr="00141F2B">
          <w:rPr>
            <w:rStyle w:val="Hypertextovodkaz"/>
            <w:noProof/>
          </w:rPr>
          <w:t>3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Business 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94" w:history="1">
        <w:r w:rsidRPr="00141F2B">
          <w:rPr>
            <w:rStyle w:val="Hypertextovodkaz"/>
            <w:noProof/>
          </w:rPr>
          <w:t>3.1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Zorganizování akce pro veřejnost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95" w:history="1">
        <w:r w:rsidRPr="00141F2B">
          <w:rPr>
            <w:rStyle w:val="Hypertextovodkaz"/>
            <w:noProof/>
          </w:rPr>
          <w:t>3.2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Zorganizování schůze rady ZOJ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1"/>
        <w:tabs>
          <w:tab w:val="left" w:pos="36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96" w:history="1">
        <w:r w:rsidRPr="00141F2B">
          <w:rPr>
            <w:rStyle w:val="Hypertextovodkaz"/>
            <w:noProof/>
          </w:rPr>
          <w:t>4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Model požadavků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97" w:history="1">
        <w:r w:rsidRPr="00141F2B">
          <w:rPr>
            <w:rStyle w:val="Hypertextovodkaz"/>
            <w:noProof/>
          </w:rPr>
          <w:t>4.1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Funkční požadavky /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98" w:history="1">
        <w:r w:rsidRPr="00141F2B">
          <w:rPr>
            <w:rStyle w:val="Hypertextovodkaz"/>
            <w:noProof/>
          </w:rPr>
          <w:t>4.2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Nefunkční požadavky /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1"/>
        <w:tabs>
          <w:tab w:val="left" w:pos="36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699" w:history="1">
        <w:r w:rsidRPr="00141F2B">
          <w:rPr>
            <w:rStyle w:val="Hypertextovodkaz"/>
            <w:noProof/>
          </w:rPr>
          <w:t>5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Model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00" w:history="1">
        <w:r w:rsidRPr="00141F2B">
          <w:rPr>
            <w:rStyle w:val="Hypertextovodkaz"/>
            <w:noProof/>
          </w:rPr>
          <w:t>5.1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Články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01" w:history="1">
        <w:r w:rsidRPr="00141F2B">
          <w:rPr>
            <w:rStyle w:val="Hypertextovodkaz"/>
            <w:noProof/>
          </w:rPr>
          <w:t>5.2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Fotogalerie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02" w:history="1">
        <w:r w:rsidRPr="00141F2B">
          <w:rPr>
            <w:rStyle w:val="Hypertextovodkaz"/>
            <w:noProof/>
          </w:rPr>
          <w:t>5.3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Oznámení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03" w:history="1">
        <w:r w:rsidRPr="00141F2B">
          <w:rPr>
            <w:rStyle w:val="Hypertextovodkaz"/>
            <w:noProof/>
          </w:rPr>
          <w:t>5.4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04" w:history="1">
        <w:r w:rsidRPr="00141F2B">
          <w:rPr>
            <w:rStyle w:val="Hypertextovodkaz"/>
            <w:noProof/>
          </w:rPr>
          <w:t>5.5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Skupiny osob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05" w:history="1">
        <w:r w:rsidRPr="00141F2B">
          <w:rPr>
            <w:rStyle w:val="Hypertextovodkaz"/>
            <w:noProof/>
          </w:rPr>
          <w:t>5.6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Speciální webové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06" w:history="1">
        <w:r w:rsidRPr="00141F2B">
          <w:rPr>
            <w:rStyle w:val="Hypertextovodkaz"/>
            <w:noProof/>
          </w:rPr>
          <w:t>5.7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Události a kalendář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07" w:history="1">
        <w:r w:rsidRPr="00141F2B">
          <w:rPr>
            <w:rStyle w:val="Hypertextovodkaz"/>
            <w:noProof/>
          </w:rPr>
          <w:t>5.8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Účastníci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1"/>
        <w:tabs>
          <w:tab w:val="left" w:pos="36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08" w:history="1">
        <w:r w:rsidRPr="00141F2B">
          <w:rPr>
            <w:rStyle w:val="Hypertextovodkaz"/>
            <w:noProof/>
          </w:rPr>
          <w:t>6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Doménový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09" w:history="1">
        <w:r w:rsidRPr="00141F2B">
          <w:rPr>
            <w:rStyle w:val="Hypertextovodkaz"/>
            <w:noProof/>
          </w:rPr>
          <w:t>6.1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Podsystém článků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10" w:history="1">
        <w:r w:rsidRPr="00141F2B">
          <w:rPr>
            <w:rStyle w:val="Hypertextovodkaz"/>
            <w:noProof/>
          </w:rPr>
          <w:t>6.2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Podsystém fotogalerie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11" w:history="1">
        <w:r w:rsidRPr="00141F2B">
          <w:rPr>
            <w:rStyle w:val="Hypertextovodkaz"/>
            <w:noProof/>
          </w:rPr>
          <w:t>6.3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Podsystém jednotek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12" w:history="1">
        <w:r w:rsidRPr="00141F2B">
          <w:rPr>
            <w:rStyle w:val="Hypertextovodkaz"/>
            <w:noProof/>
          </w:rPr>
          <w:t>6.4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Podsystém náborových informací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13" w:history="1">
        <w:r w:rsidRPr="00141F2B">
          <w:rPr>
            <w:rStyle w:val="Hypertextovodkaz"/>
            <w:noProof/>
          </w:rPr>
          <w:t>6.5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Podsystém nemovitostí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14" w:history="1">
        <w:r w:rsidRPr="00141F2B">
          <w:rPr>
            <w:rStyle w:val="Hypertextovodkaz"/>
            <w:noProof/>
          </w:rPr>
          <w:t>6.6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Podsystém oprávnění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15" w:history="1">
        <w:r w:rsidRPr="00141F2B">
          <w:rPr>
            <w:rStyle w:val="Hypertextovodkaz"/>
            <w:noProof/>
          </w:rPr>
          <w:t>6.7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Podsystém osob a funkcí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16" w:history="1">
        <w:r w:rsidRPr="00141F2B">
          <w:rPr>
            <w:rStyle w:val="Hypertextovodkaz"/>
            <w:noProof/>
          </w:rPr>
          <w:t>6.8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Podsystém oznámení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17" w:history="1">
        <w:r w:rsidRPr="00141F2B">
          <w:rPr>
            <w:rStyle w:val="Hypertextovodkaz"/>
            <w:noProof/>
          </w:rPr>
          <w:t>6.9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Podsystém skupin osob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18" w:history="1">
        <w:r w:rsidRPr="00141F2B">
          <w:rPr>
            <w:rStyle w:val="Hypertextovodkaz"/>
            <w:noProof/>
          </w:rPr>
          <w:t>6.10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Podsystém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19" w:history="1">
        <w:r w:rsidRPr="00141F2B">
          <w:rPr>
            <w:rStyle w:val="Hypertextovodkaz"/>
            <w:noProof/>
          </w:rPr>
          <w:t>6.11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Podsystém událostí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2"/>
        <w:tabs>
          <w:tab w:val="left" w:pos="90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20" w:history="1">
        <w:r w:rsidRPr="00141F2B">
          <w:rPr>
            <w:rStyle w:val="Hypertextovodkaz"/>
            <w:noProof/>
          </w:rPr>
          <w:t>6.12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Podsystém uživatelských účtů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1"/>
        <w:tabs>
          <w:tab w:val="left" w:pos="36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21" w:history="1">
        <w:r w:rsidRPr="00141F2B">
          <w:rPr>
            <w:rStyle w:val="Hypertextovodkaz"/>
            <w:noProof/>
          </w:rPr>
          <w:t>7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Projektový deník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F1432F" w:rsidRPr="00372470" w:rsidRDefault="00F1432F">
      <w:pPr>
        <w:pStyle w:val="Obsah1"/>
        <w:tabs>
          <w:tab w:val="left" w:pos="360"/>
          <w:tab w:val="right" w:leader="dot" w:pos="9060"/>
        </w:tabs>
        <w:rPr>
          <w:rFonts w:ascii="Calibri" w:hAnsi="Calibri" w:cs="Times New Roman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7258722" w:history="1">
        <w:r w:rsidRPr="00141F2B">
          <w:rPr>
            <w:rStyle w:val="Hypertextovodkaz"/>
            <w:noProof/>
          </w:rPr>
          <w:t>8</w:t>
        </w:r>
        <w:r w:rsidRPr="00372470">
          <w:rPr>
            <w:rFonts w:ascii="Calibri" w:hAnsi="Calibri" w:cs="Times New Roman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141F2B">
          <w:rPr>
            <w:rStyle w:val="Hypertextovodkaz"/>
            <w:noProof/>
          </w:rPr>
          <w:t>Přerozdělení bodů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_Toc277258722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5AE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0B09EF" w:rsidRDefault="00624DEB" w:rsidP="002C4891">
      <w:r>
        <w:fldChar w:fldCharType="end"/>
      </w:r>
    </w:p>
    <w:p w:rsidR="000B09EF" w:rsidRDefault="000B09EF" w:rsidP="002C4891">
      <w:pPr>
        <w:rPr>
          <w:rFonts w:ascii="TheMixCE B7 Bold" w:hAnsi="TheMixCE B7 Bold"/>
          <w:color w:val="262626"/>
          <w:sz w:val="30"/>
          <w:szCs w:val="28"/>
        </w:rPr>
      </w:pPr>
      <w:r>
        <w:br w:type="page"/>
      </w:r>
    </w:p>
    <w:p w:rsidR="000B09EF" w:rsidRPr="00CE7B6E" w:rsidRDefault="000B09EF" w:rsidP="00CE7B6E">
      <w:pPr>
        <w:pStyle w:val="Nadpis1"/>
      </w:pPr>
      <w:bookmarkStart w:id="1" w:name="_Toc277254278"/>
      <w:bookmarkStart w:id="2" w:name="_Toc277258420"/>
      <w:bookmarkStart w:id="3" w:name="_Toc277258681"/>
      <w:r w:rsidRPr="00CE7B6E">
        <w:t>Vize projektu</w:t>
      </w:r>
      <w:bookmarkEnd w:id="1"/>
      <w:bookmarkEnd w:id="2"/>
      <w:bookmarkEnd w:id="3"/>
    </w:p>
    <w:p w:rsidR="000B09EF" w:rsidRPr="00CE7B6E" w:rsidRDefault="000B09EF" w:rsidP="00CE7B6E">
      <w:pPr>
        <w:pStyle w:val="Nadpis2"/>
      </w:pPr>
      <w:bookmarkStart w:id="4" w:name="_Toc277254279"/>
      <w:bookmarkStart w:id="5" w:name="_Toc277258421"/>
      <w:bookmarkStart w:id="6" w:name="_Toc277258682"/>
      <w:r w:rsidRPr="00CE7B6E">
        <w:t>Úvod</w:t>
      </w:r>
      <w:bookmarkEnd w:id="4"/>
      <w:bookmarkEnd w:id="5"/>
      <w:bookmarkEnd w:id="6"/>
    </w:p>
    <w:p w:rsidR="000B09EF" w:rsidRPr="005C4F54" w:rsidRDefault="000B09EF" w:rsidP="002C4891">
      <w:pPr>
        <w:pStyle w:val="Odstavec"/>
      </w:pPr>
      <w:r w:rsidRPr="005C4F54">
        <w:t>Účelem tohoto dokumentu je shromáždit, analyzovat a definovat na vysoké úrovni potřeby a vlastnosti Informačního systému skautského střediska. Zaměřuje se na potřeby důležité pro zainteresované strany a koncové uživatele, a proč tyto potřeby existují. Podrobnosti o tom, jak Informační systém skautského střediska splňuje tyto požadavky, jsou podrobně popsány v případech užití a v dalších dokumentech specifikace.</w:t>
      </w:r>
    </w:p>
    <w:p w:rsidR="000B09EF" w:rsidRPr="009617DC" w:rsidRDefault="000B09EF" w:rsidP="009617DC">
      <w:pPr>
        <w:pStyle w:val="Nadpis3"/>
      </w:pPr>
      <w:bookmarkStart w:id="7" w:name="_Toc277254280"/>
      <w:bookmarkStart w:id="8" w:name="_Toc277258422"/>
      <w:r w:rsidRPr="009617DC">
        <w:t>Účel</w:t>
      </w:r>
      <w:bookmarkEnd w:id="7"/>
      <w:bookmarkEnd w:id="8"/>
    </w:p>
    <w:p w:rsidR="000B09EF" w:rsidRPr="005C4F54" w:rsidRDefault="000B09EF" w:rsidP="002C4891">
      <w:pPr>
        <w:pStyle w:val="Odstavec"/>
      </w:pPr>
      <w:r w:rsidRPr="005C4F54">
        <w:t>Tento dokument vznikl za účelem dokumentace vize projektu navrženého a realizovaného studenty v rámci předmětu Y36SIN na Českém vysokém učení technickém v Praze, Fakultě elektrotechnické.</w:t>
      </w:r>
    </w:p>
    <w:p w:rsidR="000B09EF" w:rsidRPr="009617DC" w:rsidRDefault="000B09EF" w:rsidP="009617DC">
      <w:pPr>
        <w:pStyle w:val="Nadpis3"/>
      </w:pPr>
      <w:bookmarkStart w:id="9" w:name="_Toc277254281"/>
      <w:bookmarkStart w:id="10" w:name="_Toc277258423"/>
      <w:r w:rsidRPr="009617DC">
        <w:t>Rozsah</w:t>
      </w:r>
      <w:bookmarkEnd w:id="9"/>
      <w:bookmarkEnd w:id="10"/>
    </w:p>
    <w:p w:rsidR="000B09EF" w:rsidRPr="005C4F54" w:rsidRDefault="000B09EF" w:rsidP="002C4891">
      <w:pPr>
        <w:pStyle w:val="Odstavec"/>
      </w:pPr>
      <w:r w:rsidRPr="005C4F54">
        <w:t>Obsah dokumentu se týká projektu Informačního systému skautského střediska, a je podkladem pro další práci na sběru požadavků, návrhu a implementaci tohoto systému.</w:t>
      </w:r>
    </w:p>
    <w:p w:rsidR="000B09EF" w:rsidRPr="009617DC" w:rsidRDefault="000B09EF" w:rsidP="009617DC">
      <w:pPr>
        <w:pStyle w:val="Nadpis3"/>
      </w:pPr>
      <w:bookmarkStart w:id="11" w:name="_Toc277254282"/>
      <w:bookmarkStart w:id="12" w:name="_Toc277258424"/>
      <w:r w:rsidRPr="009617DC">
        <w:t>Definice a zkratky</w:t>
      </w:r>
      <w:bookmarkEnd w:id="11"/>
      <w:bookmarkEnd w:id="12"/>
    </w:p>
    <w:p w:rsidR="000B09EF" w:rsidRPr="005C4F54" w:rsidRDefault="000B09EF" w:rsidP="002C4891">
      <w:pPr>
        <w:pStyle w:val="Odstavec"/>
      </w:pPr>
      <w:r w:rsidRPr="005C4F54">
        <w:t xml:space="preserve">Termíny a zkratky, které jsou v tomto dokumentu používány, jsou definovány v dokumentu </w:t>
      </w:r>
      <w:r w:rsidRPr="005C4F54">
        <w:rPr>
          <w:noProof/>
        </w:rPr>
        <w:t>(1)</w:t>
      </w:r>
      <w:r w:rsidRPr="005C4F54">
        <w:t>.</w:t>
      </w:r>
    </w:p>
    <w:p w:rsidR="000B09EF" w:rsidRPr="009617DC" w:rsidRDefault="000B09EF" w:rsidP="009617DC">
      <w:pPr>
        <w:pStyle w:val="Nadpis3"/>
      </w:pPr>
      <w:bookmarkStart w:id="13" w:name="_Toc277254283"/>
      <w:bookmarkStart w:id="14" w:name="_Toc277258425"/>
      <w:r w:rsidRPr="009617DC">
        <w:t>Reference</w:t>
      </w:r>
      <w:bookmarkEnd w:id="13"/>
      <w:bookmarkEnd w:id="14"/>
    </w:p>
    <w:p w:rsidR="000B09EF" w:rsidRPr="005C4F54" w:rsidRDefault="000B09EF" w:rsidP="002C4891">
      <w:pPr>
        <w:pStyle w:val="Bibliografie"/>
        <w:rPr>
          <w:noProof/>
        </w:rPr>
      </w:pPr>
      <w:r w:rsidRPr="005C4F54">
        <w:rPr>
          <w:noProof/>
        </w:rPr>
        <w:t xml:space="preserve">1. </w:t>
      </w:r>
      <w:r w:rsidRPr="005C4F54">
        <w:rPr>
          <w:b/>
          <w:bCs/>
          <w:noProof/>
        </w:rPr>
        <w:t>Projektový tým SkautSIS.</w:t>
      </w:r>
      <w:r w:rsidRPr="005C4F54">
        <w:rPr>
          <w:noProof/>
        </w:rPr>
        <w:t xml:space="preserve"> Významový slovník projektu SkautSIS. 2010.</w:t>
      </w:r>
    </w:p>
    <w:p w:rsidR="000B09EF" w:rsidRPr="005C4F54" w:rsidRDefault="000B09EF" w:rsidP="002C4891">
      <w:pPr>
        <w:pStyle w:val="Bibliografie"/>
        <w:rPr>
          <w:noProof/>
        </w:rPr>
      </w:pPr>
      <w:r w:rsidRPr="005C4F54">
        <w:br w:type="page"/>
      </w:r>
    </w:p>
    <w:p w:rsidR="000B09EF" w:rsidRPr="00CE7B6E" w:rsidRDefault="000B09EF" w:rsidP="00CE7B6E">
      <w:pPr>
        <w:pStyle w:val="Nadpis2"/>
      </w:pPr>
      <w:bookmarkStart w:id="15" w:name="_Toc277254284"/>
      <w:bookmarkStart w:id="16" w:name="_Toc277258426"/>
      <w:bookmarkStart w:id="17" w:name="_Toc277258683"/>
      <w:r w:rsidRPr="00CE7B6E">
        <w:t>Umístění produktu</w:t>
      </w:r>
      <w:bookmarkEnd w:id="15"/>
      <w:bookmarkEnd w:id="16"/>
      <w:bookmarkEnd w:id="17"/>
    </w:p>
    <w:p w:rsidR="000B09EF" w:rsidRPr="009617DC" w:rsidRDefault="000B09EF" w:rsidP="009617DC">
      <w:pPr>
        <w:pStyle w:val="Nadpis3"/>
      </w:pPr>
      <w:bookmarkStart w:id="18" w:name="_Toc277254285"/>
      <w:bookmarkStart w:id="19" w:name="_Toc277258427"/>
      <w:r w:rsidRPr="009617DC">
        <w:t>Identifikovaná potřeba</w:t>
      </w:r>
      <w:bookmarkEnd w:id="18"/>
      <w:bookmarkEnd w:id="19"/>
    </w:p>
    <w:p w:rsidR="000B09EF" w:rsidRPr="005C4F54" w:rsidRDefault="000B09EF" w:rsidP="002C4891">
      <w:pPr>
        <w:pStyle w:val="Odstavec"/>
      </w:pPr>
      <w:r w:rsidRPr="005C4F54">
        <w:t>Skautská střediska a jejich podřízené jednotky, sužované časovým vytížením svých činovníků, naráží na potřebu modernizace svých komunikačních kanálů, řízení činnosti a prezentace na veřejnosti. Vedoucí se nemohou příliš často scházet, hledají způsoby jak zefektivnit svou činnost bez narušení kvality výchovy, rodiče i děti jsou dnes zvyklí vyhledávat informace na Internetu, mají vyšší nároky na dostupnost informací a jejich propojení. Všechny tyto faktory vedou střediska k hledání a vytváření pomocných informačních systémů, k tvorbě vlastních webových stránek a k jiným snahám o modernizaci svého chodu.</w:t>
      </w:r>
    </w:p>
    <w:p w:rsidR="000B09EF" w:rsidRPr="009617DC" w:rsidRDefault="000B09EF" w:rsidP="009617DC">
      <w:pPr>
        <w:pStyle w:val="Nadpis3"/>
      </w:pPr>
      <w:bookmarkStart w:id="20" w:name="_Toc277254286"/>
      <w:bookmarkStart w:id="21" w:name="_Toc277258428"/>
      <w:r w:rsidRPr="009617DC">
        <w:t>Nalezený problém</w:t>
      </w:r>
      <w:bookmarkEnd w:id="20"/>
      <w:bookmarkEnd w:id="21"/>
    </w:p>
    <w:p w:rsidR="000B09EF" w:rsidRPr="005C4F54" w:rsidRDefault="000B09EF" w:rsidP="002C4891">
      <w:pPr>
        <w:pStyle w:val="Odstavec"/>
      </w:pPr>
      <w:r w:rsidRPr="005C4F54">
        <w:t>Skautská střediska a jejich podřízené jednotky v současnosti nemají k dispozici nějaké oficiální informační systémy použitelné pro podporu jejich činnosti, a zatím ani neexistuje projekt, který by se vytvořením takového systému zabýval. Důsledkem je, že každé středisko tvoří systémy vlastní, které poskytují méně informací, než by si členové i nečlenové těchto středisek přáli, a je často složité je používat či spravovat. Systémy jsou proto používány menším počtem lidí, a nepřináší střediskům příliš vysokou přidanou hodnotu.</w:t>
      </w:r>
    </w:p>
    <w:p w:rsidR="000B09EF" w:rsidRPr="005C4F54" w:rsidRDefault="000B09EF" w:rsidP="002C4891">
      <w:pPr>
        <w:pStyle w:val="Odstavec"/>
      </w:pPr>
      <w:r w:rsidRPr="005C4F54">
        <w:t>Řešením tohoto problému může být vytvoření jednotného, univerzálního informačního systému pro skautská střediska, který by byl každému středisku k dispozici, a jehož vývoj by po čase přešel pod odpovědnost ústředí Junáka.</w:t>
      </w:r>
    </w:p>
    <w:p w:rsidR="000B09EF" w:rsidRPr="009617DC" w:rsidRDefault="000B09EF" w:rsidP="009617DC">
      <w:pPr>
        <w:pStyle w:val="Nadpis3"/>
      </w:pPr>
      <w:bookmarkStart w:id="22" w:name="_Toc277254287"/>
      <w:bookmarkStart w:id="23" w:name="_Toc277258429"/>
      <w:r w:rsidRPr="009617DC">
        <w:t>Pozice produktu</w:t>
      </w:r>
      <w:bookmarkEnd w:id="22"/>
      <w:bookmarkEnd w:id="23"/>
    </w:p>
    <w:p w:rsidR="000B09EF" w:rsidRPr="005C4F54" w:rsidRDefault="000B09EF" w:rsidP="002C4891">
      <w:pPr>
        <w:pStyle w:val="Odstavec"/>
      </w:pPr>
      <w:r w:rsidRPr="005C4F54">
        <w:t>Pro skautská střediska a podřízené jednotky, které chtějí automatizovat některé své procesy a prezentovat se na Webu, bude SkautSIS informačním systémem, který ve velké míře pokryje tyto jejich potřeby, a na rozdíl od jiných informačních systémů jim bude dostupný okamžitě, zdarma a s relativně velkou výbavou hotových funkcí.</w:t>
      </w:r>
    </w:p>
    <w:p w:rsidR="000B09EF" w:rsidRPr="005C4F54" w:rsidRDefault="000B09EF" w:rsidP="002C4891">
      <w:pPr>
        <w:rPr>
          <w:rFonts w:ascii="TheMixCE B7 Bold" w:hAnsi="TheMixCE B7 Bold"/>
          <w:bCs/>
          <w:color w:val="262626"/>
          <w:sz w:val="30"/>
          <w:szCs w:val="28"/>
        </w:rPr>
      </w:pPr>
      <w:r w:rsidRPr="005C4F54">
        <w:br w:type="page"/>
      </w:r>
    </w:p>
    <w:p w:rsidR="000B09EF" w:rsidRPr="00CE7B6E" w:rsidRDefault="000B09EF" w:rsidP="00CE7B6E">
      <w:pPr>
        <w:pStyle w:val="Nadpis2"/>
      </w:pPr>
      <w:bookmarkStart w:id="24" w:name="_Toc277254288"/>
      <w:bookmarkStart w:id="25" w:name="_Toc277258430"/>
      <w:bookmarkStart w:id="26" w:name="_Toc277258684"/>
      <w:r w:rsidRPr="00CE7B6E">
        <w:t>Interesované osoby a uživatelé</w:t>
      </w:r>
      <w:bookmarkEnd w:id="24"/>
      <w:bookmarkEnd w:id="25"/>
      <w:bookmarkEnd w:id="26"/>
    </w:p>
    <w:p w:rsidR="000B09EF" w:rsidRPr="009617DC" w:rsidRDefault="000B09EF" w:rsidP="009617DC">
      <w:pPr>
        <w:pStyle w:val="Nadpis3"/>
      </w:pPr>
      <w:bookmarkStart w:id="27" w:name="_Toc277254289"/>
      <w:bookmarkStart w:id="28" w:name="_Toc277258431"/>
      <w:r w:rsidRPr="009617DC">
        <w:t>Demografie trhu</w:t>
      </w:r>
      <w:bookmarkEnd w:id="27"/>
      <w:bookmarkEnd w:id="28"/>
    </w:p>
    <w:p w:rsidR="000B09EF" w:rsidRPr="005C4F54" w:rsidRDefault="000B09EF" w:rsidP="002C4891">
      <w:pPr>
        <w:pStyle w:val="Odstavec"/>
      </w:pPr>
      <w:r w:rsidRPr="005C4F54">
        <w:t>Hlavní cílovou skupinou SkautSIS je mládež (od 10 let) a rodiče – zájemci o Skauting. Jejich představy o Skautingu jsou různorodé – někteří považují Skauting za nadčasový a užitečný, jiní za zastaralý a nepružný, ostatní na něj nemají názor. Názory se odvíjí převážně od toho, jak schopná skautská střediska se v jejich okolí nachází, než od obecných cílů a významu Skautingu.</w:t>
      </w:r>
    </w:p>
    <w:p w:rsidR="000B09EF" w:rsidRPr="005C4F54" w:rsidRDefault="000B09EF" w:rsidP="002C4891">
      <w:pPr>
        <w:pStyle w:val="Odstavec"/>
      </w:pPr>
      <w:r w:rsidRPr="005C4F54">
        <w:t>Cílem současného vedení Junáka je vytvořit povědomí veřejnosti o moderní tváři Skautingu, která je přizpůsobená 21. století. O Skautingu, který je výchovný, zábavný, bezpečný, plný příležitostí, nových přátel, a který používá nových technologií. SkautSIS by měl tomuto cíli pomoci, neboť má sloužit z velké části k posílení prezentace středisek na veřejnosti, která je z hlediska regionálního veřejného mínění velice důležitá.</w:t>
      </w:r>
    </w:p>
    <w:p w:rsidR="000B09EF" w:rsidRPr="009617DC" w:rsidRDefault="000B09EF" w:rsidP="009617DC">
      <w:pPr>
        <w:pStyle w:val="Nadpis3"/>
      </w:pPr>
      <w:bookmarkStart w:id="29" w:name="_Toc277254290"/>
      <w:bookmarkStart w:id="30" w:name="_Toc277258432"/>
      <w:r w:rsidRPr="009617DC">
        <w:t>Přehled stakeholderů</w:t>
      </w:r>
      <w:bookmarkEnd w:id="29"/>
      <w:bookmarkEnd w:id="30"/>
    </w:p>
    <w:tbl>
      <w:tblPr>
        <w:tblW w:w="4943" w:type="pct"/>
        <w:tbl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  <w:insideH w:val="single" w:sz="8" w:space="0" w:color="A6AA14"/>
          <w:insideV w:val="single" w:sz="8" w:space="0" w:color="A6AA14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206"/>
        <w:gridCol w:w="5974"/>
      </w:tblGrid>
      <w:tr w:rsidR="000B09EF" w:rsidRPr="00E82AD2" w:rsidTr="00E82AD2">
        <w:tc>
          <w:tcPr>
            <w:tcW w:w="1746" w:type="pct"/>
            <w:tcBorders>
              <w:bottom w:val="single" w:sz="18" w:space="0" w:color="A6AA14"/>
            </w:tcBorders>
          </w:tcPr>
          <w:p w:rsidR="000B09EF" w:rsidRPr="00E82AD2" w:rsidRDefault="000B09EF" w:rsidP="00E82AD2">
            <w:pPr>
              <w:pStyle w:val="Odstavec"/>
              <w:spacing w:after="0" w:line="240" w:lineRule="auto"/>
              <w:ind w:firstLine="0"/>
              <w:rPr>
                <w:rFonts w:ascii="TheMixCE B7 Bold" w:hAnsi="TheMixCE B7 Bold"/>
                <w:bCs/>
                <w:sz w:val="20"/>
              </w:rPr>
            </w:pPr>
            <w:r w:rsidRPr="00E82AD2">
              <w:rPr>
                <w:rFonts w:ascii="TheMixCE B7 Bold" w:hAnsi="TheMixCE B7 Bold"/>
                <w:bCs/>
                <w:sz w:val="20"/>
              </w:rPr>
              <w:t>Název</w:t>
            </w:r>
          </w:p>
        </w:tc>
        <w:tc>
          <w:tcPr>
            <w:tcW w:w="3254" w:type="pct"/>
            <w:tcBorders>
              <w:bottom w:val="single" w:sz="18" w:space="0" w:color="A6AA14"/>
            </w:tcBorders>
          </w:tcPr>
          <w:p w:rsidR="000B09EF" w:rsidRPr="00E82AD2" w:rsidRDefault="000B09EF" w:rsidP="00E82AD2">
            <w:pPr>
              <w:pStyle w:val="Odstavec"/>
              <w:spacing w:after="0" w:line="240" w:lineRule="auto"/>
              <w:ind w:firstLine="0"/>
              <w:rPr>
                <w:rFonts w:ascii="TheMixCE B7 Bold" w:hAnsi="TheMixCE B7 Bold"/>
                <w:bCs/>
              </w:rPr>
            </w:pPr>
            <w:r w:rsidRPr="00E82AD2">
              <w:rPr>
                <w:rFonts w:ascii="TheMixCE B7 Bold" w:hAnsi="TheMixCE B7 Bold"/>
                <w:bCs/>
              </w:rPr>
              <w:t>Popis</w:t>
            </w:r>
          </w:p>
        </w:tc>
      </w:tr>
      <w:tr w:rsidR="000B09EF" w:rsidRPr="00E82AD2" w:rsidTr="00E82AD2">
        <w:tc>
          <w:tcPr>
            <w:tcW w:w="1746" w:type="pct"/>
          </w:tcPr>
          <w:p w:rsidR="000B09EF" w:rsidRPr="00E82AD2" w:rsidRDefault="000B09EF" w:rsidP="00E82AD2">
            <w:pPr>
              <w:pStyle w:val="Odstavec"/>
              <w:spacing w:after="0" w:line="240" w:lineRule="auto"/>
              <w:ind w:firstLine="0"/>
              <w:jc w:val="left"/>
              <w:rPr>
                <w:rFonts w:ascii="TheMixCE B7 Bold" w:hAnsi="TheMixCE B7 Bold"/>
                <w:bCs/>
                <w:sz w:val="20"/>
                <w:szCs w:val="20"/>
              </w:rPr>
            </w:pPr>
            <w:r w:rsidRPr="00E82AD2">
              <w:rPr>
                <w:rFonts w:ascii="TheMixCE B7 Bold" w:hAnsi="TheMixCE B7 Bold"/>
                <w:bCs/>
                <w:sz w:val="20"/>
                <w:szCs w:val="20"/>
              </w:rPr>
              <w:t>Vedoucí projektu a odborný konzultant</w:t>
            </w:r>
          </w:p>
          <w:p w:rsidR="000B09EF" w:rsidRPr="00E82AD2" w:rsidRDefault="000B09EF" w:rsidP="00E82AD2">
            <w:pPr>
              <w:pStyle w:val="Odstavec"/>
              <w:spacing w:after="0" w:line="240" w:lineRule="auto"/>
              <w:ind w:firstLine="0"/>
              <w:rPr>
                <w:rFonts w:ascii="TheMixCE B5 Plain" w:hAnsi="TheMixCE B5 Plain"/>
                <w:bCs/>
                <w:sz w:val="20"/>
                <w:szCs w:val="20"/>
              </w:rPr>
            </w:pPr>
            <w:r w:rsidRPr="00E82AD2">
              <w:rPr>
                <w:rFonts w:ascii="TheMixCE B5 Plain" w:hAnsi="TheMixCE B5 Plain"/>
                <w:bCs/>
                <w:sz w:val="18"/>
                <w:szCs w:val="20"/>
              </w:rPr>
              <w:t>(Vojtěch Vít)</w:t>
            </w:r>
          </w:p>
        </w:tc>
        <w:tc>
          <w:tcPr>
            <w:tcW w:w="3254" w:type="pct"/>
          </w:tcPr>
          <w:p w:rsidR="000B09EF" w:rsidRPr="00E82AD2" w:rsidRDefault="000B09EF" w:rsidP="00E82AD2">
            <w:pPr>
              <w:pStyle w:val="Odstavec"/>
              <w:spacing w:after="0" w:line="240" w:lineRule="auto"/>
              <w:ind w:firstLine="0"/>
            </w:pPr>
            <w:r w:rsidRPr="00E82AD2">
              <w:t>Reprezentant skautských středisek, zadavatel projektu a požadavků.</w:t>
            </w:r>
          </w:p>
        </w:tc>
      </w:tr>
      <w:tr w:rsidR="000B09EF" w:rsidRPr="00E82AD2" w:rsidTr="00E82AD2">
        <w:tc>
          <w:tcPr>
            <w:tcW w:w="1746" w:type="pct"/>
          </w:tcPr>
          <w:p w:rsidR="000B09EF" w:rsidRPr="00E82AD2" w:rsidRDefault="000B09EF" w:rsidP="00E82AD2">
            <w:pPr>
              <w:pStyle w:val="Odstavec"/>
              <w:spacing w:after="0" w:line="240" w:lineRule="auto"/>
              <w:ind w:firstLine="0"/>
              <w:jc w:val="left"/>
              <w:rPr>
                <w:rFonts w:ascii="TheMixCE B7 Bold" w:hAnsi="TheMixCE B7 Bold"/>
                <w:bCs/>
                <w:sz w:val="20"/>
              </w:rPr>
            </w:pPr>
            <w:r w:rsidRPr="00E82AD2">
              <w:rPr>
                <w:rFonts w:ascii="TheMixCE B7 Bold" w:hAnsi="TheMixCE B7 Bold"/>
                <w:bCs/>
                <w:sz w:val="20"/>
              </w:rPr>
              <w:t>Konzultant ČVUT</w:t>
            </w:r>
          </w:p>
          <w:p w:rsidR="000B09EF" w:rsidRPr="00E82AD2" w:rsidRDefault="000B09EF" w:rsidP="00E82AD2">
            <w:pPr>
              <w:pStyle w:val="Odstavec"/>
              <w:spacing w:after="0" w:line="240" w:lineRule="auto"/>
              <w:ind w:firstLine="0"/>
              <w:rPr>
                <w:rFonts w:ascii="TheMixCE B5 Plain" w:hAnsi="TheMixCE B5 Plain"/>
                <w:bCs/>
                <w:sz w:val="20"/>
              </w:rPr>
            </w:pPr>
            <w:r w:rsidRPr="00E82AD2">
              <w:rPr>
                <w:rFonts w:ascii="TheMixCE B5 Plain" w:hAnsi="TheMixCE B5 Plain"/>
                <w:bCs/>
                <w:sz w:val="18"/>
              </w:rPr>
              <w:t>(Martin Komárek)</w:t>
            </w:r>
          </w:p>
        </w:tc>
        <w:tc>
          <w:tcPr>
            <w:tcW w:w="3254" w:type="pct"/>
          </w:tcPr>
          <w:p w:rsidR="000B09EF" w:rsidRPr="00E82AD2" w:rsidRDefault="000B09EF" w:rsidP="00E82AD2">
            <w:pPr>
              <w:pStyle w:val="Odstavec"/>
              <w:spacing w:after="0" w:line="240" w:lineRule="auto"/>
              <w:ind w:firstLine="0"/>
            </w:pPr>
            <w:r w:rsidRPr="00E82AD2">
              <w:t>Hlavní konzultant a hodnotitel projektu ze strany ČVUT.</w:t>
            </w:r>
          </w:p>
        </w:tc>
      </w:tr>
      <w:tr w:rsidR="000B09EF" w:rsidRPr="00E82AD2" w:rsidTr="00E82AD2">
        <w:tc>
          <w:tcPr>
            <w:tcW w:w="1746" w:type="pct"/>
          </w:tcPr>
          <w:p w:rsidR="000B09EF" w:rsidRPr="00E82AD2" w:rsidRDefault="000B09EF" w:rsidP="00E82AD2">
            <w:pPr>
              <w:pStyle w:val="Odstavec"/>
              <w:spacing w:after="0" w:line="240" w:lineRule="auto"/>
              <w:ind w:firstLine="0"/>
              <w:jc w:val="left"/>
              <w:rPr>
                <w:rFonts w:ascii="TheMixCE B7 Bold" w:hAnsi="TheMixCE B7 Bold"/>
                <w:bCs/>
                <w:sz w:val="20"/>
              </w:rPr>
            </w:pPr>
            <w:r w:rsidRPr="00E82AD2">
              <w:rPr>
                <w:rFonts w:ascii="TheMixCE B7 Bold" w:hAnsi="TheMixCE B7 Bold"/>
                <w:bCs/>
                <w:sz w:val="20"/>
              </w:rPr>
              <w:t>Konzultant SkautIS</w:t>
            </w:r>
            <w:r w:rsidRPr="00E82AD2">
              <w:rPr>
                <w:rFonts w:ascii="TheMixCE B7 Bold" w:hAnsi="TheMixCE B7 Bold"/>
                <w:bCs/>
                <w:sz w:val="20"/>
              </w:rPr>
              <w:br/>
            </w:r>
            <w:r w:rsidRPr="00E82AD2">
              <w:rPr>
                <w:rFonts w:ascii="TheMixCE B5 Plain" w:hAnsi="TheMixCE B5 Plain"/>
                <w:bCs/>
                <w:sz w:val="18"/>
              </w:rPr>
              <w:t>(Ondřej Peřina)</w:t>
            </w:r>
          </w:p>
        </w:tc>
        <w:tc>
          <w:tcPr>
            <w:tcW w:w="3254" w:type="pct"/>
          </w:tcPr>
          <w:p w:rsidR="000B09EF" w:rsidRPr="00E82AD2" w:rsidRDefault="000B09EF" w:rsidP="00E82AD2">
            <w:pPr>
              <w:pStyle w:val="Odstavec"/>
              <w:spacing w:after="0" w:line="240" w:lineRule="auto"/>
              <w:ind w:firstLine="0"/>
            </w:pPr>
            <w:r w:rsidRPr="00E82AD2">
              <w:t>Konzultant a zástupce ze strany celostátního skautského informačního systému.</w:t>
            </w:r>
          </w:p>
        </w:tc>
      </w:tr>
    </w:tbl>
    <w:p w:rsidR="000B09EF" w:rsidRPr="009617DC" w:rsidRDefault="000B09EF" w:rsidP="009617DC">
      <w:pPr>
        <w:pStyle w:val="Nadpis3"/>
      </w:pPr>
      <w:bookmarkStart w:id="31" w:name="_Toc277254291"/>
      <w:bookmarkStart w:id="32" w:name="_Toc277258433"/>
      <w:r w:rsidRPr="009617DC">
        <w:t>Přehled uživatelů</w:t>
      </w:r>
      <w:bookmarkEnd w:id="31"/>
      <w:bookmarkEnd w:id="32"/>
    </w:p>
    <w:tbl>
      <w:tblPr>
        <w:tblW w:w="0" w:type="auto"/>
        <w:tbl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  <w:insideH w:val="single" w:sz="8" w:space="0" w:color="A6AA14"/>
          <w:insideV w:val="single" w:sz="8" w:space="0" w:color="A6AA14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4536"/>
        <w:gridCol w:w="2014"/>
      </w:tblGrid>
      <w:tr w:rsidR="000B09EF" w:rsidRPr="00E82AD2" w:rsidTr="00E82AD2">
        <w:tc>
          <w:tcPr>
            <w:tcW w:w="2660" w:type="dxa"/>
            <w:tcBorders>
              <w:bottom w:val="single" w:sz="18" w:space="0" w:color="A6AA14"/>
            </w:tcBorders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t>Název</w:t>
            </w:r>
          </w:p>
        </w:tc>
        <w:tc>
          <w:tcPr>
            <w:tcW w:w="4536" w:type="dxa"/>
            <w:tcBorders>
              <w:bottom w:val="single" w:sz="18" w:space="0" w:color="A6AA14"/>
            </w:tcBorders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t>Popis</w:t>
            </w:r>
          </w:p>
        </w:tc>
        <w:tc>
          <w:tcPr>
            <w:tcW w:w="2014" w:type="dxa"/>
            <w:tcBorders>
              <w:bottom w:val="single" w:sz="18" w:space="0" w:color="A6AA14"/>
            </w:tcBorders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t>Stakeholder</w:t>
            </w:r>
          </w:p>
        </w:tc>
      </w:tr>
      <w:tr w:rsidR="000B09EF" w:rsidRPr="00E82AD2" w:rsidTr="00E82AD2">
        <w:tc>
          <w:tcPr>
            <w:tcW w:w="2660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t>Vedoucí střediska</w:t>
            </w:r>
          </w:p>
        </w:tc>
        <w:tc>
          <w:tcPr>
            <w:tcW w:w="4536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t>Vůdce střediska, jeho zástupce, členové střediskové rady, hospodář, členové revizní komise, její předseda, jeho zástupce, další funkcionáři střediska.</w:t>
            </w:r>
          </w:p>
        </w:tc>
        <w:tc>
          <w:tcPr>
            <w:tcW w:w="2014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b w:val="0"/>
              </w:rPr>
            </w:pPr>
            <w:r w:rsidRPr="00E82AD2">
              <w:rPr>
                <w:rStyle w:val="Siln"/>
                <w:b w:val="0"/>
              </w:rPr>
              <w:t>Odborný konzultant</w:t>
            </w:r>
          </w:p>
        </w:tc>
      </w:tr>
      <w:tr w:rsidR="000B09EF" w:rsidRPr="00E82AD2" w:rsidTr="00E82AD2">
        <w:tc>
          <w:tcPr>
            <w:tcW w:w="2660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t>Vedoucí oddílu střediska</w:t>
            </w:r>
          </w:p>
        </w:tc>
        <w:tc>
          <w:tcPr>
            <w:tcW w:w="4536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t>Vůdcové oddílů a jejich zástupci, oddíloví rádci, podrádci, další funkcionáři oddílů, někdy rádci družin a jejich podrádci.</w:t>
            </w:r>
          </w:p>
        </w:tc>
        <w:tc>
          <w:tcPr>
            <w:tcW w:w="2014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b w:val="0"/>
              </w:rPr>
            </w:pPr>
            <w:r w:rsidRPr="00E82AD2">
              <w:rPr>
                <w:rStyle w:val="Siln"/>
                <w:b w:val="0"/>
              </w:rPr>
              <w:t>Odborný konzultant</w:t>
            </w:r>
          </w:p>
        </w:tc>
      </w:tr>
      <w:tr w:rsidR="000B09EF" w:rsidRPr="00E82AD2" w:rsidTr="00E82AD2">
        <w:tc>
          <w:tcPr>
            <w:tcW w:w="2660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t>Vedoucí družiny střediska</w:t>
            </w:r>
          </w:p>
        </w:tc>
        <w:tc>
          <w:tcPr>
            <w:tcW w:w="4536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t>Rádci družin a jejich podrádci, někdy další funkcionáři družin.</w:t>
            </w:r>
          </w:p>
        </w:tc>
        <w:tc>
          <w:tcPr>
            <w:tcW w:w="2014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b w:val="0"/>
              </w:rPr>
            </w:pPr>
            <w:r w:rsidRPr="00E82AD2">
              <w:rPr>
                <w:rStyle w:val="Siln"/>
                <w:b w:val="0"/>
              </w:rPr>
              <w:t>Odborný konzultant</w:t>
            </w:r>
          </w:p>
        </w:tc>
      </w:tr>
      <w:tr w:rsidR="000B09EF" w:rsidRPr="00E82AD2" w:rsidTr="00E82AD2">
        <w:tc>
          <w:tcPr>
            <w:tcW w:w="2660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t>Běžní členové střediska</w:t>
            </w:r>
          </w:p>
        </w:tc>
        <w:tc>
          <w:tcPr>
            <w:tcW w:w="4536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t>Člen bez hodnosti či funkce.</w:t>
            </w:r>
          </w:p>
        </w:tc>
        <w:tc>
          <w:tcPr>
            <w:tcW w:w="2014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b w:val="0"/>
              </w:rPr>
            </w:pPr>
            <w:r w:rsidRPr="00E82AD2">
              <w:rPr>
                <w:rStyle w:val="Siln"/>
                <w:b w:val="0"/>
              </w:rPr>
              <w:t>Odborný konzultant</w:t>
            </w:r>
          </w:p>
        </w:tc>
      </w:tr>
      <w:tr w:rsidR="000B09EF" w:rsidRPr="00E82AD2" w:rsidTr="00E82AD2">
        <w:tc>
          <w:tcPr>
            <w:tcW w:w="2660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t>Zákonný zástupce mladšího člena střediska</w:t>
            </w:r>
          </w:p>
        </w:tc>
        <w:tc>
          <w:tcPr>
            <w:tcW w:w="4536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</w:p>
        </w:tc>
        <w:tc>
          <w:tcPr>
            <w:tcW w:w="2014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b w:val="0"/>
              </w:rPr>
            </w:pPr>
            <w:r w:rsidRPr="00E82AD2">
              <w:rPr>
                <w:rStyle w:val="Siln"/>
                <w:b w:val="0"/>
              </w:rPr>
              <w:t>Odborný konzultant</w:t>
            </w:r>
          </w:p>
        </w:tc>
      </w:tr>
      <w:tr w:rsidR="000B09EF" w:rsidRPr="00E82AD2" w:rsidTr="00E82AD2">
        <w:tc>
          <w:tcPr>
            <w:tcW w:w="2660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t xml:space="preserve">Vedoucí z jiného </w:t>
            </w: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lastRenderedPageBreak/>
              <w:t>střediska</w:t>
            </w:r>
          </w:p>
        </w:tc>
        <w:tc>
          <w:tcPr>
            <w:tcW w:w="4536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lastRenderedPageBreak/>
              <w:t xml:space="preserve">Člen jiné jednotky skautské organizace, který </w:t>
            </w:r>
            <w:r w:rsidRPr="00E82AD2">
              <w:lastRenderedPageBreak/>
              <w:t>uvažuje o pronájmu kluboven/základen střediska.</w:t>
            </w:r>
          </w:p>
        </w:tc>
        <w:tc>
          <w:tcPr>
            <w:tcW w:w="2014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b w:val="0"/>
              </w:rPr>
            </w:pPr>
            <w:r w:rsidRPr="00E82AD2">
              <w:rPr>
                <w:rStyle w:val="Siln"/>
                <w:b w:val="0"/>
              </w:rPr>
              <w:lastRenderedPageBreak/>
              <w:t>Odborný konzultant</w:t>
            </w:r>
          </w:p>
        </w:tc>
      </w:tr>
      <w:tr w:rsidR="000B09EF" w:rsidRPr="00E82AD2" w:rsidTr="00E82AD2">
        <w:tc>
          <w:tcPr>
            <w:tcW w:w="2660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lastRenderedPageBreak/>
              <w:t>Zákonný zástupce možného člena střediska</w:t>
            </w:r>
          </w:p>
        </w:tc>
        <w:tc>
          <w:tcPr>
            <w:tcW w:w="4536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t>Zákonný zástupce, který uvažuje o přihlášení svého dítěte do střediska.</w:t>
            </w:r>
          </w:p>
        </w:tc>
        <w:tc>
          <w:tcPr>
            <w:tcW w:w="2014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b w:val="0"/>
              </w:rPr>
            </w:pPr>
            <w:r w:rsidRPr="00E82AD2">
              <w:rPr>
                <w:rStyle w:val="Siln"/>
                <w:b w:val="0"/>
              </w:rPr>
              <w:t>Odborný konzultant</w:t>
            </w:r>
          </w:p>
        </w:tc>
      </w:tr>
      <w:tr w:rsidR="000B09EF" w:rsidRPr="00E82AD2" w:rsidTr="00E82AD2">
        <w:tc>
          <w:tcPr>
            <w:tcW w:w="2660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t>Možný člen střediska</w:t>
            </w:r>
          </w:p>
        </w:tc>
        <w:tc>
          <w:tcPr>
            <w:tcW w:w="4536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t>Člověk (pravděp. dítě), který uvažuje o přihlášení se do střediska.</w:t>
            </w:r>
          </w:p>
        </w:tc>
        <w:tc>
          <w:tcPr>
            <w:tcW w:w="2014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rPr>
                <w:rStyle w:val="Siln"/>
                <w:b w:val="0"/>
              </w:rPr>
              <w:t>Odborný konzultant</w:t>
            </w:r>
          </w:p>
        </w:tc>
      </w:tr>
      <w:tr w:rsidR="000B09EF" w:rsidRPr="00E82AD2" w:rsidTr="00E82AD2">
        <w:tc>
          <w:tcPr>
            <w:tcW w:w="2660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t>Zmatený zájemce o Skauting</w:t>
            </w:r>
          </w:p>
        </w:tc>
        <w:tc>
          <w:tcPr>
            <w:tcW w:w="4536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t>Zájemce o skauting, který nespadá do oblasti působnosti střediska.</w:t>
            </w:r>
          </w:p>
        </w:tc>
        <w:tc>
          <w:tcPr>
            <w:tcW w:w="2014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rPr>
                <w:rStyle w:val="Siln"/>
                <w:b w:val="0"/>
              </w:rPr>
              <w:t>Odborný konzultant</w:t>
            </w:r>
          </w:p>
        </w:tc>
      </w:tr>
      <w:tr w:rsidR="000B09EF" w:rsidRPr="00E82AD2" w:rsidTr="00E82AD2">
        <w:tc>
          <w:tcPr>
            <w:tcW w:w="2660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t>Zájemce o akce pro veřejnost</w:t>
            </w:r>
          </w:p>
        </w:tc>
        <w:tc>
          <w:tcPr>
            <w:tcW w:w="4536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t>Člověk, který na stránky přišel primárně za účelem zjistit podrobnosti o ohlášené akci pro veřejnost.</w:t>
            </w:r>
          </w:p>
        </w:tc>
        <w:tc>
          <w:tcPr>
            <w:tcW w:w="2014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rPr>
                <w:rStyle w:val="Siln"/>
                <w:b w:val="0"/>
              </w:rPr>
              <w:t>Odborný konzultant</w:t>
            </w:r>
          </w:p>
        </w:tc>
      </w:tr>
      <w:tr w:rsidR="000B09EF" w:rsidRPr="00E82AD2" w:rsidTr="00E82AD2">
        <w:tc>
          <w:tcPr>
            <w:tcW w:w="2660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  <w:rFonts w:ascii="TheMixCE B7 Bold" w:hAnsi="TheMixCE B7 Bold"/>
                <w:b w:val="0"/>
                <w:bCs w:val="0"/>
              </w:rPr>
            </w:pPr>
            <w:r w:rsidRPr="00E82AD2">
              <w:rPr>
                <w:rStyle w:val="Siln"/>
                <w:rFonts w:ascii="TheMixCE B7 Bold" w:hAnsi="TheMixCE B7 Bold"/>
                <w:b w:val="0"/>
                <w:bCs w:val="0"/>
              </w:rPr>
              <w:t>Sponzor střediska</w:t>
            </w:r>
          </w:p>
        </w:tc>
        <w:tc>
          <w:tcPr>
            <w:tcW w:w="4536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t>Zástupce organizace nebo člověk, který uvažuje o nějakém druhu bezplatné pomoci středisku.</w:t>
            </w:r>
          </w:p>
        </w:tc>
        <w:tc>
          <w:tcPr>
            <w:tcW w:w="2014" w:type="dxa"/>
          </w:tcPr>
          <w:p w:rsidR="000B09EF" w:rsidRPr="00E82AD2" w:rsidRDefault="000B09EF" w:rsidP="00E82AD2">
            <w:pPr>
              <w:pStyle w:val="Odstavecseseznamem"/>
              <w:spacing w:after="0" w:line="240" w:lineRule="auto"/>
              <w:ind w:left="0"/>
              <w:rPr>
                <w:rStyle w:val="Siln"/>
              </w:rPr>
            </w:pPr>
            <w:r w:rsidRPr="00E82AD2">
              <w:rPr>
                <w:rStyle w:val="Siln"/>
                <w:b w:val="0"/>
              </w:rPr>
              <w:t>Odborný konzultant</w:t>
            </w:r>
          </w:p>
        </w:tc>
      </w:tr>
    </w:tbl>
    <w:p w:rsidR="000B09EF" w:rsidRPr="005C4F54" w:rsidRDefault="000B09EF" w:rsidP="002C4891">
      <w:pPr>
        <w:pStyle w:val="Odstavecseseznamem"/>
        <w:rPr>
          <w:rStyle w:val="Siln"/>
        </w:rPr>
      </w:pPr>
    </w:p>
    <w:p w:rsidR="000B09EF" w:rsidRPr="009617DC" w:rsidRDefault="000B09EF" w:rsidP="009617DC">
      <w:pPr>
        <w:pStyle w:val="Nadpis3"/>
      </w:pPr>
      <w:bookmarkStart w:id="33" w:name="_Toc277254292"/>
      <w:bookmarkStart w:id="34" w:name="_Toc277258434"/>
      <w:r w:rsidRPr="009617DC">
        <w:t>Uživatelské prostředí</w:t>
      </w:r>
      <w:bookmarkEnd w:id="33"/>
      <w:bookmarkEnd w:id="34"/>
    </w:p>
    <w:p w:rsidR="000B09EF" w:rsidRPr="005C4F54" w:rsidRDefault="000B09EF" w:rsidP="002C4891">
      <w:pPr>
        <w:pStyle w:val="Odstavec"/>
      </w:pPr>
      <w:r w:rsidRPr="005C4F54">
        <w:t>Primárním výstupem systému SkautSIS je Web. Jeho uživetelé k němu tedy budou přistupovat z různorodých prostředí, jako např. PC, notebooky, netbooky či mobilní zařízení. Budou přitom ale používat standardní internetové prohlížeče.</w:t>
      </w:r>
    </w:p>
    <w:p w:rsidR="000B09EF" w:rsidRPr="005C4F54" w:rsidRDefault="000B09EF" w:rsidP="002C4891">
      <w:pPr>
        <w:rPr>
          <w:rFonts w:ascii="TheMixCE B7 Bold" w:hAnsi="TheMixCE B7 Bold"/>
          <w:bCs/>
          <w:color w:val="262626"/>
          <w:sz w:val="30"/>
          <w:szCs w:val="28"/>
        </w:rPr>
      </w:pPr>
      <w:r w:rsidRPr="005C4F54">
        <w:br w:type="page"/>
      </w:r>
    </w:p>
    <w:p w:rsidR="000B09EF" w:rsidRPr="00CE7B6E" w:rsidRDefault="000B09EF" w:rsidP="00CE7B6E">
      <w:pPr>
        <w:pStyle w:val="Nadpis2"/>
      </w:pPr>
      <w:bookmarkStart w:id="35" w:name="_Toc277254293"/>
      <w:bookmarkStart w:id="36" w:name="_Toc277258435"/>
      <w:bookmarkStart w:id="37" w:name="_Toc277258685"/>
      <w:r w:rsidRPr="00CE7B6E">
        <w:t>Přehled produktu</w:t>
      </w:r>
      <w:bookmarkEnd w:id="35"/>
      <w:bookmarkEnd w:id="36"/>
      <w:bookmarkEnd w:id="37"/>
    </w:p>
    <w:p w:rsidR="000B09EF" w:rsidRPr="005C4F54" w:rsidRDefault="000B09EF" w:rsidP="002C4891">
      <w:pPr>
        <w:pStyle w:val="Odstavec"/>
      </w:pPr>
      <w:r w:rsidRPr="005C4F54">
        <w:t>Produktem je informační systém pro skautská střediska a jejich podřízené organizační jednotky, s primárním výstupem na webové stránky. Systém by měl sloužit jednak interně členům středisek, usnadněním sdílení informací mezi členy a automatizací některých procesů, a jednak jako informační zdroj pro nečleny středisek na webu. Důležitou vlastností systému by měla být jednoduchost správy a možnost zapojit do ní širší okruh členů vedení. Systém by měl být napojen na centrální skautské informační systémy, a také na sociální síť Facebook.</w:t>
      </w:r>
    </w:p>
    <w:p w:rsidR="000B09EF" w:rsidRPr="009617DC" w:rsidRDefault="000B09EF" w:rsidP="009617DC">
      <w:pPr>
        <w:pStyle w:val="Nadpis3"/>
      </w:pPr>
      <w:bookmarkStart w:id="38" w:name="_Toc277254294"/>
      <w:bookmarkStart w:id="39" w:name="_Toc277258436"/>
      <w:r w:rsidRPr="009617DC">
        <w:t>Shrnutí schopností</w:t>
      </w:r>
      <w:bookmarkEnd w:id="38"/>
      <w:bookmarkEnd w:id="39"/>
    </w:p>
    <w:p w:rsidR="000B09EF" w:rsidRPr="005C4F54" w:rsidRDefault="000B09EF" w:rsidP="00045212">
      <w:pPr>
        <w:pStyle w:val="Odstavecseseznamem"/>
        <w:numPr>
          <w:ilvl w:val="0"/>
          <w:numId w:val="124"/>
        </w:numPr>
      </w:pPr>
      <w:r w:rsidRPr="005C4F54">
        <w:t>Zpřístupnit na webu důležité informace o skautském středisku a podřízených org. jednotkách pro zájemce o skauting, sponzory a "mimostřediskové" skautské vedoucí.</w:t>
      </w:r>
    </w:p>
    <w:p w:rsidR="000B09EF" w:rsidRPr="005C4F54" w:rsidRDefault="000B09EF" w:rsidP="00045212">
      <w:pPr>
        <w:pStyle w:val="Odstavecseseznamem"/>
        <w:numPr>
          <w:ilvl w:val="0"/>
          <w:numId w:val="124"/>
        </w:numPr>
      </w:pPr>
      <w:r w:rsidRPr="005C4F54">
        <w:t>Zpřístupnit na webu členům střediska a jejich rodičům informace, které se jich týkají a které je zajímají.</w:t>
      </w:r>
    </w:p>
    <w:p w:rsidR="000B09EF" w:rsidRPr="005C4F54" w:rsidRDefault="000B09EF" w:rsidP="00045212">
      <w:pPr>
        <w:pStyle w:val="Odstavecseseznamem"/>
        <w:numPr>
          <w:ilvl w:val="0"/>
          <w:numId w:val="124"/>
        </w:numPr>
      </w:pPr>
      <w:r w:rsidRPr="005C4F54">
        <w:t>Propojit informační systém se stránkami střediska a jeho oddílů na sociální síti Facebook.</w:t>
      </w:r>
    </w:p>
    <w:p w:rsidR="000B09EF" w:rsidRPr="005C4F54" w:rsidRDefault="000B09EF" w:rsidP="00045212">
      <w:pPr>
        <w:pStyle w:val="Odstavecseseznamem"/>
        <w:numPr>
          <w:ilvl w:val="0"/>
          <w:numId w:val="124"/>
        </w:numPr>
      </w:pPr>
      <w:r w:rsidRPr="005C4F54">
        <w:t>Zamezit redundanci informací mezi skautskými informačními systémy.</w:t>
      </w:r>
    </w:p>
    <w:p w:rsidR="000B09EF" w:rsidRPr="005C4F54" w:rsidRDefault="000B09EF" w:rsidP="00045212">
      <w:pPr>
        <w:pStyle w:val="Odstavecseseznamem"/>
        <w:numPr>
          <w:ilvl w:val="0"/>
          <w:numId w:val="124"/>
        </w:numPr>
      </w:pPr>
      <w:r w:rsidRPr="005C4F54">
        <w:t>Vytvořit jednoduché a přístupné uživatelské rozhraní, které budou schopny používat děti od 11 let, osoby se základními znalostmi práce s PC či osoby s menší zrakovou vadou.</w:t>
      </w:r>
    </w:p>
    <w:p w:rsidR="000B09EF" w:rsidRPr="005C4F54" w:rsidRDefault="000B09EF" w:rsidP="00045212">
      <w:pPr>
        <w:pStyle w:val="Odstavecseseznamem"/>
        <w:numPr>
          <w:ilvl w:val="0"/>
          <w:numId w:val="124"/>
        </w:numPr>
      </w:pPr>
      <w:r w:rsidRPr="005C4F54">
        <w:t>Zefektivnit některé střediskové či oddílové procesy pomocí automatizace.</w:t>
      </w:r>
    </w:p>
    <w:p w:rsidR="000B09EF" w:rsidRPr="005C4F54" w:rsidRDefault="000B09EF" w:rsidP="00045212">
      <w:pPr>
        <w:pStyle w:val="Odstavecseseznamem"/>
        <w:numPr>
          <w:ilvl w:val="0"/>
          <w:numId w:val="124"/>
        </w:numPr>
      </w:pPr>
      <w:r w:rsidRPr="005C4F54">
        <w:t>Zajistit bezpečnost zpracovávaných osobních dat.</w:t>
      </w:r>
    </w:p>
    <w:p w:rsidR="000B09EF" w:rsidRPr="009617DC" w:rsidRDefault="000B09EF" w:rsidP="009617DC">
      <w:pPr>
        <w:pStyle w:val="Nadpis3"/>
      </w:pPr>
      <w:bookmarkStart w:id="40" w:name="_Toc277254295"/>
      <w:bookmarkStart w:id="41" w:name="_Toc277258437"/>
      <w:r w:rsidRPr="009617DC">
        <w:t>Licencování a instalace</w:t>
      </w:r>
      <w:bookmarkEnd w:id="40"/>
      <w:bookmarkEnd w:id="41"/>
    </w:p>
    <w:p w:rsidR="000B09EF" w:rsidRPr="005C4F54" w:rsidRDefault="000B09EF" w:rsidP="00045212">
      <w:pPr>
        <w:pStyle w:val="Odstavecseseznamem"/>
        <w:numPr>
          <w:ilvl w:val="0"/>
          <w:numId w:val="126"/>
        </w:numPr>
      </w:pPr>
      <w:r w:rsidRPr="005C4F54">
        <w:t>Licence SkautSIS uděluje skautským organizacím registrovaným v mezinárodních organizacích WOSM, WAGGGS či ISGF právo na bezplatné užívání, úpravu, vytváření kopií a distribuci programu SkautSIS za účelem podpory jejich činnosti či za účelem propagace jejich činnosti. Užití či úpravy programu jinými subjekty nejsou povoleny, pokud k němu nedá všech 5 autorů SkautSIS souhlas. Kopírování a distribuce programu jinými subjekty jsou povoleny.</w:t>
      </w:r>
    </w:p>
    <w:p w:rsidR="000B09EF" w:rsidRPr="005C4F54" w:rsidRDefault="000B09EF" w:rsidP="002C4891">
      <w:pPr>
        <w:rPr>
          <w:rFonts w:ascii="TheMixCE B7 Bold" w:hAnsi="TheMixCE B7 Bold"/>
          <w:bCs/>
          <w:color w:val="262626"/>
          <w:sz w:val="30"/>
          <w:szCs w:val="28"/>
        </w:rPr>
      </w:pPr>
      <w:r w:rsidRPr="005C4F54">
        <w:br w:type="page"/>
      </w:r>
    </w:p>
    <w:p w:rsidR="000B09EF" w:rsidRPr="00CE7B6E" w:rsidRDefault="000B09EF" w:rsidP="00CE7B6E">
      <w:pPr>
        <w:pStyle w:val="Nadpis2"/>
      </w:pPr>
      <w:bookmarkStart w:id="42" w:name="_Toc277254296"/>
      <w:bookmarkStart w:id="43" w:name="_Toc277258438"/>
      <w:bookmarkStart w:id="44" w:name="_Toc277258686"/>
      <w:r w:rsidRPr="00CE7B6E">
        <w:t>Funkční požadavky</w:t>
      </w:r>
      <w:bookmarkEnd w:id="42"/>
      <w:bookmarkEnd w:id="43"/>
      <w:bookmarkEnd w:id="44"/>
    </w:p>
    <w:p w:rsidR="000B09EF" w:rsidRPr="005C4F54" w:rsidRDefault="000B09EF" w:rsidP="00045212">
      <w:pPr>
        <w:numPr>
          <w:ilvl w:val="0"/>
          <w:numId w:val="123"/>
        </w:numPr>
        <w:spacing w:after="0" w:line="240" w:lineRule="auto"/>
        <w:textAlignment w:val="center"/>
        <w:rPr>
          <w:rFonts w:ascii="Times New Roman" w:hAnsi="Times New Roman"/>
          <w:sz w:val="24"/>
          <w:szCs w:val="24"/>
        </w:rPr>
      </w:pPr>
      <w:r w:rsidRPr="005C4F54">
        <w:rPr>
          <w:rFonts w:cs="Calibri"/>
        </w:rPr>
        <w:t>Systém umožní mít ZOJ a všem jejím podjednotkám vlastní sekce webových stránek.</w:t>
      </w:r>
    </w:p>
    <w:p w:rsidR="000B09EF" w:rsidRPr="005C4F54" w:rsidRDefault="000B09EF" w:rsidP="00045212">
      <w:pPr>
        <w:numPr>
          <w:ilvl w:val="0"/>
          <w:numId w:val="123"/>
        </w:numPr>
        <w:spacing w:after="0" w:line="240" w:lineRule="auto"/>
        <w:textAlignment w:val="center"/>
        <w:rPr>
          <w:rFonts w:ascii="Times New Roman" w:hAnsi="Times New Roman"/>
          <w:sz w:val="24"/>
          <w:szCs w:val="24"/>
        </w:rPr>
      </w:pPr>
      <w:r w:rsidRPr="005C4F54">
        <w:rPr>
          <w:rFonts w:cs="Calibri"/>
        </w:rPr>
        <w:t>Systém umožní přihlášení a odhlášení uživatelů pomocí účtu na systému SkautIS,</w:t>
      </w:r>
    </w:p>
    <w:p w:rsidR="000B09EF" w:rsidRPr="005C4F54" w:rsidRDefault="000B09EF" w:rsidP="00045212">
      <w:pPr>
        <w:numPr>
          <w:ilvl w:val="0"/>
          <w:numId w:val="123"/>
        </w:numPr>
        <w:spacing w:after="0" w:line="240" w:lineRule="auto"/>
        <w:textAlignment w:val="center"/>
        <w:rPr>
          <w:rFonts w:ascii="Times New Roman" w:hAnsi="Times New Roman"/>
          <w:sz w:val="24"/>
          <w:szCs w:val="24"/>
        </w:rPr>
      </w:pPr>
      <w:r w:rsidRPr="005C4F54">
        <w:rPr>
          <w:rFonts w:cs="Calibri"/>
        </w:rPr>
        <w:t>Systém umožní zobrazování a evidenci krátkých oznámení na webových stránkách jednotek.</w:t>
      </w:r>
    </w:p>
    <w:p w:rsidR="000B09EF" w:rsidRPr="005C4F54" w:rsidRDefault="000B09EF" w:rsidP="00045212">
      <w:pPr>
        <w:numPr>
          <w:ilvl w:val="0"/>
          <w:numId w:val="123"/>
        </w:numPr>
        <w:spacing w:after="0" w:line="240" w:lineRule="auto"/>
        <w:textAlignment w:val="center"/>
        <w:rPr>
          <w:rFonts w:ascii="Times New Roman" w:hAnsi="Times New Roman"/>
          <w:sz w:val="24"/>
          <w:szCs w:val="24"/>
        </w:rPr>
      </w:pPr>
      <w:r w:rsidRPr="005C4F54">
        <w:rPr>
          <w:rFonts w:cs="Calibri"/>
        </w:rPr>
        <w:t>Systém umožní evidenci událostí, jejich zobrazování na webových stránkách jednotek v kalendářích, a správu pozvánek na tyto události.</w:t>
      </w:r>
    </w:p>
    <w:p w:rsidR="000B09EF" w:rsidRPr="005C4F54" w:rsidRDefault="000B09EF" w:rsidP="00045212">
      <w:pPr>
        <w:numPr>
          <w:ilvl w:val="0"/>
          <w:numId w:val="123"/>
        </w:numPr>
        <w:spacing w:after="0" w:line="240" w:lineRule="auto"/>
        <w:textAlignment w:val="center"/>
        <w:rPr>
          <w:rFonts w:ascii="Times New Roman" w:hAnsi="Times New Roman"/>
          <w:sz w:val="24"/>
          <w:szCs w:val="24"/>
        </w:rPr>
      </w:pPr>
      <w:r w:rsidRPr="005C4F54">
        <w:rPr>
          <w:rFonts w:cs="Calibri"/>
        </w:rPr>
        <w:t>Systém umožní zobrazování fotoalb a v nich uložených fotografií na webových stránkách jednotek.</w:t>
      </w:r>
    </w:p>
    <w:p w:rsidR="000B09EF" w:rsidRPr="005C4F54" w:rsidRDefault="000B09EF" w:rsidP="00045212">
      <w:pPr>
        <w:numPr>
          <w:ilvl w:val="0"/>
          <w:numId w:val="123"/>
        </w:numPr>
        <w:spacing w:after="0" w:line="240" w:lineRule="auto"/>
        <w:textAlignment w:val="center"/>
        <w:rPr>
          <w:rFonts w:ascii="Times New Roman" w:hAnsi="Times New Roman"/>
          <w:sz w:val="24"/>
          <w:szCs w:val="24"/>
        </w:rPr>
      </w:pPr>
      <w:r w:rsidRPr="005C4F54">
        <w:rPr>
          <w:rFonts w:cs="Calibri"/>
        </w:rPr>
        <w:t>Systém umožní vytváření vlastních webových stránek na stránkách jednotek vytvářením „článků“.</w:t>
      </w:r>
    </w:p>
    <w:p w:rsidR="000B09EF" w:rsidRPr="005C4F54" w:rsidRDefault="000B09EF" w:rsidP="00045212">
      <w:pPr>
        <w:numPr>
          <w:ilvl w:val="0"/>
          <w:numId w:val="123"/>
        </w:numPr>
        <w:spacing w:after="0" w:line="240" w:lineRule="auto"/>
        <w:textAlignment w:val="center"/>
        <w:rPr>
          <w:rFonts w:ascii="Times New Roman" w:hAnsi="Times New Roman"/>
          <w:sz w:val="24"/>
          <w:szCs w:val="24"/>
        </w:rPr>
      </w:pPr>
      <w:r w:rsidRPr="005C4F54">
        <w:rPr>
          <w:rFonts w:cs="Calibri"/>
        </w:rPr>
        <w:t>Systém umožní nahrávání souborových příloh ke článkům a k událostem.</w:t>
      </w:r>
    </w:p>
    <w:p w:rsidR="000B09EF" w:rsidRPr="005C4F54" w:rsidRDefault="000B09EF" w:rsidP="00045212">
      <w:pPr>
        <w:numPr>
          <w:ilvl w:val="0"/>
          <w:numId w:val="123"/>
        </w:numPr>
        <w:spacing w:after="0" w:line="240" w:lineRule="auto"/>
        <w:textAlignment w:val="center"/>
        <w:rPr>
          <w:rFonts w:ascii="Times New Roman" w:hAnsi="Times New Roman"/>
          <w:sz w:val="24"/>
          <w:szCs w:val="24"/>
        </w:rPr>
      </w:pPr>
      <w:r w:rsidRPr="005C4F54">
        <w:rPr>
          <w:rFonts w:cs="Calibri"/>
        </w:rPr>
        <w:t>Systém umožní vytvářet vlastní skupiny osob, kterým bude možné definovat zvláštní oprávnění.</w:t>
      </w:r>
    </w:p>
    <w:p w:rsidR="000B09EF" w:rsidRPr="005C4F54" w:rsidRDefault="000B09EF" w:rsidP="00045212">
      <w:pPr>
        <w:numPr>
          <w:ilvl w:val="0"/>
          <w:numId w:val="123"/>
        </w:numPr>
        <w:spacing w:after="0" w:line="240" w:lineRule="auto"/>
        <w:textAlignment w:val="center"/>
        <w:rPr>
          <w:rFonts w:ascii="Times New Roman" w:hAnsi="Times New Roman"/>
          <w:sz w:val="24"/>
          <w:szCs w:val="24"/>
        </w:rPr>
      </w:pPr>
      <w:r w:rsidRPr="005C4F54">
        <w:rPr>
          <w:rFonts w:cs="Calibri"/>
        </w:rPr>
        <w:t>Systém umožní detailní nastavení oprávnění jednotlivým skupinám osob.</w:t>
      </w:r>
    </w:p>
    <w:p w:rsidR="000B09EF" w:rsidRPr="00CE7B6E" w:rsidRDefault="000B09EF" w:rsidP="00CE7B6E">
      <w:pPr>
        <w:pStyle w:val="Nadpis2"/>
      </w:pPr>
      <w:bookmarkStart w:id="45" w:name="_Toc277254297"/>
      <w:bookmarkStart w:id="46" w:name="_Toc277258439"/>
      <w:bookmarkStart w:id="47" w:name="_Toc277258687"/>
      <w:r w:rsidRPr="00CE7B6E">
        <w:t>Omezení</w:t>
      </w:r>
      <w:bookmarkEnd w:id="45"/>
      <w:bookmarkEnd w:id="46"/>
      <w:bookmarkEnd w:id="47"/>
    </w:p>
    <w:p w:rsidR="000B09EF" w:rsidRDefault="000B09EF" w:rsidP="00045212">
      <w:pPr>
        <w:pStyle w:val="Odstavecseseznamem"/>
        <w:numPr>
          <w:ilvl w:val="0"/>
          <w:numId w:val="125"/>
        </w:numPr>
      </w:pPr>
      <w:r>
        <w:t>Systémová rozhraní</w:t>
      </w:r>
    </w:p>
    <w:p w:rsidR="000B09EF" w:rsidRPr="00AC0AB6" w:rsidRDefault="000B09EF" w:rsidP="00045212">
      <w:pPr>
        <w:pStyle w:val="Odstavecseseznamem"/>
        <w:numPr>
          <w:ilvl w:val="1"/>
          <w:numId w:val="125"/>
        </w:numPr>
      </w:pPr>
      <w:r w:rsidRPr="005C4F54">
        <w:rPr>
          <w:rFonts w:cs="Calibri"/>
        </w:rPr>
        <w:t>Systém bude stahovat informace o jednotkách, osobách, jejich funkcích a kontaktech přímo z centrálního skautského systému SkautIS</w:t>
      </w:r>
      <w:r>
        <w:rPr>
          <w:rFonts w:cs="Calibri"/>
        </w:rPr>
        <w:t xml:space="preserve"> pomocí webových služeb protokolu SOAP </w:t>
      </w:r>
      <w:r w:rsidRPr="005C4F54">
        <w:rPr>
          <w:rFonts w:cs="Calibri"/>
        </w:rPr>
        <w:t>(Simple Object Access Protocol).</w:t>
      </w:r>
    </w:p>
    <w:p w:rsidR="000B09EF" w:rsidRDefault="000B09EF" w:rsidP="00045212">
      <w:pPr>
        <w:pStyle w:val="Odstavecseseznamem"/>
        <w:numPr>
          <w:ilvl w:val="0"/>
          <w:numId w:val="125"/>
        </w:numPr>
      </w:pPr>
      <w:r>
        <w:t>Udržovatelnost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</w:pPr>
      <w:r w:rsidRPr="005C4F54">
        <w:t>Systém bude navržen dle konvencí a návrhu centrálního skautského informačního systému SkautIS.</w:t>
      </w:r>
    </w:p>
    <w:p w:rsidR="000B09EF" w:rsidRDefault="000B09EF" w:rsidP="00045212">
      <w:pPr>
        <w:pStyle w:val="Odstavecseseznamem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Nasazení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Systém bude hostován na sdíleném webhostingu.</w:t>
      </w:r>
    </w:p>
    <w:p w:rsidR="000B09EF" w:rsidRPr="005C4F54" w:rsidRDefault="000B09EF" w:rsidP="00045212">
      <w:pPr>
        <w:numPr>
          <w:ilvl w:val="0"/>
          <w:numId w:val="125"/>
        </w:numPr>
        <w:spacing w:after="0" w:line="240" w:lineRule="auto"/>
        <w:textAlignment w:val="center"/>
        <w:rPr>
          <w:rFonts w:cs="Calibri"/>
        </w:rPr>
      </w:pPr>
      <w:r w:rsidRPr="005C4F54">
        <w:rPr>
          <w:rFonts w:cs="Calibri"/>
        </w:rPr>
        <w:t>Výkonnost:</w:t>
      </w:r>
    </w:p>
    <w:p w:rsidR="000B09EF" w:rsidRPr="005C4F54" w:rsidRDefault="000B09EF" w:rsidP="00045212">
      <w:pPr>
        <w:numPr>
          <w:ilvl w:val="1"/>
          <w:numId w:val="125"/>
        </w:numPr>
        <w:spacing w:after="0" w:line="240" w:lineRule="auto"/>
        <w:textAlignment w:val="center"/>
        <w:rPr>
          <w:rFonts w:cs="Calibri"/>
        </w:rPr>
      </w:pPr>
      <w:r>
        <w:rPr>
          <w:rFonts w:cs="Calibri"/>
        </w:rPr>
        <w:t>V</w:t>
      </w:r>
      <w:r w:rsidRPr="005C4F54">
        <w:rPr>
          <w:rFonts w:cs="Calibri"/>
        </w:rPr>
        <w:t xml:space="preserve">šechny stránky budou zobrazeny </w:t>
      </w:r>
      <w:r>
        <w:rPr>
          <w:rFonts w:cs="Calibri"/>
        </w:rPr>
        <w:t xml:space="preserve">průměrně </w:t>
      </w:r>
      <w:r w:rsidRPr="005C4F54">
        <w:rPr>
          <w:rFonts w:cs="Calibri"/>
        </w:rPr>
        <w:t>do jednotek sekund při lince 1 Mb/s.</w:t>
      </w:r>
    </w:p>
    <w:p w:rsidR="000B09EF" w:rsidRPr="005C4F54" w:rsidRDefault="000B09EF" w:rsidP="00045212">
      <w:pPr>
        <w:pStyle w:val="Odstavecseseznamem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Snadnost užívání: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Hloubka webu:</w:t>
      </w:r>
    </w:p>
    <w:p w:rsidR="000B09EF" w:rsidRPr="005C4F54" w:rsidRDefault="000B09EF" w:rsidP="00045212">
      <w:pPr>
        <w:numPr>
          <w:ilvl w:val="2"/>
          <w:numId w:val="125"/>
        </w:numPr>
        <w:spacing w:after="0" w:line="240" w:lineRule="auto"/>
        <w:textAlignment w:val="center"/>
        <w:rPr>
          <w:rFonts w:ascii="Times New Roman" w:hAnsi="Times New Roman"/>
          <w:sz w:val="24"/>
          <w:szCs w:val="24"/>
        </w:rPr>
      </w:pPr>
      <w:r w:rsidRPr="005C4F54">
        <w:rPr>
          <w:rFonts w:cs="Calibri"/>
        </w:rPr>
        <w:t>90% případů užití by nemělo vyžadovat zobrazení více než 3 stránek (nepočítaje přihlášení),</w:t>
      </w:r>
    </w:p>
    <w:p w:rsidR="000B09EF" w:rsidRPr="005C4F54" w:rsidRDefault="000B09EF" w:rsidP="00045212">
      <w:pPr>
        <w:numPr>
          <w:ilvl w:val="2"/>
          <w:numId w:val="125"/>
        </w:numPr>
        <w:spacing w:after="0" w:line="240" w:lineRule="auto"/>
        <w:textAlignment w:val="center"/>
        <w:rPr>
          <w:rFonts w:ascii="Times New Roman" w:hAnsi="Times New Roman"/>
          <w:sz w:val="24"/>
          <w:szCs w:val="24"/>
        </w:rPr>
      </w:pPr>
      <w:r w:rsidRPr="005C4F54">
        <w:rPr>
          <w:rFonts w:cs="Calibri"/>
        </w:rPr>
        <w:t>60% případů užití by nemělo vyžadovat zobrazení více než 2 stránek (nepočítaje přihlášení),</w:t>
      </w:r>
    </w:p>
    <w:p w:rsidR="000B09EF" w:rsidRPr="005C4F54" w:rsidRDefault="000B09EF" w:rsidP="00045212">
      <w:pPr>
        <w:numPr>
          <w:ilvl w:val="2"/>
          <w:numId w:val="125"/>
        </w:numPr>
        <w:spacing w:after="0" w:line="240" w:lineRule="auto"/>
        <w:textAlignment w:val="center"/>
        <w:rPr>
          <w:rFonts w:ascii="Times New Roman" w:hAnsi="Times New Roman"/>
          <w:sz w:val="24"/>
          <w:szCs w:val="24"/>
        </w:rPr>
      </w:pPr>
      <w:r w:rsidRPr="005C4F54">
        <w:rPr>
          <w:rFonts w:cs="Calibri"/>
        </w:rPr>
        <w:t xml:space="preserve">Struktura </w:t>
      </w:r>
      <w:r>
        <w:rPr>
          <w:rFonts w:cs="Calibri"/>
        </w:rPr>
        <w:t xml:space="preserve">jednotlivých </w:t>
      </w:r>
      <w:r w:rsidRPr="005C4F54">
        <w:rPr>
          <w:rFonts w:cs="Calibri"/>
        </w:rPr>
        <w:t xml:space="preserve">webů </w:t>
      </w:r>
      <w:r>
        <w:rPr>
          <w:rFonts w:cs="Calibri"/>
        </w:rPr>
        <w:t xml:space="preserve">jednotek </w:t>
      </w:r>
      <w:r w:rsidRPr="005C4F54">
        <w:rPr>
          <w:rFonts w:cs="Calibri"/>
        </w:rPr>
        <w:t>by neměla přesáhnout hloubku 2.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Člo</w:t>
      </w:r>
      <w:r>
        <w:rPr>
          <w:rFonts w:cs="Calibri"/>
        </w:rPr>
        <w:t>věk znalý práce s webem musí při</w:t>
      </w:r>
      <w:r w:rsidRPr="005C4F54">
        <w:rPr>
          <w:rFonts w:cs="Calibri"/>
        </w:rPr>
        <w:t xml:space="preserve"> p</w:t>
      </w:r>
      <w:r>
        <w:rPr>
          <w:rFonts w:cs="Calibri"/>
        </w:rPr>
        <w:t>rvní návště</w:t>
      </w:r>
      <w:r w:rsidRPr="005C4F54">
        <w:rPr>
          <w:rFonts w:cs="Calibri"/>
        </w:rPr>
        <w:t xml:space="preserve">vě </w:t>
      </w:r>
      <w:r>
        <w:rPr>
          <w:rFonts w:cs="Calibri"/>
        </w:rPr>
        <w:t>SkautSIS</w:t>
      </w:r>
      <w:r w:rsidRPr="005C4F54">
        <w:rPr>
          <w:rFonts w:cs="Calibri"/>
        </w:rPr>
        <w:t xml:space="preserve"> dokázat najít informace o náboru (</w:t>
      </w:r>
      <w:r>
        <w:rPr>
          <w:rFonts w:cs="Calibri"/>
        </w:rPr>
        <w:t>kdy, kde a jak ho přihlásit</w:t>
      </w:r>
      <w:r w:rsidRPr="005C4F54">
        <w:rPr>
          <w:rFonts w:cs="Calibri"/>
        </w:rPr>
        <w:t xml:space="preserve">) </w:t>
      </w:r>
      <w:r>
        <w:rPr>
          <w:rFonts w:cs="Calibri"/>
        </w:rPr>
        <w:t xml:space="preserve">v průměru </w:t>
      </w:r>
      <w:r w:rsidRPr="005C4F54">
        <w:rPr>
          <w:rFonts w:cs="Calibri"/>
        </w:rPr>
        <w:t>do 5 minut,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D</w:t>
      </w:r>
      <w:r w:rsidRPr="005C4F54">
        <w:rPr>
          <w:rFonts w:cs="Calibri"/>
        </w:rPr>
        <w:t>ěti od 11 let</w:t>
      </w:r>
      <w:r>
        <w:rPr>
          <w:rFonts w:cs="Calibri"/>
        </w:rPr>
        <w:t xml:space="preserve"> by měly být schopny</w:t>
      </w:r>
      <w:r w:rsidRPr="005C4F54">
        <w:rPr>
          <w:rFonts w:cs="Calibri"/>
        </w:rPr>
        <w:t xml:space="preserve"> najít kontakt na svého kamaráda </w:t>
      </w:r>
      <w:r>
        <w:rPr>
          <w:rFonts w:cs="Calibri"/>
        </w:rPr>
        <w:t xml:space="preserve">v průměru </w:t>
      </w:r>
      <w:r w:rsidRPr="005C4F54">
        <w:rPr>
          <w:rFonts w:cs="Calibri"/>
        </w:rPr>
        <w:t>do 5 minut,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Běžná správa IS nesmí vyžadov</w:t>
      </w:r>
      <w:r>
        <w:rPr>
          <w:rFonts w:cs="Calibri"/>
        </w:rPr>
        <w:t>at pokročilé technické znalosti</w:t>
      </w:r>
      <w:r w:rsidRPr="005C4F54">
        <w:rPr>
          <w:rFonts w:cs="Calibri"/>
        </w:rPr>
        <w:t xml:space="preserve"> jako např.: HTML či FTP.</w:t>
      </w:r>
    </w:p>
    <w:p w:rsidR="000B09EF" w:rsidRPr="005C4F54" w:rsidRDefault="000B09EF" w:rsidP="00045212">
      <w:pPr>
        <w:pStyle w:val="Odstavecseseznamem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Přístupnost: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Žádné duležité text</w:t>
      </w:r>
      <w:r>
        <w:rPr>
          <w:rFonts w:cs="Calibri"/>
        </w:rPr>
        <w:t>y nesmí být pouze v obrázkové podobě (</w:t>
      </w:r>
      <w:r w:rsidRPr="005C4F54">
        <w:rPr>
          <w:rFonts w:cs="Calibri"/>
        </w:rPr>
        <w:t>text</w:t>
      </w:r>
      <w:r>
        <w:rPr>
          <w:rFonts w:cs="Calibri"/>
        </w:rPr>
        <w:t>y</w:t>
      </w:r>
      <w:r w:rsidRPr="005C4F54">
        <w:rPr>
          <w:rFonts w:cs="Calibri"/>
        </w:rPr>
        <w:t xml:space="preserve"> nesoucí obsah, navigační menu</w:t>
      </w:r>
      <w:r>
        <w:rPr>
          <w:rFonts w:cs="Calibri"/>
        </w:rPr>
        <w:t xml:space="preserve"> apod.).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Systém bude obsahovat mapu stránek,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Optimalizace pro webové prohlížeče:</w:t>
      </w:r>
    </w:p>
    <w:p w:rsidR="000B09EF" w:rsidRPr="005C4F54" w:rsidRDefault="000B09EF" w:rsidP="00045212">
      <w:pPr>
        <w:pStyle w:val="Odstavecseseznamem"/>
        <w:numPr>
          <w:ilvl w:val="2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Chrome – všechny verze,</w:t>
      </w:r>
    </w:p>
    <w:p w:rsidR="000B09EF" w:rsidRPr="005C4F54" w:rsidRDefault="000B09EF" w:rsidP="00045212">
      <w:pPr>
        <w:pStyle w:val="Odstavecseseznamem"/>
        <w:numPr>
          <w:ilvl w:val="2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Opera – verze 8 a novější,</w:t>
      </w:r>
    </w:p>
    <w:p w:rsidR="000B09EF" w:rsidRPr="005C4F54" w:rsidRDefault="000B09EF" w:rsidP="00045212">
      <w:pPr>
        <w:pStyle w:val="Odstavecseseznamem"/>
        <w:numPr>
          <w:ilvl w:val="2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lastRenderedPageBreak/>
        <w:t>Firefox – verze 2 a novější,</w:t>
      </w:r>
    </w:p>
    <w:p w:rsidR="000B09EF" w:rsidRPr="005C4F54" w:rsidRDefault="000B09EF" w:rsidP="00045212">
      <w:pPr>
        <w:pStyle w:val="Odstavecseseznamem"/>
        <w:numPr>
          <w:ilvl w:val="2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Internet Explorer – verze 7 a novější.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Správné použití formátování - nadpisů H1, H2 atd., drobečková navigace (breadcrumbs),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Webová stránka bude bez problému zobrazitelná na monitoru o rozlišení 1024x768, tedy max. šírka layoutu je stanovena na 985px,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Obsah bude srozumitelný barvoslepým lidem, žádné sémantické informace závislé na barvě.</w:t>
      </w:r>
    </w:p>
    <w:p w:rsidR="000B09EF" w:rsidRPr="005C4F54" w:rsidRDefault="000B09EF" w:rsidP="00045212">
      <w:pPr>
        <w:pStyle w:val="Odstavecseseznamem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Bezpečnost: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 xml:space="preserve">Noví uživatelé </w:t>
      </w:r>
      <w:r>
        <w:rPr>
          <w:rFonts w:cs="Calibri"/>
        </w:rPr>
        <w:t>systému musí být schváleni oprávněnou osobou</w:t>
      </w:r>
      <w:r w:rsidRPr="005C4F54">
        <w:rPr>
          <w:rFonts w:cs="Calibri"/>
        </w:rPr>
        <w:t>,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>Autentizace uživatelů bude prováděna vůči serveru centrálního systému SkautIS,</w:t>
      </w:r>
    </w:p>
    <w:p w:rsidR="000B09EF" w:rsidRPr="005C4F54" w:rsidRDefault="000B09EF" w:rsidP="00045212">
      <w:pPr>
        <w:pStyle w:val="Odstavecseseznamem"/>
        <w:numPr>
          <w:ilvl w:val="1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C4F54">
        <w:rPr>
          <w:rFonts w:cs="Calibri"/>
        </w:rPr>
        <w:t xml:space="preserve">Systém nebude </w:t>
      </w:r>
      <w:r>
        <w:rPr>
          <w:rFonts w:cs="Calibri"/>
        </w:rPr>
        <w:t>pracovat s citlivými osobními údaji typu rodného čísla</w:t>
      </w:r>
      <w:r w:rsidRPr="005C4F54">
        <w:rPr>
          <w:rFonts w:cs="Calibri"/>
        </w:rPr>
        <w:t>,</w:t>
      </w:r>
      <w:r>
        <w:rPr>
          <w:rFonts w:cs="Calibri"/>
        </w:rPr>
        <w:t xml:space="preserve"> celé adresy bydliště apod.,</w:t>
      </w:r>
    </w:p>
    <w:p w:rsidR="000B09EF" w:rsidRDefault="000B09EF" w:rsidP="00045212">
      <w:pPr>
        <w:pStyle w:val="Odstavecseseznamem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Ostatní</w:t>
      </w:r>
    </w:p>
    <w:p w:rsidR="000B09EF" w:rsidRPr="005C4F54" w:rsidRDefault="000B09EF" w:rsidP="00045212">
      <w:pPr>
        <w:numPr>
          <w:ilvl w:val="1"/>
          <w:numId w:val="125"/>
        </w:numPr>
        <w:spacing w:after="0" w:line="240" w:lineRule="auto"/>
        <w:textAlignment w:val="center"/>
        <w:rPr>
          <w:rFonts w:cs="Calibri"/>
        </w:rPr>
      </w:pPr>
      <w:r w:rsidRPr="005C4F54">
        <w:rPr>
          <w:rFonts w:cs="Calibri"/>
        </w:rPr>
        <w:t>Systém bude postaven na softwarové architektuře MVC (Model-View-Controller),</w:t>
      </w:r>
    </w:p>
    <w:p w:rsidR="000B09EF" w:rsidRPr="00AC0AB6" w:rsidRDefault="000B09EF" w:rsidP="00045212">
      <w:pPr>
        <w:numPr>
          <w:ilvl w:val="1"/>
          <w:numId w:val="125"/>
        </w:numPr>
        <w:spacing w:after="0" w:line="240" w:lineRule="auto"/>
        <w:textAlignment w:val="center"/>
        <w:rPr>
          <w:rFonts w:cs="Calibri"/>
        </w:rPr>
      </w:pPr>
      <w:r w:rsidRPr="005C4F54">
        <w:rPr>
          <w:rFonts w:cs="Calibri"/>
        </w:rPr>
        <w:t>Systém bude používat knihovny ORM (Object-Relational Mapping).</w:t>
      </w:r>
    </w:p>
    <w:p w:rsidR="000B09EF" w:rsidRDefault="000B09EF">
      <w:pPr>
        <w:rPr>
          <w:rFonts w:ascii="TheMixCE B7 Bold" w:hAnsi="TheMixCE B7 Bold"/>
          <w:bCs/>
          <w:color w:val="262626"/>
          <w:sz w:val="30"/>
          <w:szCs w:val="28"/>
          <w:u w:color="000000"/>
        </w:rPr>
      </w:pPr>
      <w:r>
        <w:rPr>
          <w:u w:color="000000"/>
        </w:rPr>
        <w:br w:type="page"/>
      </w:r>
    </w:p>
    <w:p w:rsidR="000B09EF" w:rsidRDefault="000B09EF" w:rsidP="00CE7B6E">
      <w:pPr>
        <w:pStyle w:val="Nadpis1"/>
      </w:pPr>
      <w:bookmarkStart w:id="48" w:name="_Toc277254298"/>
      <w:bookmarkStart w:id="49" w:name="_Toc277258440"/>
      <w:bookmarkStart w:id="50" w:name="_Toc277258688"/>
      <w:r>
        <w:t xml:space="preserve">Významový slovník </w:t>
      </w:r>
      <w:bookmarkEnd w:id="48"/>
      <w:bookmarkEnd w:id="49"/>
      <w:r w:rsidR="00AE0565">
        <w:t>projektu</w:t>
      </w:r>
      <w:bookmarkEnd w:id="50"/>
    </w:p>
    <w:p w:rsidR="000B09EF" w:rsidRPr="00023DEF" w:rsidRDefault="000B09EF" w:rsidP="00CA7C72">
      <w:pPr>
        <w:pStyle w:val="Nadpis2"/>
      </w:pPr>
      <w:bookmarkStart w:id="51" w:name="_Toc277254299"/>
      <w:bookmarkStart w:id="52" w:name="_Toc277258441"/>
      <w:bookmarkStart w:id="53" w:name="_Toc277258689"/>
      <w:r w:rsidRPr="00023DEF">
        <w:t xml:space="preserve">Technické </w:t>
      </w:r>
      <w:r>
        <w:t>termíny</w:t>
      </w:r>
      <w:bookmarkEnd w:id="51"/>
      <w:bookmarkEnd w:id="52"/>
      <w:bookmarkEnd w:id="53"/>
    </w:p>
    <w:tbl>
      <w:tblPr>
        <w:tblW w:w="0" w:type="auto"/>
        <w:tblBorders>
          <w:top w:val="single" w:sz="8" w:space="0" w:color="A6AA14"/>
          <w:bottom w:val="single" w:sz="8" w:space="0" w:color="A6AA14"/>
        </w:tblBorders>
        <w:tblLook w:val="00A0" w:firstRow="1" w:lastRow="0" w:firstColumn="1" w:lastColumn="0" w:noHBand="0" w:noVBand="0"/>
      </w:tblPr>
      <w:tblGrid>
        <w:gridCol w:w="2093"/>
        <w:gridCol w:w="2268"/>
        <w:gridCol w:w="4394"/>
      </w:tblGrid>
      <w:tr w:rsidR="000B09EF" w:rsidRPr="00DA4F5D" w:rsidTr="00295CA6">
        <w:tc>
          <w:tcPr>
            <w:tcW w:w="2093" w:type="dxa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Termín česky</w:t>
            </w:r>
          </w:p>
        </w:tc>
        <w:tc>
          <w:tcPr>
            <w:tcW w:w="2268" w:type="dxa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Anglicky</w:t>
            </w:r>
          </w:p>
        </w:tc>
        <w:tc>
          <w:tcPr>
            <w:tcW w:w="4394" w:type="dxa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Definice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Podsystém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spacing w:after="0" w:line="240" w:lineRule="auto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Subsystem</w:t>
            </w:r>
          </w:p>
        </w:tc>
        <w:tc>
          <w:tcPr>
            <w:tcW w:w="439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spacing w:after="0" w:line="240" w:lineRule="auto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Balík souvisejících funkcí či tříd, podmnožina systému. Může tvořit hierarchie.</w:t>
            </w:r>
            <w:r w:rsidRPr="00DA4F5D">
              <w:rPr>
                <w:color w:val="7B7F0F"/>
                <w:sz w:val="20"/>
              </w:rPr>
              <w:br/>
              <w:t>Př.: „Podsystém oznámení“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Systém</w:t>
            </w:r>
          </w:p>
        </w:tc>
        <w:tc>
          <w:tcPr>
            <w:tcW w:w="2268" w:type="dxa"/>
          </w:tcPr>
          <w:p w:rsidR="000B09EF" w:rsidRPr="00DA4F5D" w:rsidRDefault="000B09EF" w:rsidP="00295CA6">
            <w:pPr>
              <w:spacing w:after="0" w:line="240" w:lineRule="auto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System</w:t>
            </w:r>
          </w:p>
        </w:tc>
        <w:tc>
          <w:tcPr>
            <w:tcW w:w="4394" w:type="dxa"/>
          </w:tcPr>
          <w:p w:rsidR="000B09EF" w:rsidRPr="00DA4F5D" w:rsidRDefault="000B09EF" w:rsidP="00295CA6">
            <w:pPr>
              <w:spacing w:after="0" w:line="240" w:lineRule="auto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Software vytvářený dodavatelem software pro zadavatele v rámci daného projektu.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Uživatel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spacing w:after="0" w:line="240" w:lineRule="auto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User</w:t>
            </w:r>
          </w:p>
        </w:tc>
        <w:tc>
          <w:tcPr>
            <w:tcW w:w="439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spacing w:after="0" w:line="240" w:lineRule="auto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Jakákoli fyzická osoba používající některou ze součástí systému.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Uživatelský účet</w:t>
            </w:r>
          </w:p>
        </w:tc>
        <w:tc>
          <w:tcPr>
            <w:tcW w:w="2268" w:type="dxa"/>
          </w:tcPr>
          <w:p w:rsidR="000B09EF" w:rsidRPr="00DA4F5D" w:rsidRDefault="000B09EF" w:rsidP="00295CA6">
            <w:pPr>
              <w:spacing w:after="0" w:line="240" w:lineRule="auto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User Account</w:t>
            </w:r>
          </w:p>
        </w:tc>
        <w:tc>
          <w:tcPr>
            <w:tcW w:w="4394" w:type="dxa"/>
          </w:tcPr>
          <w:p w:rsidR="000B09EF" w:rsidRPr="00DA4F5D" w:rsidRDefault="000B09EF" w:rsidP="00295CA6">
            <w:pPr>
              <w:spacing w:after="0" w:line="240" w:lineRule="auto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Systémem vedený účet nějakého uživatele, ke kterému se může tento uživatel přihlásit pomocí nějaké autentizační metody (např. pomocí přihlašovacích údajů ve formě uživatelského jména a hesla).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bottom w:val="single" w:sz="8" w:space="0" w:color="A6AA14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Zadavatel</w:t>
            </w:r>
          </w:p>
        </w:tc>
        <w:tc>
          <w:tcPr>
            <w:tcW w:w="2268" w:type="dxa"/>
            <w:tcBorders>
              <w:left w:val="nil"/>
              <w:bottom w:val="single" w:sz="8" w:space="0" w:color="A6AA14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spacing w:after="0" w:line="240" w:lineRule="auto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Submitter</w:t>
            </w:r>
          </w:p>
        </w:tc>
        <w:tc>
          <w:tcPr>
            <w:tcW w:w="4394" w:type="dxa"/>
            <w:tcBorders>
              <w:left w:val="nil"/>
              <w:bottom w:val="single" w:sz="8" w:space="0" w:color="A6AA14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Definicetermnu"/>
              <w:rPr>
                <w:color w:val="7B7F0F"/>
              </w:rPr>
            </w:pPr>
            <w:r w:rsidRPr="00DA4F5D">
              <w:rPr>
                <w:color w:val="7B7F0F"/>
              </w:rPr>
              <w:t>JUNÁK – svaz skautů a skautek ČR, středisko „LÍPA“ Říčany</w:t>
            </w:r>
          </w:p>
        </w:tc>
      </w:tr>
    </w:tbl>
    <w:p w:rsidR="000B09EF" w:rsidRDefault="000B09EF" w:rsidP="00CA7C72">
      <w:pPr>
        <w:pStyle w:val="Nadpis2"/>
      </w:pPr>
      <w:bookmarkStart w:id="54" w:name="_Toc277254300"/>
      <w:bookmarkStart w:id="55" w:name="_Toc277258442"/>
      <w:bookmarkStart w:id="56" w:name="_Toc277258690"/>
      <w:r>
        <w:t>Zkratky a akronymy</w:t>
      </w:r>
      <w:bookmarkEnd w:id="54"/>
      <w:bookmarkEnd w:id="55"/>
      <w:bookmarkEnd w:id="56"/>
    </w:p>
    <w:tbl>
      <w:tblPr>
        <w:tblW w:w="5000" w:type="pct"/>
        <w:tblBorders>
          <w:top w:val="single" w:sz="8" w:space="0" w:color="A6AA14"/>
          <w:bottom w:val="single" w:sz="8" w:space="0" w:color="A6AA14"/>
        </w:tblBorders>
        <w:tblLook w:val="00A0" w:firstRow="1" w:lastRow="0" w:firstColumn="1" w:lastColumn="0" w:noHBand="0" w:noVBand="0"/>
      </w:tblPr>
      <w:tblGrid>
        <w:gridCol w:w="1950"/>
        <w:gridCol w:w="7336"/>
      </w:tblGrid>
      <w:tr w:rsidR="000B09EF" w:rsidRPr="00DA4F5D" w:rsidTr="00295CA6">
        <w:tc>
          <w:tcPr>
            <w:tcW w:w="1050" w:type="pct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color w:val="7B7F0F"/>
              </w:rPr>
              <w:t>Zkratka</w:t>
            </w:r>
          </w:p>
        </w:tc>
        <w:tc>
          <w:tcPr>
            <w:tcW w:w="3950" w:type="pct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color w:val="7B7F0F"/>
              </w:rPr>
              <w:t>Definice</w:t>
            </w:r>
          </w:p>
        </w:tc>
      </w:tr>
      <w:tr w:rsidR="000B09EF" w:rsidRPr="00DA4F5D" w:rsidTr="00295CA6">
        <w:tc>
          <w:tcPr>
            <w:tcW w:w="1050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DBMS</w:t>
            </w:r>
          </w:p>
        </w:tc>
        <w:tc>
          <w:tcPr>
            <w:tcW w:w="3950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Definicetermnu"/>
              <w:rPr>
                <w:color w:val="7B7F0F"/>
                <w:lang w:eastAsia="cs-CZ"/>
              </w:rPr>
            </w:pPr>
            <w:r w:rsidRPr="00DA4F5D">
              <w:rPr>
                <w:color w:val="7B7F0F"/>
                <w:lang w:eastAsia="cs-CZ"/>
              </w:rPr>
              <w:t>Database Management System</w:t>
            </w:r>
          </w:p>
        </w:tc>
      </w:tr>
      <w:tr w:rsidR="000B09EF" w:rsidRPr="00DA4F5D" w:rsidTr="00295CA6">
        <w:tc>
          <w:tcPr>
            <w:tcW w:w="1050" w:type="pct"/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HTTP</w:t>
            </w:r>
          </w:p>
        </w:tc>
        <w:tc>
          <w:tcPr>
            <w:tcW w:w="3950" w:type="pct"/>
          </w:tcPr>
          <w:p w:rsidR="000B09EF" w:rsidRPr="00DA4F5D" w:rsidRDefault="000B09EF" w:rsidP="00295CA6">
            <w:pPr>
              <w:pStyle w:val="Definicetermnu"/>
              <w:rPr>
                <w:color w:val="7B7F0F"/>
                <w:lang w:eastAsia="cs-CZ"/>
              </w:rPr>
            </w:pPr>
            <w:r w:rsidRPr="00DA4F5D">
              <w:rPr>
                <w:color w:val="7B7F0F"/>
                <w:lang w:eastAsia="cs-CZ"/>
              </w:rPr>
              <w:t>Hypertext Transfer Protocol</w:t>
            </w:r>
          </w:p>
        </w:tc>
      </w:tr>
      <w:tr w:rsidR="000B09EF" w:rsidRPr="00DA4F5D" w:rsidTr="00295CA6">
        <w:tc>
          <w:tcPr>
            <w:tcW w:w="1050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HTTPS</w:t>
            </w:r>
          </w:p>
        </w:tc>
        <w:tc>
          <w:tcPr>
            <w:tcW w:w="3950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Definicetermnu"/>
              <w:rPr>
                <w:color w:val="7B7F0F"/>
                <w:lang w:eastAsia="cs-CZ"/>
              </w:rPr>
            </w:pPr>
            <w:r w:rsidRPr="00DA4F5D">
              <w:rPr>
                <w:color w:val="7B7F0F"/>
                <w:lang w:eastAsia="cs-CZ"/>
              </w:rPr>
              <w:t>Hypertext Transfer Protocol Secure</w:t>
            </w:r>
          </w:p>
        </w:tc>
      </w:tr>
      <w:tr w:rsidR="000B09EF" w:rsidRPr="00DA4F5D" w:rsidTr="00295CA6">
        <w:tc>
          <w:tcPr>
            <w:tcW w:w="1050" w:type="pct"/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ISSS</w:t>
            </w:r>
          </w:p>
        </w:tc>
        <w:tc>
          <w:tcPr>
            <w:tcW w:w="3950" w:type="pct"/>
          </w:tcPr>
          <w:p w:rsidR="000B09EF" w:rsidRPr="00DA4F5D" w:rsidRDefault="000B09EF" w:rsidP="00295CA6">
            <w:pPr>
              <w:pStyle w:val="Definicetermnu"/>
              <w:rPr>
                <w:color w:val="7B7F0F"/>
                <w:lang w:eastAsia="cs-CZ"/>
              </w:rPr>
            </w:pPr>
            <w:r w:rsidRPr="00DA4F5D">
              <w:rPr>
                <w:color w:val="7B7F0F"/>
                <w:lang w:eastAsia="cs-CZ"/>
              </w:rPr>
              <w:t>Informační systém skautského střediska, nebo pouze „systém“</w:t>
            </w:r>
          </w:p>
        </w:tc>
      </w:tr>
      <w:tr w:rsidR="000B09EF" w:rsidRPr="00DA4F5D" w:rsidTr="00295CA6">
        <w:tc>
          <w:tcPr>
            <w:tcW w:w="1050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PDF</w:t>
            </w:r>
          </w:p>
        </w:tc>
        <w:tc>
          <w:tcPr>
            <w:tcW w:w="3950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Definicetermnu"/>
              <w:rPr>
                <w:rStyle w:val="Pouittermn"/>
              </w:rPr>
            </w:pPr>
            <w:r w:rsidRPr="00DA4F5D">
              <w:rPr>
                <w:color w:val="7B7F0F"/>
                <w:lang w:eastAsia="cs-CZ"/>
              </w:rPr>
              <w:t>Portable Document Format</w:t>
            </w:r>
          </w:p>
        </w:tc>
      </w:tr>
      <w:tr w:rsidR="000B09EF" w:rsidRPr="00DA4F5D" w:rsidTr="00295CA6">
        <w:tc>
          <w:tcPr>
            <w:tcW w:w="1050" w:type="pct"/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SOAP</w:t>
            </w:r>
          </w:p>
        </w:tc>
        <w:tc>
          <w:tcPr>
            <w:tcW w:w="3950" w:type="pct"/>
          </w:tcPr>
          <w:p w:rsidR="000B09EF" w:rsidRPr="00DA4F5D" w:rsidRDefault="000B09EF" w:rsidP="00295CA6">
            <w:pPr>
              <w:pStyle w:val="Definicetermnu"/>
              <w:rPr>
                <w:color w:val="7B7F0F"/>
                <w:lang w:eastAsia="cs-CZ"/>
              </w:rPr>
            </w:pPr>
            <w:r w:rsidRPr="00DA4F5D">
              <w:rPr>
                <w:color w:val="7B7F0F"/>
                <w:lang w:eastAsia="cs-CZ"/>
              </w:rPr>
              <w:t>Simple Object Access Protocol</w:t>
            </w:r>
          </w:p>
        </w:tc>
      </w:tr>
      <w:tr w:rsidR="000B09EF" w:rsidRPr="00DA4F5D" w:rsidTr="00295CA6">
        <w:tc>
          <w:tcPr>
            <w:tcW w:w="1050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SW</w:t>
            </w:r>
          </w:p>
        </w:tc>
        <w:tc>
          <w:tcPr>
            <w:tcW w:w="3950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Definicetermnu"/>
              <w:rPr>
                <w:color w:val="7B7F0F"/>
                <w:lang w:eastAsia="cs-CZ"/>
              </w:rPr>
            </w:pPr>
            <w:r w:rsidRPr="00DA4F5D">
              <w:rPr>
                <w:color w:val="7B7F0F"/>
                <w:lang w:eastAsia="cs-CZ"/>
              </w:rPr>
              <w:t>Software</w:t>
            </w:r>
          </w:p>
        </w:tc>
      </w:tr>
      <w:tr w:rsidR="000B09EF" w:rsidRPr="00DA4F5D" w:rsidTr="00295CA6">
        <w:tc>
          <w:tcPr>
            <w:tcW w:w="1050" w:type="pct"/>
            <w:tcBorders>
              <w:bottom w:val="single" w:sz="8" w:space="0" w:color="A6AA14"/>
            </w:tcBorders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XML</w:t>
            </w:r>
          </w:p>
        </w:tc>
        <w:tc>
          <w:tcPr>
            <w:tcW w:w="3950" w:type="pct"/>
            <w:tcBorders>
              <w:bottom w:val="single" w:sz="8" w:space="0" w:color="A6AA14"/>
            </w:tcBorders>
          </w:tcPr>
          <w:p w:rsidR="000B09EF" w:rsidRPr="00DA4F5D" w:rsidRDefault="000B09EF" w:rsidP="00295CA6">
            <w:pPr>
              <w:pStyle w:val="Definicetermnu"/>
              <w:rPr>
                <w:rStyle w:val="Pouittermn"/>
              </w:rPr>
            </w:pPr>
            <w:r w:rsidRPr="00DA4F5D">
              <w:rPr>
                <w:color w:val="7B7F0F"/>
                <w:lang w:eastAsia="cs-CZ"/>
              </w:rPr>
              <w:t>eXtensible Markup Language</w:t>
            </w:r>
          </w:p>
        </w:tc>
      </w:tr>
    </w:tbl>
    <w:p w:rsidR="000B09EF" w:rsidRPr="00032032" w:rsidRDefault="000B09EF" w:rsidP="00CA7C72">
      <w:pPr>
        <w:pStyle w:val="Odstavec"/>
      </w:pPr>
    </w:p>
    <w:p w:rsidR="000B09EF" w:rsidRPr="00023DEF" w:rsidRDefault="000B09EF" w:rsidP="00CA7C72">
      <w:pPr>
        <w:pStyle w:val="Nadpis2"/>
      </w:pPr>
      <w:bookmarkStart w:id="57" w:name="_Toc277254301"/>
      <w:bookmarkStart w:id="58" w:name="_Toc277258443"/>
      <w:bookmarkStart w:id="59" w:name="_Toc277258691"/>
      <w:r w:rsidRPr="00023DEF">
        <w:t>Skautské termíny a zkratky</w:t>
      </w:r>
      <w:bookmarkEnd w:id="57"/>
      <w:bookmarkEnd w:id="58"/>
      <w:bookmarkEnd w:id="59"/>
    </w:p>
    <w:p w:rsidR="000B09EF" w:rsidRPr="009617DC" w:rsidRDefault="000B09EF" w:rsidP="009617DC">
      <w:pPr>
        <w:pStyle w:val="Nadpis3"/>
      </w:pPr>
      <w:bookmarkStart w:id="60" w:name="_Toc277254302"/>
      <w:bookmarkStart w:id="61" w:name="_Toc277258444"/>
      <w:r w:rsidRPr="009617DC">
        <w:t>Organizační struktura Junáka</w:t>
      </w:r>
      <w:bookmarkEnd w:id="60"/>
      <w:bookmarkEnd w:id="61"/>
    </w:p>
    <w:tbl>
      <w:tblPr>
        <w:tblW w:w="9322" w:type="dxa"/>
        <w:tblBorders>
          <w:top w:val="single" w:sz="8" w:space="0" w:color="A6AA14"/>
          <w:bottom w:val="single" w:sz="8" w:space="0" w:color="A6AA14"/>
        </w:tblBorders>
        <w:tblLook w:val="00A0" w:firstRow="1" w:lastRow="0" w:firstColumn="1" w:lastColumn="0" w:noHBand="0" w:noVBand="0"/>
      </w:tblPr>
      <w:tblGrid>
        <w:gridCol w:w="2093"/>
        <w:gridCol w:w="1985"/>
        <w:gridCol w:w="5244"/>
      </w:tblGrid>
      <w:tr w:rsidR="000B09EF" w:rsidRPr="00DA4F5D" w:rsidTr="00295CA6">
        <w:tc>
          <w:tcPr>
            <w:tcW w:w="2093" w:type="dxa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Termín česky</w:t>
            </w:r>
          </w:p>
        </w:tc>
        <w:tc>
          <w:tcPr>
            <w:tcW w:w="1985" w:type="dxa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Anglicky</w:t>
            </w:r>
          </w:p>
        </w:tc>
        <w:tc>
          <w:tcPr>
            <w:tcW w:w="5244" w:type="dxa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Definice</w:t>
            </w:r>
          </w:p>
        </w:tc>
      </w:tr>
      <w:tr w:rsidR="000B09EF" w:rsidRPr="00DA4F5D" w:rsidTr="00295CA6">
        <w:trPr>
          <w:trHeight w:val="690"/>
        </w:trPr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Akční rada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Action Board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 xml:space="preserve">Skupina členů střediska vedená předsedou akční rady, pověřená zorganizováním nějaké větší akce, např. plesu, dětského dne apod. </w:t>
            </w:r>
            <w:r w:rsidRPr="00DA4F5D">
              <w:rPr>
                <w:b/>
                <w:color w:val="7B7F0F"/>
                <w:sz w:val="20"/>
              </w:rPr>
              <w:t>Tento termín není v Junáku univerzální.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Družina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Suite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Výchovná jednotka. Vždy přísluší nějakému oddílu. V čele je rádce a podrádci družiny. Oddíly starších členů je málokdy používají. Velikost se pohybuje kolem 7 členů.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Jednotka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Unit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Organizační jednotka nebo Výchovná jednotka.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Junák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Zkratka pro „JUNÁK – svaz skautů a skautek ČR“, největší skautskou organizaci v Čechách. Nezisková organizace – občanské sdružení.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Oddíl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Troop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 xml:space="preserve">Výchovná jednotka. Vždy přísluší nějaké ZOJ. V čele je </w:t>
            </w:r>
            <w:r w:rsidRPr="00DA4F5D">
              <w:rPr>
                <w:color w:val="7B7F0F"/>
                <w:sz w:val="20"/>
              </w:rPr>
              <w:lastRenderedPageBreak/>
              <w:t>oddílová rada vedená vedoucím oddílu a jeho zástupci. Velikost oddílu se liší. Ideálně kolem 28 členů, ale někdy má i přes 60, nebo naopak jen 12 členů.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lastRenderedPageBreak/>
              <w:t>Oddílová rada</w:t>
            </w:r>
          </w:p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Rada oddílu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Troop Board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Představenstvo oddílu vedené vedoucím oddílu a jeho zástupci. Plánuje a připravuje program oddílu, plánuje celkovou činnost oddílu.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Organizace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Organization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Viz Junák.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Organizační jednotka</w:t>
            </w:r>
          </w:p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OJ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Organizational Unit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Organizační jednotka Junáka, která nabývá právní subjektivity dle legislativy ČR. Má vlastní statutární orgán (vedoucí nebo předseda), představenstvo (radu), dozorčí orgán (revizní komise) a valnou hromadu (sněm), a vede samostatně účetnictví či daňovou evidenci.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Pěší skauti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Infantry Scouts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Jedna ze dvou větví Junáka, která je zaměřena na výchovu prostřednictvím činností v suchozemském prostředí. Oproti druhé větvi má také odlišnou symboliku a názvosloví, a to i u mnoha funkcí a orgánů.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Projektová rada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Project Board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 xml:space="preserve">Skupina členů střediska vedená předsedou projektové rady, pověřená zorganizováním nějakého většího projektu, např. přestavby klubovny apod. </w:t>
            </w:r>
            <w:r w:rsidRPr="00DA4F5D">
              <w:rPr>
                <w:b/>
                <w:color w:val="7B7F0F"/>
                <w:sz w:val="20"/>
              </w:rPr>
              <w:t>Tento termín není v Junáku univerzální.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Rada ZOJ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(Rada střediska)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(Rada přístavu)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BOU Board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Představenstvo ZOJ vedené vůdcem střediska a jeho zástupci. Je volena sněmem střediska, některé funkce ale obnáší členství v radě automaticky. Schází se obvykle jednou za 2 měsíce. Sestavuje rozpočet a rozhoduje v provozních záležitostech. Pro plánování akcí a projektů obvykle sestavuje zvláštní skupiny.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Revizní komise ZOJ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(Revizní komise střediska)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(Revizní komise přístavu)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BOU Audit Committee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Dozorčí rada ZOJ vedená předsedou revizní komise.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Sněm ZOJ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(Sněm střediska)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(Sněm přístavu)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BOU Assembly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Valná hromada ZOJ. Koná se obvykle jednou za 2 roky a jeho členy jsou všichni činovníci střediska.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Vodní skauti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Water Scouts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Jedna ze dvou větví Junáka, která je zaměřena na výchovu prostřednictvím činností spojených s vodou a vodní dopravou. Oproti druhé větvi má také odlišnou symboliku a názvosloví, a to i u mnoha funkcí a orgánů.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Výchovná jednotka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Educational Unit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Jednotka Junáka, která nenabývá právní subjektivity, ale slouží k rozdělení členů Junáka s výchovným či jinak praktickým záměrem, a to na úrovni střediska a níže. Obvykle sdružuje jednu nebo dvě výchovné kategorie.</w:t>
            </w:r>
          </w:p>
        </w:tc>
      </w:tr>
      <w:tr w:rsidR="000B09EF" w:rsidRPr="00DA4F5D" w:rsidTr="00295CA6">
        <w:tc>
          <w:tcPr>
            <w:tcW w:w="2093" w:type="dxa"/>
            <w:tcBorders>
              <w:bottom w:val="single" w:sz="8" w:space="0" w:color="A6AA14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Základní organizační jednotka</w:t>
            </w:r>
          </w:p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ZOJ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(Středisko)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(Přístav)</w:t>
            </w:r>
          </w:p>
        </w:tc>
        <w:tc>
          <w:tcPr>
            <w:tcW w:w="1985" w:type="dxa"/>
            <w:tcBorders>
              <w:bottom w:val="single" w:sz="8" w:space="0" w:color="A6AA14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Basic Organizational Unit</w:t>
            </w:r>
          </w:p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BOU</w:t>
            </w:r>
          </w:p>
          <w:p w:rsidR="000B09EF" w:rsidRPr="00DA4F5D" w:rsidRDefault="000B09EF" w:rsidP="00295CA6">
            <w:pPr>
              <w:pStyle w:val="Alternativnnzev"/>
            </w:pPr>
            <w:r w:rsidRPr="00DA4F5D">
              <w:t>(Centre)</w:t>
            </w:r>
          </w:p>
          <w:p w:rsidR="000B09EF" w:rsidRPr="00DA4F5D" w:rsidRDefault="000B09EF" w:rsidP="00295CA6">
            <w:pPr>
              <w:pStyle w:val="Alternativnnzev"/>
            </w:pPr>
            <w:r w:rsidRPr="00DA4F5D">
              <w:t>(Harbor)</w:t>
            </w:r>
          </w:p>
        </w:tc>
        <w:tc>
          <w:tcPr>
            <w:tcW w:w="5244" w:type="dxa"/>
            <w:tcBorders>
              <w:bottom w:val="single" w:sz="8" w:space="0" w:color="A6AA14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Nejmenší OJ Junáka. Zaštiťuje organizačně oddíly v nějakém regionu. Statutárním orgánem je vedoucí ZOJ, představenstvem je rada ZOJ, dozorčím orgánem revizní komise ZOJ a valnou hromadou sněm ZOJ. Pěší skauti používají pojem „středisko“, vodní „přístav“.</w:t>
            </w:r>
          </w:p>
        </w:tc>
      </w:tr>
    </w:tbl>
    <w:p w:rsidR="000B09EF" w:rsidRPr="009617DC" w:rsidRDefault="000B09EF" w:rsidP="009617DC">
      <w:pPr>
        <w:pStyle w:val="Nadpis3"/>
      </w:pPr>
      <w:bookmarkStart w:id="62" w:name="_Toc277254303"/>
      <w:bookmarkStart w:id="63" w:name="_Toc277258445"/>
      <w:r w:rsidRPr="009617DC">
        <w:t>Výchovné kategorie Junáka</w:t>
      </w:r>
      <w:bookmarkEnd w:id="62"/>
      <w:bookmarkEnd w:id="63"/>
    </w:p>
    <w:tbl>
      <w:tblPr>
        <w:tblW w:w="9322" w:type="dxa"/>
        <w:tblBorders>
          <w:top w:val="single" w:sz="8" w:space="0" w:color="A6AA14"/>
          <w:bottom w:val="single" w:sz="8" w:space="0" w:color="A6AA14"/>
        </w:tblBorders>
        <w:tblLook w:val="00A0" w:firstRow="1" w:lastRow="0" w:firstColumn="1" w:lastColumn="0" w:noHBand="0" w:noVBand="0"/>
      </w:tblPr>
      <w:tblGrid>
        <w:gridCol w:w="2093"/>
        <w:gridCol w:w="1985"/>
        <w:gridCol w:w="5244"/>
      </w:tblGrid>
      <w:tr w:rsidR="000B09EF" w:rsidRPr="00DA4F5D" w:rsidTr="00295CA6">
        <w:tc>
          <w:tcPr>
            <w:tcW w:w="2093" w:type="dxa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Termín česky</w:t>
            </w:r>
          </w:p>
        </w:tc>
        <w:tc>
          <w:tcPr>
            <w:tcW w:w="1985" w:type="dxa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Anglicky</w:t>
            </w:r>
          </w:p>
        </w:tc>
        <w:tc>
          <w:tcPr>
            <w:tcW w:w="5244" w:type="dxa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Definice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Výchovná kategorie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Educational category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Výchovné kategorie dělí členy Junáka podle pohlaví a věku. Jsou to: vlčata, světlušky, skauti, skautky, roveři, rangers, oldskauti, oldskautky.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Vlčata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Wolf Cubs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Chlapci 6-10 let.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lastRenderedPageBreak/>
              <w:t>Světlušky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Fireflies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Dívky 6-10 let.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Skauti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Boy Scouts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Chlapci 11-15 let.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Skautky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Girl Scouts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Dívky 11-15 let.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Roveři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Rovers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Muži 15-22 let (není přesně stanoveno).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Rangers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Rangers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Ženy 15-22 let (není přesně stanoveno).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Oldskauti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Old Boy Scouts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Muži &gt;22 let (není přesně stanoveno)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bottom w:val="single" w:sz="8" w:space="0" w:color="A6AA14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Oldskautky</w:t>
            </w:r>
          </w:p>
        </w:tc>
        <w:tc>
          <w:tcPr>
            <w:tcW w:w="1985" w:type="dxa"/>
            <w:tcBorders>
              <w:left w:val="nil"/>
              <w:bottom w:val="single" w:sz="8" w:space="0" w:color="A6AA14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Old Girls Scouts</w:t>
            </w:r>
          </w:p>
        </w:tc>
        <w:tc>
          <w:tcPr>
            <w:tcW w:w="5244" w:type="dxa"/>
            <w:tcBorders>
              <w:left w:val="nil"/>
              <w:bottom w:val="single" w:sz="8" w:space="0" w:color="A6AA14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Ženy &gt;22 let (není přesně stanoveno)</w:t>
            </w:r>
          </w:p>
        </w:tc>
      </w:tr>
    </w:tbl>
    <w:p w:rsidR="000B09EF" w:rsidRPr="009617DC" w:rsidRDefault="000B09EF" w:rsidP="009617DC">
      <w:pPr>
        <w:pStyle w:val="Nadpis3"/>
      </w:pPr>
      <w:bookmarkStart w:id="64" w:name="_Toc277254304"/>
      <w:bookmarkStart w:id="65" w:name="_Toc277258446"/>
      <w:r w:rsidRPr="009617DC">
        <w:t>Funkce a označení členů Junáka</w:t>
      </w:r>
      <w:bookmarkEnd w:id="64"/>
      <w:bookmarkEnd w:id="65"/>
    </w:p>
    <w:tbl>
      <w:tblPr>
        <w:tblW w:w="9322" w:type="dxa"/>
        <w:tblBorders>
          <w:top w:val="single" w:sz="8" w:space="0" w:color="A6AA14"/>
          <w:bottom w:val="single" w:sz="8" w:space="0" w:color="A6AA14"/>
        </w:tblBorders>
        <w:tblLook w:val="00A0" w:firstRow="1" w:lastRow="0" w:firstColumn="1" w:lastColumn="0" w:noHBand="0" w:noVBand="0"/>
      </w:tblPr>
      <w:tblGrid>
        <w:gridCol w:w="2093"/>
        <w:gridCol w:w="1985"/>
        <w:gridCol w:w="5244"/>
      </w:tblGrid>
      <w:tr w:rsidR="000B09EF" w:rsidRPr="00DA4F5D" w:rsidTr="00295CA6">
        <w:tc>
          <w:tcPr>
            <w:tcW w:w="2093" w:type="dxa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Termín česky</w:t>
            </w:r>
          </w:p>
        </w:tc>
        <w:tc>
          <w:tcPr>
            <w:tcW w:w="1985" w:type="dxa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Anglicky</w:t>
            </w:r>
          </w:p>
        </w:tc>
        <w:tc>
          <w:tcPr>
            <w:tcW w:w="5244" w:type="dxa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Definice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Činovník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Officer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Starší člen Junáka s funkcí v organizaci.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Činovník ZOJ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BOU Officer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Činovník s funkcí v ZOJ, člen sněmu ZOJ.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Člen oddílové rady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Troop Board Member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Vůdce oddílu se svými zástupci, rádci a podrádci oddílu, někdy rádci a podrádci družin.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Člen rady ZOJ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(Člen rady střediska)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(Člen rady přístavu)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BOU Board Member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Člen představenstva ZOJ. Volen sněmem ZOJ nebo získal tuto funkci automaticky díky jiné funkci.</w:t>
            </w:r>
            <w:r w:rsidRPr="00DA4F5D">
              <w:rPr>
                <w:color w:val="7B7F0F"/>
              </w:rPr>
              <w:t xml:space="preserve"> </w:t>
            </w:r>
            <w:r w:rsidRPr="00DA4F5D">
              <w:rPr>
                <w:color w:val="7B7F0F"/>
                <w:sz w:val="20"/>
              </w:rPr>
              <w:t>Úkolem členů rady ZOJ je účastnit se na kolektivním rozhodování o záležitostech ZOJ, které náleží do pravomoci rady ZOJ.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Člen revizní komise ZOJ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(Člen revizní komise střediska)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(Člen revizní komise přístavu)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Member of Audit Comittee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Člen dozorčí rady ZOJ. Volen sněmem ZOJ. Funkce je povinná (alespoň 1 + předseda).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Hospodářský zpravodaj ZOJ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(Hospodářský zpravodaj střediska)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  <w:sz w:val="20"/>
              </w:rPr>
            </w:pPr>
            <w:r w:rsidRPr="00DA4F5D">
              <w:rPr>
                <w:bCs/>
              </w:rPr>
              <w:t>(Hodpodářský zpravodaj přístavu)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BDU Economic Informant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Jmenován vedoucím ZOJ se souhlasem rady příslušné ZOJ. Funkce není povinná.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Mladší člen (Junáka)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Junior Member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Člen Junáka mladší 18 let.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Podrádce družiny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Petty Suite Counselor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Jmenován vedoucím oddílu. Funkce není povinná. Zastupuje ve všech pravomocích.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Podrádce oddílu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Petty Troop Counsleor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Jmenován vedoucím oddílu. Funkce není povinná. Připravuje a vede akce a program pro celý oddíl. Může být členem oddílové rady.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Předseda revizní komise ZOJ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(Předseda revizní komise střediska)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(Předseda revizní komise přístavu)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Chairman of Audit Comittee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Člen dozorčí rady ZOJ. Volen sněmem ZOJ. Funkce je povinná.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Rádce družiny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Suite Counselor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Jmenován vedoucím oddílu. Funkce je povinná. Připravuje a vede akce a program své družiny. Může být členem oddílové rady (zvláště u oddílů skautů a skautek).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Rádce oddílu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Troop Counselor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Jmenován vedoucím oddílu. Funkce není povinná. Připravuje a vede akce a program pro celý oddíl. Automaticky členem oddílové rady.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Starší člen (Junaka)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Senior Member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Člen Junáka starší 18 let.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Vedoucí oddílu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(Vůdce oddílu)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(Kapitán oddílu)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Troop Head</w:t>
            </w:r>
          </w:p>
          <w:p w:rsidR="000B09EF" w:rsidRPr="00DA4F5D" w:rsidRDefault="000B09EF" w:rsidP="00295CA6">
            <w:pPr>
              <w:pStyle w:val="Alternativnnzev"/>
            </w:pPr>
            <w:r w:rsidRPr="00DA4F5D">
              <w:t>(Troop Leader)</w:t>
            </w:r>
          </w:p>
          <w:p w:rsidR="000B09EF" w:rsidRPr="00DA4F5D" w:rsidRDefault="000B09EF" w:rsidP="00295CA6">
            <w:pPr>
              <w:pStyle w:val="Alternativnnzev"/>
              <w:rPr>
                <w:sz w:val="20"/>
              </w:rPr>
            </w:pPr>
            <w:r w:rsidRPr="00DA4F5D">
              <w:t>(Troop Captain)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Jmenován vedoucím ZOJ. Funkce je povinná. Označení „vůdce“ používají pěší skauti, „kapitán“ vodní. Automaticky členem rady ZOJ. Automaticky členem oddílové rady. Vede a vychovává členy oddílu k naplňování poslání Junáka, v duchu skautského slibu a zákona, a dle skautské výchovné metody.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lastRenderedPageBreak/>
              <w:t>Vedoucí ZOJ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(Vůdce střediska)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(Kapitán přístavu)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BOU Head</w:t>
            </w:r>
          </w:p>
          <w:p w:rsidR="000B09EF" w:rsidRPr="00DA4F5D" w:rsidRDefault="000B09EF" w:rsidP="00295CA6">
            <w:pPr>
              <w:pStyle w:val="Alternativnnzev"/>
            </w:pPr>
            <w:r w:rsidRPr="00DA4F5D">
              <w:t>(Centre Leader)</w:t>
            </w:r>
          </w:p>
          <w:p w:rsidR="000B09EF" w:rsidRPr="00DA4F5D" w:rsidRDefault="000B09EF" w:rsidP="00295CA6">
            <w:pPr>
              <w:pStyle w:val="Alternativnnzev"/>
              <w:rPr>
                <w:sz w:val="20"/>
              </w:rPr>
            </w:pPr>
            <w:r w:rsidRPr="00DA4F5D">
              <w:t>(Harbor Captain)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Statutární orgán ZOJ. Volen sněmem ZOJ. Označení „vůdce střediska“ používají pěší skauti, „kapitán přístavu“ vodní. Funkce je povinná. Automaticky členem střediskové rady.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Volený člen rady ZOJ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(Volený člen rady střediska)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(Volený člen rady přístavu)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Elected BDU Board Member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Člen rady ZOJ. Volen sněmem ZOJ.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Výchovný zpravodaj ZOJ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(Výchovný zpravodaj střediska)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(Výchovný zpravodaj přístavu)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BDU Educational Informant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Jmenován vedoucím ZOJ se souhlasem rady příslušné ZOJ. Funkce není povinná. Rozšiřuje skautskou výchovu v rámci ZOJ, sleduje a podporuje výchovnou činnost podřízených jednotek a vzdělávání činovníků zapojených do výchovy mladších členů.</w:t>
            </w:r>
          </w:p>
        </w:tc>
      </w:tr>
      <w:tr w:rsidR="000B09EF" w:rsidRPr="00DA4F5D" w:rsidTr="00295CA6">
        <w:tc>
          <w:tcPr>
            <w:tcW w:w="2093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Zástupce vedoucího oddílu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(Zástupce vůdce oddílu)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(Palubní oddílu)</w:t>
            </w:r>
          </w:p>
        </w:tc>
        <w:tc>
          <w:tcPr>
            <w:tcW w:w="1985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Troop Deputy Head</w:t>
            </w:r>
          </w:p>
          <w:p w:rsidR="000B09EF" w:rsidRPr="00DA4F5D" w:rsidRDefault="000B09EF" w:rsidP="00295CA6">
            <w:pPr>
              <w:pStyle w:val="Alternativnnzev"/>
            </w:pPr>
            <w:r w:rsidRPr="00DA4F5D">
              <w:t>(Troop Deputy Leader)</w:t>
            </w:r>
          </w:p>
          <w:p w:rsidR="000B09EF" w:rsidRPr="00DA4F5D" w:rsidRDefault="000B09EF" w:rsidP="00295CA6">
            <w:pPr>
              <w:pStyle w:val="Alternativnnzev"/>
              <w:rPr>
                <w:sz w:val="20"/>
              </w:rPr>
            </w:pPr>
            <w:r w:rsidRPr="00DA4F5D">
              <w:t>(Troop Mate)</w:t>
            </w:r>
          </w:p>
        </w:tc>
        <w:tc>
          <w:tcPr>
            <w:tcW w:w="5244" w:type="dxa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Jmenován vedoucím ZOJ. Funkce není povinná. Označení „Vůdce“ používají pěší skauti, „Palubní“ vodní. Automaticky členem oddílové rady. Zastupuje ve všech pravomocích.</w:t>
            </w:r>
          </w:p>
        </w:tc>
      </w:tr>
      <w:tr w:rsidR="000B09EF" w:rsidRPr="00DA4F5D" w:rsidTr="00295CA6">
        <w:tc>
          <w:tcPr>
            <w:tcW w:w="2093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Zástupce vedoucího ZOJ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(Zástupce vůdce střediska)</w:t>
            </w:r>
          </w:p>
          <w:p w:rsidR="000B09EF" w:rsidRPr="00DA4F5D" w:rsidRDefault="000B09EF" w:rsidP="00295CA6">
            <w:pPr>
              <w:pStyle w:val="Alternativnnzev"/>
              <w:rPr>
                <w:b/>
                <w:bCs/>
              </w:rPr>
            </w:pPr>
            <w:r w:rsidRPr="00DA4F5D">
              <w:rPr>
                <w:bCs/>
              </w:rPr>
              <w:t>(Přístavný)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BOU Deputy Head</w:t>
            </w:r>
          </w:p>
          <w:p w:rsidR="000B09EF" w:rsidRPr="00DA4F5D" w:rsidRDefault="000B09EF" w:rsidP="00295CA6">
            <w:pPr>
              <w:pStyle w:val="Alternativnnzev"/>
            </w:pPr>
            <w:r w:rsidRPr="00DA4F5D">
              <w:t>(Centre Deputy Leader)</w:t>
            </w:r>
          </w:p>
          <w:p w:rsidR="000B09EF" w:rsidRPr="00DA4F5D" w:rsidRDefault="000B09EF" w:rsidP="00295CA6">
            <w:pPr>
              <w:pStyle w:val="Alternativnnzev"/>
              <w:rPr>
                <w:sz w:val="20"/>
              </w:rPr>
            </w:pPr>
            <w:r w:rsidRPr="00DA4F5D">
              <w:t>(Harbor Mate)</w:t>
            </w:r>
          </w:p>
        </w:tc>
        <w:tc>
          <w:tcPr>
            <w:tcW w:w="5244" w:type="dxa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Volen sněmem ZOJ. Označení „vůdce střediska“ používají pěší skauti, „přístavný“ vodní. Funkce není povinná. Automaticky členem střediskové rady. Zastupuje ve všech pravomocích.</w:t>
            </w:r>
          </w:p>
        </w:tc>
      </w:tr>
      <w:tr w:rsidR="000B09EF" w:rsidRPr="00DA4F5D" w:rsidTr="00295CA6">
        <w:tc>
          <w:tcPr>
            <w:tcW w:w="2093" w:type="dxa"/>
            <w:tcBorders>
              <w:bottom w:val="single" w:sz="8" w:space="0" w:color="A6AA14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b/>
                <w:bCs/>
                <w:color w:val="7B7F0F"/>
                <w:sz w:val="20"/>
              </w:rPr>
            </w:pPr>
            <w:r w:rsidRPr="00DA4F5D">
              <w:rPr>
                <w:b/>
                <w:bCs/>
                <w:color w:val="7B7F0F"/>
                <w:sz w:val="20"/>
              </w:rPr>
              <w:t>Webmaster</w:t>
            </w:r>
          </w:p>
        </w:tc>
        <w:tc>
          <w:tcPr>
            <w:tcW w:w="1985" w:type="dxa"/>
            <w:tcBorders>
              <w:bottom w:val="single" w:sz="8" w:space="0" w:color="A6AA14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jc w:val="left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Webmaster</w:t>
            </w:r>
          </w:p>
        </w:tc>
        <w:tc>
          <w:tcPr>
            <w:tcW w:w="5244" w:type="dxa"/>
            <w:tcBorders>
              <w:bottom w:val="single" w:sz="8" w:space="0" w:color="A6AA14"/>
            </w:tcBorders>
          </w:tcPr>
          <w:p w:rsidR="000B09EF" w:rsidRPr="00DA4F5D" w:rsidRDefault="000B09EF" w:rsidP="00295CA6">
            <w:pPr>
              <w:pStyle w:val="Odstavec"/>
              <w:spacing w:after="0" w:line="240" w:lineRule="auto"/>
              <w:ind w:firstLine="0"/>
              <w:rPr>
                <w:color w:val="7B7F0F"/>
                <w:sz w:val="20"/>
              </w:rPr>
            </w:pPr>
            <w:r w:rsidRPr="00DA4F5D">
              <w:rPr>
                <w:color w:val="7B7F0F"/>
                <w:sz w:val="20"/>
              </w:rPr>
              <w:t>Člověk znalý základů tvorby webových stránek (HTML, CSS, FTP, databáze), který spravuje webové stránky jednotek, a to zejména v případech, kdy je třeba jeho odborných znalostí.</w:t>
            </w:r>
          </w:p>
        </w:tc>
      </w:tr>
    </w:tbl>
    <w:p w:rsidR="000B09EF" w:rsidRDefault="000B09EF" w:rsidP="00CA7C72">
      <w:pPr>
        <w:pStyle w:val="Nadpis2"/>
      </w:pPr>
      <w:bookmarkStart w:id="66" w:name="_Toc277254305"/>
      <w:bookmarkStart w:id="67" w:name="_Toc277258447"/>
      <w:bookmarkStart w:id="68" w:name="_Toc277258692"/>
      <w:r w:rsidRPr="00456CFE">
        <w:t>Výrazy</w:t>
      </w:r>
      <w:r>
        <w:t xml:space="preserve"> priority požadavků</w:t>
      </w:r>
      <w:bookmarkEnd w:id="66"/>
      <w:bookmarkEnd w:id="67"/>
      <w:bookmarkEnd w:id="68"/>
    </w:p>
    <w:p w:rsidR="000B09EF" w:rsidRPr="00C04BDA" w:rsidRDefault="000B09EF" w:rsidP="00CA7C72">
      <w:r>
        <w:t xml:space="preserve">Výrazy atributů priority se řídí metodou prioritizace MoSCoW, viz </w:t>
      </w:r>
      <w:r>
        <w:rPr>
          <w:noProof/>
        </w:rPr>
        <w:t>(1)</w:t>
      </w:r>
      <w:r>
        <w:t xml:space="preserve"> a </w:t>
      </w:r>
      <w:r>
        <w:rPr>
          <w:noProof/>
        </w:rPr>
        <w:t>(2)</w:t>
      </w:r>
      <w:r>
        <w:t>.</w:t>
      </w:r>
    </w:p>
    <w:tbl>
      <w:tblPr>
        <w:tblW w:w="5000" w:type="pct"/>
        <w:tblBorders>
          <w:top w:val="single" w:sz="8" w:space="0" w:color="A6AA14"/>
          <w:bottom w:val="single" w:sz="8" w:space="0" w:color="A6AA14"/>
        </w:tblBorders>
        <w:tblLook w:val="00A0" w:firstRow="1" w:lastRow="0" w:firstColumn="1" w:lastColumn="0" w:noHBand="0" w:noVBand="0"/>
      </w:tblPr>
      <w:tblGrid>
        <w:gridCol w:w="1950"/>
        <w:gridCol w:w="1985"/>
        <w:gridCol w:w="5351"/>
      </w:tblGrid>
      <w:tr w:rsidR="000B09EF" w:rsidRPr="00DA4F5D" w:rsidTr="00295CA6">
        <w:tc>
          <w:tcPr>
            <w:tcW w:w="1050" w:type="pct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spacing w:after="0" w:line="240" w:lineRule="auto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Výraz česky</w:t>
            </w:r>
          </w:p>
        </w:tc>
        <w:tc>
          <w:tcPr>
            <w:tcW w:w="1069" w:type="pct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Definicetermnu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Anglicky</w:t>
            </w:r>
          </w:p>
        </w:tc>
        <w:tc>
          <w:tcPr>
            <w:tcW w:w="2881" w:type="pct"/>
            <w:tcBorders>
              <w:top w:val="single" w:sz="8" w:space="0" w:color="A6AA14"/>
              <w:left w:val="nil"/>
              <w:bottom w:val="single" w:sz="8" w:space="0" w:color="A6AA14"/>
              <w:right w:val="nil"/>
            </w:tcBorders>
          </w:tcPr>
          <w:p w:rsidR="000B09EF" w:rsidRPr="00DA4F5D" w:rsidRDefault="000B09EF" w:rsidP="00295CA6">
            <w:pPr>
              <w:pStyle w:val="Definicetermnu"/>
              <w:rPr>
                <w:b/>
                <w:bCs/>
                <w:color w:val="7B7F0F"/>
              </w:rPr>
            </w:pPr>
            <w:r w:rsidRPr="00DA4F5D">
              <w:rPr>
                <w:b/>
                <w:bCs/>
                <w:color w:val="7B7F0F"/>
              </w:rPr>
              <w:t>Vysvětlení</w:t>
            </w:r>
          </w:p>
        </w:tc>
      </w:tr>
      <w:tr w:rsidR="000B09EF" w:rsidRPr="00DA4F5D" w:rsidTr="00295CA6">
        <w:tc>
          <w:tcPr>
            <w:tcW w:w="1050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Termn"/>
              <w:rPr>
                <w:b/>
                <w:bCs/>
              </w:rPr>
            </w:pPr>
            <w:r w:rsidRPr="00DA4F5D">
              <w:rPr>
                <w:b/>
                <w:bCs/>
              </w:rPr>
              <w:t>Nutné</w:t>
            </w:r>
          </w:p>
        </w:tc>
        <w:tc>
          <w:tcPr>
            <w:tcW w:w="1069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Termn"/>
              <w:rPr>
                <w:lang w:val="en-US" w:eastAsia="cs-CZ"/>
              </w:rPr>
            </w:pPr>
            <w:r w:rsidRPr="00DA4F5D">
              <w:rPr>
                <w:lang w:val="en-US" w:eastAsia="cs-CZ"/>
              </w:rPr>
              <w:t>Must have</w:t>
            </w:r>
          </w:p>
        </w:tc>
        <w:tc>
          <w:tcPr>
            <w:tcW w:w="2881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Definicetermnu"/>
              <w:jc w:val="both"/>
              <w:rPr>
                <w:color w:val="7B7F0F"/>
                <w:lang w:eastAsia="cs-CZ"/>
              </w:rPr>
            </w:pPr>
            <w:r w:rsidRPr="00DA4F5D">
              <w:rPr>
                <w:color w:val="7B7F0F"/>
                <w:lang w:eastAsia="cs-CZ"/>
              </w:rPr>
              <w:t>Požadavky, které systém musí splnit.</w:t>
            </w:r>
          </w:p>
          <w:p w:rsidR="000B09EF" w:rsidRPr="00DA4F5D" w:rsidRDefault="000B09EF" w:rsidP="00295CA6">
            <w:pPr>
              <w:pStyle w:val="Definicetermnu"/>
              <w:jc w:val="both"/>
              <w:rPr>
                <w:color w:val="7B7F0F"/>
                <w:lang w:eastAsia="cs-CZ"/>
              </w:rPr>
            </w:pPr>
            <w:r w:rsidRPr="00DA4F5D">
              <w:rPr>
                <w:i/>
                <w:color w:val="7B7F0F"/>
                <w:lang w:eastAsia="cs-CZ"/>
              </w:rPr>
              <w:t>Tyto požadavky musí systém v plánované verzi splnit, jinak bude jeho doručení považováno za neúspěšné.</w:t>
            </w:r>
          </w:p>
        </w:tc>
      </w:tr>
      <w:tr w:rsidR="000B09EF" w:rsidRPr="00DA4F5D" w:rsidTr="00295CA6">
        <w:tc>
          <w:tcPr>
            <w:tcW w:w="1050" w:type="pct"/>
          </w:tcPr>
          <w:p w:rsidR="000B09EF" w:rsidRPr="00DA4F5D" w:rsidRDefault="000B09EF" w:rsidP="00295CA6">
            <w:pPr>
              <w:pStyle w:val="Termn"/>
              <w:rPr>
                <w:b/>
                <w:bCs/>
              </w:rPr>
            </w:pPr>
            <w:r w:rsidRPr="00DA4F5D">
              <w:rPr>
                <w:b/>
                <w:bCs/>
              </w:rPr>
              <w:t>Měl by mít</w:t>
            </w:r>
          </w:p>
        </w:tc>
        <w:tc>
          <w:tcPr>
            <w:tcW w:w="1069" w:type="pct"/>
          </w:tcPr>
          <w:p w:rsidR="000B09EF" w:rsidRPr="00DA4F5D" w:rsidRDefault="000B09EF" w:rsidP="00295CA6">
            <w:pPr>
              <w:pStyle w:val="Termn"/>
              <w:rPr>
                <w:lang w:val="en-US" w:eastAsia="cs-CZ"/>
              </w:rPr>
            </w:pPr>
            <w:r w:rsidRPr="00DA4F5D">
              <w:rPr>
                <w:lang w:val="en-US" w:eastAsia="cs-CZ"/>
              </w:rPr>
              <w:t>Should have</w:t>
            </w:r>
          </w:p>
        </w:tc>
        <w:tc>
          <w:tcPr>
            <w:tcW w:w="2881" w:type="pct"/>
          </w:tcPr>
          <w:p w:rsidR="000B09EF" w:rsidRPr="00DA4F5D" w:rsidRDefault="000B09EF" w:rsidP="00295CA6">
            <w:pPr>
              <w:pStyle w:val="Definicetermnu"/>
              <w:rPr>
                <w:color w:val="7B7F0F"/>
                <w:lang w:eastAsia="cs-CZ"/>
              </w:rPr>
            </w:pPr>
            <w:r w:rsidRPr="00DA4F5D">
              <w:rPr>
                <w:color w:val="7B7F0F"/>
                <w:lang w:eastAsia="cs-CZ"/>
              </w:rPr>
              <w:t>Požadavky, které by systém měl splnit, pokud je to možné.</w:t>
            </w:r>
          </w:p>
          <w:p w:rsidR="000B09EF" w:rsidRPr="00DA4F5D" w:rsidRDefault="000B09EF" w:rsidP="00295CA6">
            <w:pPr>
              <w:pStyle w:val="Definicetermnu"/>
              <w:jc w:val="both"/>
              <w:rPr>
                <w:i/>
                <w:color w:val="7B7F0F"/>
                <w:lang w:eastAsia="cs-CZ"/>
              </w:rPr>
            </w:pPr>
            <w:r w:rsidRPr="00DA4F5D">
              <w:rPr>
                <w:i/>
                <w:color w:val="7B7F0F"/>
                <w:lang w:eastAsia="cs-CZ"/>
              </w:rPr>
              <w:t>Tyto požadavky jsou stejně důležité jako ty „nezbytné“, avšak jejich splnění není nutné v plánované verzi, nebo mohou být splněny i nepřímo.</w:t>
            </w:r>
          </w:p>
        </w:tc>
      </w:tr>
      <w:tr w:rsidR="000B09EF" w:rsidRPr="00DA4F5D" w:rsidTr="00295CA6">
        <w:tc>
          <w:tcPr>
            <w:tcW w:w="1050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Termn"/>
              <w:rPr>
                <w:b/>
                <w:bCs/>
              </w:rPr>
            </w:pPr>
            <w:r w:rsidRPr="00DA4F5D">
              <w:rPr>
                <w:b/>
                <w:bCs/>
              </w:rPr>
              <w:t>Mohl by mít</w:t>
            </w:r>
          </w:p>
        </w:tc>
        <w:tc>
          <w:tcPr>
            <w:tcW w:w="1069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Termn"/>
              <w:rPr>
                <w:lang w:val="en-US" w:eastAsia="cs-CZ"/>
              </w:rPr>
            </w:pPr>
            <w:r w:rsidRPr="00DA4F5D">
              <w:rPr>
                <w:lang w:val="en-US" w:eastAsia="cs-CZ"/>
              </w:rPr>
              <w:t>Could have</w:t>
            </w:r>
          </w:p>
        </w:tc>
        <w:tc>
          <w:tcPr>
            <w:tcW w:w="2881" w:type="pct"/>
            <w:tcBorders>
              <w:left w:val="nil"/>
              <w:right w:val="nil"/>
            </w:tcBorders>
            <w:shd w:val="clear" w:color="auto" w:fill="F4F6B8"/>
          </w:tcPr>
          <w:p w:rsidR="000B09EF" w:rsidRPr="00DA4F5D" w:rsidRDefault="000B09EF" w:rsidP="00295CA6">
            <w:pPr>
              <w:pStyle w:val="Definicetermnu"/>
              <w:rPr>
                <w:color w:val="7B7F0F"/>
                <w:lang w:eastAsia="cs-CZ"/>
              </w:rPr>
            </w:pPr>
            <w:r w:rsidRPr="00DA4F5D">
              <w:rPr>
                <w:color w:val="7B7F0F"/>
                <w:lang w:eastAsia="cs-CZ"/>
              </w:rPr>
              <w:t>Požadavky, které by systém mohl splnit, pokud zbude čas.</w:t>
            </w:r>
          </w:p>
          <w:p w:rsidR="000B09EF" w:rsidRPr="00DA4F5D" w:rsidRDefault="000B09EF" w:rsidP="00295CA6">
            <w:pPr>
              <w:pStyle w:val="Definicetermnu"/>
              <w:rPr>
                <w:i/>
                <w:color w:val="7B7F0F"/>
                <w:lang w:eastAsia="cs-CZ"/>
              </w:rPr>
            </w:pPr>
            <w:r w:rsidRPr="00DA4F5D">
              <w:rPr>
                <w:i/>
                <w:color w:val="7B7F0F"/>
                <w:lang w:eastAsia="cs-CZ"/>
              </w:rPr>
              <w:t>Tyto požadavky jsou málo důležité, vyjadřují přidanou hodnotu, kterou by systém mohl v plánované verzi mít, pokud zbude čas.</w:t>
            </w:r>
          </w:p>
        </w:tc>
      </w:tr>
      <w:tr w:rsidR="000B09EF" w:rsidRPr="00DA4F5D" w:rsidTr="00295CA6">
        <w:tc>
          <w:tcPr>
            <w:tcW w:w="1050" w:type="pct"/>
            <w:tcBorders>
              <w:bottom w:val="single" w:sz="8" w:space="0" w:color="A6AA14"/>
            </w:tcBorders>
          </w:tcPr>
          <w:p w:rsidR="000B09EF" w:rsidRPr="00DA4F5D" w:rsidRDefault="000B09EF" w:rsidP="00295CA6">
            <w:pPr>
              <w:pStyle w:val="Termn"/>
              <w:rPr>
                <w:b/>
                <w:bCs/>
              </w:rPr>
            </w:pPr>
            <w:r w:rsidRPr="00DA4F5D">
              <w:rPr>
                <w:b/>
                <w:bCs/>
              </w:rPr>
              <w:t>V dalších verzích</w:t>
            </w:r>
          </w:p>
        </w:tc>
        <w:tc>
          <w:tcPr>
            <w:tcW w:w="1069" w:type="pct"/>
            <w:tcBorders>
              <w:bottom w:val="single" w:sz="8" w:space="0" w:color="A6AA14"/>
            </w:tcBorders>
          </w:tcPr>
          <w:p w:rsidR="000B09EF" w:rsidRPr="00DA4F5D" w:rsidRDefault="000B09EF" w:rsidP="00295CA6">
            <w:pPr>
              <w:pStyle w:val="Termn"/>
              <w:rPr>
                <w:lang w:val="en-US" w:eastAsia="cs-CZ"/>
              </w:rPr>
            </w:pPr>
            <w:r w:rsidRPr="00DA4F5D">
              <w:rPr>
                <w:lang w:val="en-US" w:eastAsia="cs-CZ"/>
              </w:rPr>
              <w:t>Won’t have</w:t>
            </w:r>
          </w:p>
        </w:tc>
        <w:tc>
          <w:tcPr>
            <w:tcW w:w="2881" w:type="pct"/>
            <w:tcBorders>
              <w:bottom w:val="single" w:sz="8" w:space="0" w:color="A6AA14"/>
            </w:tcBorders>
          </w:tcPr>
          <w:p w:rsidR="000B09EF" w:rsidRPr="00DA4F5D" w:rsidRDefault="000B09EF" w:rsidP="00295CA6">
            <w:pPr>
              <w:pStyle w:val="Definicetermnu"/>
              <w:rPr>
                <w:color w:val="7B7F0F"/>
                <w:lang w:eastAsia="cs-CZ"/>
              </w:rPr>
            </w:pPr>
            <w:r w:rsidRPr="00DA4F5D">
              <w:rPr>
                <w:color w:val="7B7F0F"/>
                <w:lang w:eastAsia="cs-CZ"/>
              </w:rPr>
              <w:t>Požadavky, které budou splněny v dalších verzích systému.</w:t>
            </w:r>
          </w:p>
          <w:p w:rsidR="000B09EF" w:rsidRPr="00DA4F5D" w:rsidRDefault="000B09EF" w:rsidP="00295CA6">
            <w:pPr>
              <w:pStyle w:val="Definicetermnu"/>
              <w:jc w:val="both"/>
              <w:rPr>
                <w:i/>
                <w:color w:val="7B7F0F"/>
                <w:lang w:eastAsia="cs-CZ"/>
              </w:rPr>
            </w:pPr>
            <w:r w:rsidRPr="00DA4F5D">
              <w:rPr>
                <w:i/>
                <w:color w:val="7B7F0F"/>
                <w:lang w:eastAsia="cs-CZ"/>
              </w:rPr>
              <w:t>Tyto požadavky jsou nejméně důležité, protože s jejich splněním není počítáno v plánované verzi systému, ale mělo by s nimi být počítáno ve verzích dalších.</w:t>
            </w:r>
          </w:p>
        </w:tc>
      </w:tr>
    </w:tbl>
    <w:p w:rsidR="000B09EF" w:rsidRPr="00CA7C72" w:rsidRDefault="000B09EF" w:rsidP="00D76186">
      <w:pPr>
        <w:pStyle w:val="Odstavec"/>
        <w:ind w:firstLine="0"/>
      </w:pPr>
    </w:p>
    <w:p w:rsidR="00624DEB" w:rsidRPr="00CE7B6E" w:rsidRDefault="00D76186" w:rsidP="00624DEB">
      <w:pPr>
        <w:pStyle w:val="Nadpis1"/>
      </w:pPr>
      <w:r>
        <w:br w:type="page"/>
      </w:r>
      <w:bookmarkStart w:id="69" w:name="_Toc277254338"/>
      <w:bookmarkStart w:id="70" w:name="_Toc277254306"/>
      <w:bookmarkStart w:id="71" w:name="_Toc277258448"/>
      <w:bookmarkStart w:id="72" w:name="_Toc277258693"/>
      <w:r w:rsidR="00624DEB" w:rsidRPr="00CE7B6E">
        <w:lastRenderedPageBreak/>
        <w:t>Business analýza</w:t>
      </w:r>
      <w:bookmarkEnd w:id="70"/>
      <w:bookmarkEnd w:id="71"/>
      <w:bookmarkEnd w:id="72"/>
    </w:p>
    <w:bookmarkStart w:id="73" w:name="Business_model"/>
    <w:bookmarkStart w:id="74" w:name="BKM_8115CFBC_E352_42c9_B5B4_96C3D05A3B97"/>
    <w:p w:rsidR="00624DEB" w:rsidRDefault="00624DEB" w:rsidP="00624DEB">
      <w:pPr>
        <w:jc w:val="both"/>
        <w:rPr>
          <w:rFonts w:ascii="Times New Roman" w:hAnsi="Times New Roman"/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Pkg.Notes</w:instrText>
      </w:r>
      <w:r>
        <w:fldChar w:fldCharType="end"/>
      </w:r>
      <w:r w:rsidRPr="005F29D2">
        <w:t>Balíček</w:t>
      </w:r>
      <w:r>
        <w:rPr>
          <w:rFonts w:ascii="Times New Roman" w:hAnsi="Times New Roman"/>
        </w:rPr>
        <w:t xml:space="preserve"> </w:t>
      </w:r>
      <w:r w:rsidRPr="005F29D2">
        <w:t>obsahuje</w:t>
      </w:r>
      <w:r>
        <w:rPr>
          <w:rFonts w:ascii="Times New Roman" w:hAnsi="Times New Roman"/>
        </w:rPr>
        <w:t xml:space="preserve"> </w:t>
      </w:r>
      <w:r w:rsidRPr="005F29D2">
        <w:t>popis</w:t>
      </w:r>
      <w:r>
        <w:rPr>
          <w:rFonts w:ascii="Times New Roman" w:hAnsi="Times New Roman"/>
        </w:rPr>
        <w:t xml:space="preserve"> </w:t>
      </w:r>
      <w:r w:rsidRPr="005F29D2">
        <w:t>obchodních</w:t>
      </w:r>
      <w:r>
        <w:rPr>
          <w:rFonts w:ascii="Times New Roman" w:hAnsi="Times New Roman"/>
        </w:rPr>
        <w:t xml:space="preserve"> </w:t>
      </w:r>
      <w:r w:rsidRPr="005F29D2">
        <w:t>procesů</w:t>
      </w:r>
      <w:r>
        <w:rPr>
          <w:rFonts w:ascii="Times New Roman" w:hAnsi="Times New Roman"/>
        </w:rPr>
        <w:t xml:space="preserve">, </w:t>
      </w:r>
      <w:r w:rsidRPr="005F29D2">
        <w:t>které</w:t>
      </w:r>
      <w:r>
        <w:rPr>
          <w:rFonts w:ascii="Times New Roman" w:hAnsi="Times New Roman"/>
        </w:rPr>
        <w:t xml:space="preserve"> </w:t>
      </w:r>
      <w:r w:rsidRPr="005F29D2">
        <w:t>jsou</w:t>
      </w:r>
      <w:r>
        <w:rPr>
          <w:rFonts w:ascii="Times New Roman" w:hAnsi="Times New Roman"/>
        </w:rPr>
        <w:t xml:space="preserve"> </w:t>
      </w:r>
      <w:r w:rsidRPr="005F29D2">
        <w:t>zachyceny</w:t>
      </w:r>
      <w:r>
        <w:rPr>
          <w:rFonts w:ascii="Times New Roman" w:hAnsi="Times New Roman"/>
        </w:rPr>
        <w:t xml:space="preserve"> </w:t>
      </w:r>
      <w:r w:rsidRPr="005F29D2">
        <w:t>pomocí</w:t>
      </w:r>
      <w:r>
        <w:rPr>
          <w:rFonts w:ascii="Times New Roman" w:hAnsi="Times New Roman"/>
        </w:rPr>
        <w:t xml:space="preserve"> </w:t>
      </w:r>
      <w:r w:rsidRPr="005F29D2">
        <w:t>UML</w:t>
      </w:r>
      <w:r>
        <w:rPr>
          <w:rFonts w:ascii="Times New Roman" w:hAnsi="Times New Roman"/>
        </w:rPr>
        <w:t xml:space="preserve"> </w:t>
      </w:r>
      <w:r w:rsidRPr="005F29D2">
        <w:t>diagramů</w:t>
      </w:r>
      <w:r>
        <w:rPr>
          <w:rFonts w:ascii="Times New Roman" w:hAnsi="Times New Roman"/>
        </w:rPr>
        <w:t xml:space="preserve"> </w:t>
      </w:r>
      <w:r w:rsidRPr="005F29D2">
        <w:t>aktivit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slovního</w:t>
      </w:r>
      <w:r>
        <w:rPr>
          <w:rFonts w:ascii="Times New Roman" w:hAnsi="Times New Roman"/>
        </w:rPr>
        <w:t xml:space="preserve"> </w:t>
      </w:r>
      <w:r w:rsidRPr="005F29D2">
        <w:t>popisu</w:t>
      </w:r>
      <w:r>
        <w:rPr>
          <w:rFonts w:ascii="Times New Roman" w:hAnsi="Times New Roman"/>
        </w:rPr>
        <w:t>.</w:t>
      </w:r>
    </w:p>
    <w:p w:rsidR="00624DEB" w:rsidRDefault="00624DEB" w:rsidP="00624DEB">
      <w:pPr>
        <w:jc w:val="center"/>
      </w:pPr>
      <w:bookmarkStart w:id="75" w:name="BKM_14F176BF_F699_42d4_80FC_0D0810F9DD7B"/>
      <w:r w:rsidRPr="00277D0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38" o:spid="_x0000_i1063" type="#_x0000_t75" style="width:464.25pt;height:236.25pt;visibility:visible;mso-wrap-style:square">
            <v:imagedata r:id="rId11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r>
        <w:t xml:space="preserve">Obrázek </w:t>
      </w:r>
      <w:r w:rsidRPr="005F29D2">
        <w:rPr>
          <w:i/>
          <w:iCs/>
          <w:u w:color="000000"/>
        </w:rPr>
        <w:t>1</w:t>
      </w:r>
      <w:r>
        <w:rPr>
          <w:rFonts w:ascii="Times New Roman" w:hAnsi="Times New Roman"/>
          <w:i/>
          <w:iCs/>
          <w:u w:color="000000"/>
        </w:rPr>
        <w:t xml:space="preserve"> - </w:t>
      </w:r>
      <w:r>
        <w:rPr>
          <w:rFonts w:ascii="Times New Roman" w:hAnsi="Times New Roman"/>
          <w:i/>
          <w:iCs/>
          <w:u w:color="000000"/>
        </w:rPr>
        <w:fldChar w:fldCharType="begin" w:fldLock="1"/>
      </w:r>
      <w:r>
        <w:rPr>
          <w:rFonts w:ascii="Times New Roman" w:hAnsi="Times New Roman"/>
          <w:i/>
          <w:iCs/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rFonts w:ascii="Times New Roman" w:hAnsi="Times New Roman"/>
          <w:i/>
          <w:iCs/>
          <w:u w:color="000000"/>
        </w:rPr>
        <w:fldChar w:fldCharType="separate"/>
      </w:r>
      <w:r w:rsidRPr="005F29D2">
        <w:rPr>
          <w:u w:color="000000"/>
          <w:lang w:val="en-US"/>
        </w:rPr>
        <w:t>Business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model</w:t>
      </w:r>
      <w:r>
        <w:rPr>
          <w:rFonts w:ascii="Times New Roman" w:hAnsi="Times New Roman"/>
          <w:i/>
          <w:iCs/>
          <w:u w:color="000000"/>
        </w:rPr>
        <w:fldChar w:fldCharType="end"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Diagram.Notes</w:instrText>
      </w:r>
      <w:r>
        <w:fldChar w:fldCharType="end"/>
      </w:r>
      <w:bookmarkEnd w:id="75"/>
    </w:p>
    <w:bookmarkStart w:id="76" w:name="Zorganizování_akce_pro_veřejnost"/>
    <w:bookmarkStart w:id="77" w:name="BKM_FD488570_067C_4096_A6AA_5351964AC179"/>
    <w:p w:rsidR="00624DEB" w:rsidRPr="009617DC" w:rsidRDefault="00624DEB" w:rsidP="00624DEB">
      <w:pPr>
        <w:pStyle w:val="Nadpis2"/>
      </w:pPr>
      <w:r w:rsidRPr="009617DC">
        <w:lastRenderedPageBreak/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78" w:name="_Toc277254308"/>
      <w:bookmarkStart w:id="79" w:name="_Toc277258449"/>
      <w:bookmarkStart w:id="80" w:name="_Toc277258694"/>
      <w:r w:rsidRPr="009617DC">
        <w:t>Zorganizování akce pro veřejnost</w:t>
      </w:r>
      <w:bookmarkEnd w:id="78"/>
      <w:bookmarkEnd w:id="79"/>
      <w:bookmarkEnd w:id="80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</w:pPr>
      <w:bookmarkStart w:id="81" w:name="BKM_3B462E45_D07A_43cb_ADE0_DB8658013C13"/>
      <w:r w:rsidRPr="00277D03">
        <w:rPr>
          <w:noProof/>
        </w:rPr>
        <w:pict>
          <v:shape id="Obrázek 37" o:spid="_x0000_i1062" type="#_x0000_t75" style="width:626.25pt;height:330pt;rotation:90;visibility:visible;mso-wrap-style:square">
            <v:imagedata r:id="rId12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i/>
          <w:iCs/>
          <w:u w:color="000000"/>
          <w:lang w:val="en-US"/>
        </w:rPr>
      </w:pPr>
      <w:r>
        <w:lastRenderedPageBreak/>
        <w:t xml:space="preserve">Obrázek </w:t>
      </w:r>
      <w:r w:rsidRPr="005F29D2">
        <w:rPr>
          <w:i/>
          <w:iCs/>
          <w:u w:color="000000"/>
        </w:rPr>
        <w:t>2</w:t>
      </w:r>
      <w:r>
        <w:rPr>
          <w:rFonts w:ascii="Times New Roman" w:hAnsi="Times New Roman"/>
          <w:i/>
          <w:iCs/>
          <w:u w:color="000000"/>
        </w:rPr>
        <w:t xml:space="preserve"> - </w:t>
      </w:r>
      <w:r>
        <w:rPr>
          <w:rFonts w:ascii="Times New Roman" w:hAnsi="Times New Roman"/>
          <w:i/>
          <w:iCs/>
          <w:u w:color="000000"/>
        </w:rPr>
        <w:fldChar w:fldCharType="begin" w:fldLock="1"/>
      </w:r>
      <w:r>
        <w:rPr>
          <w:rFonts w:ascii="Times New Roman" w:hAnsi="Times New Roman"/>
          <w:i/>
          <w:iCs/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rFonts w:ascii="Times New Roman" w:hAnsi="Times New Roman"/>
          <w:i/>
          <w:iCs/>
          <w:u w:color="000000"/>
        </w:rPr>
        <w:fldChar w:fldCharType="separate"/>
      </w:r>
      <w:r w:rsidRPr="005F29D2">
        <w:rPr>
          <w:u w:color="000000"/>
          <w:lang w:val="en-US"/>
        </w:rPr>
        <w:t>Zorganizování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akce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pro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veřejnost</w:t>
      </w:r>
      <w:r>
        <w:rPr>
          <w:rFonts w:ascii="Times New Roman" w:hAnsi="Times New Roman"/>
          <w:u w:color="000000"/>
          <w:lang w:val="en-US"/>
        </w:rPr>
        <w:t xml:space="preserve"> (</w:t>
      </w:r>
      <w:r w:rsidRPr="005F29D2">
        <w:rPr>
          <w:u w:color="000000"/>
          <w:lang w:val="en-US"/>
        </w:rPr>
        <w:t>AS</w:t>
      </w:r>
      <w:r>
        <w:rPr>
          <w:rFonts w:ascii="Times New Roman" w:hAnsi="Times New Roman"/>
          <w:u w:color="000000"/>
          <w:lang w:val="en-US"/>
        </w:rPr>
        <w:t>-</w:t>
      </w:r>
      <w:r w:rsidRPr="005F29D2">
        <w:rPr>
          <w:u w:color="000000"/>
          <w:lang w:val="en-US"/>
        </w:rPr>
        <w:t>IS</w:t>
      </w:r>
      <w:r>
        <w:rPr>
          <w:rFonts w:ascii="Times New Roman" w:hAnsi="Times New Roman"/>
          <w:u w:color="000000"/>
          <w:lang w:val="en-US"/>
        </w:rPr>
        <w:t>)</w:t>
      </w:r>
      <w:r>
        <w:rPr>
          <w:rFonts w:ascii="Times New Roman" w:hAnsi="Times New Roman"/>
          <w:i/>
          <w:iCs/>
          <w:u w:color="000000"/>
        </w:rPr>
        <w:fldChar w:fldCharType="end"/>
      </w:r>
    </w:p>
    <w:p w:rsidR="00624DEB" w:rsidRDefault="00624DEB" w:rsidP="00624DEB">
      <w:pPr>
        <w:jc w:val="center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Diagram.Notes</w:instrText>
      </w:r>
      <w:r>
        <w:fldChar w:fldCharType="end"/>
      </w:r>
      <w:bookmarkStart w:id="82" w:name="BKM_88CD7E5E_C040_4879_8E4C_C66BE79053CA"/>
      <w:bookmarkEnd w:id="81"/>
      <w:r w:rsidRPr="00277D03">
        <w:rPr>
          <w:noProof/>
        </w:rPr>
        <w:pict>
          <v:shape id="Obrázek 36" o:spid="_x0000_i1061" type="#_x0000_t75" style="width:600.75pt;height:318pt;rotation:90;visibility:visible;mso-wrap-style:square">
            <v:imagedata r:id="rId13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i/>
          <w:iCs/>
          <w:u w:color="000000"/>
          <w:lang w:val="en-US"/>
        </w:rPr>
      </w:pPr>
      <w:r>
        <w:t xml:space="preserve">Obrázek </w:t>
      </w:r>
      <w:r w:rsidRPr="005F29D2">
        <w:rPr>
          <w:i/>
          <w:iCs/>
          <w:u w:color="000000"/>
        </w:rPr>
        <w:t>3</w:t>
      </w:r>
      <w:r>
        <w:rPr>
          <w:rFonts w:ascii="Times New Roman" w:hAnsi="Times New Roman"/>
          <w:i/>
          <w:iCs/>
          <w:u w:color="000000"/>
        </w:rPr>
        <w:t xml:space="preserve"> - </w:t>
      </w:r>
      <w:r>
        <w:rPr>
          <w:rFonts w:ascii="Times New Roman" w:hAnsi="Times New Roman"/>
          <w:i/>
          <w:iCs/>
          <w:u w:color="000000"/>
        </w:rPr>
        <w:fldChar w:fldCharType="begin" w:fldLock="1"/>
      </w:r>
      <w:r>
        <w:rPr>
          <w:rFonts w:ascii="Times New Roman" w:hAnsi="Times New Roman"/>
          <w:i/>
          <w:iCs/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rFonts w:ascii="Times New Roman" w:hAnsi="Times New Roman"/>
          <w:i/>
          <w:iCs/>
          <w:u w:color="000000"/>
        </w:rPr>
        <w:fldChar w:fldCharType="separate"/>
      </w:r>
      <w:r w:rsidRPr="005F29D2">
        <w:rPr>
          <w:u w:color="000000"/>
          <w:lang w:val="en-US"/>
        </w:rPr>
        <w:t>Zorganizování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akce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pro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veřejnost</w:t>
      </w:r>
      <w:r>
        <w:rPr>
          <w:rFonts w:ascii="Times New Roman" w:hAnsi="Times New Roman"/>
          <w:u w:color="000000"/>
          <w:lang w:val="en-US"/>
        </w:rPr>
        <w:t xml:space="preserve"> (</w:t>
      </w:r>
      <w:r w:rsidRPr="005F29D2">
        <w:rPr>
          <w:u w:color="000000"/>
          <w:lang w:val="en-US"/>
        </w:rPr>
        <w:t>TO</w:t>
      </w:r>
      <w:r>
        <w:rPr>
          <w:rFonts w:ascii="Times New Roman" w:hAnsi="Times New Roman"/>
          <w:u w:color="000000"/>
          <w:lang w:val="en-US"/>
        </w:rPr>
        <w:t>-</w:t>
      </w:r>
      <w:r w:rsidRPr="005F29D2">
        <w:rPr>
          <w:u w:color="000000"/>
          <w:lang w:val="en-US"/>
        </w:rPr>
        <w:t>BE</w:t>
      </w:r>
      <w:r>
        <w:rPr>
          <w:rFonts w:ascii="Times New Roman" w:hAnsi="Times New Roman"/>
          <w:u w:color="000000"/>
          <w:lang w:val="en-US"/>
        </w:rPr>
        <w:t>)</w:t>
      </w:r>
      <w:r>
        <w:rPr>
          <w:rFonts w:ascii="Times New Roman" w:hAnsi="Times New Roman"/>
          <w:i/>
          <w:iCs/>
          <w:u w:color="000000"/>
        </w:rPr>
        <w:fldChar w:fldCharType="end"/>
      </w:r>
    </w:p>
    <w:bookmarkStart w:id="83" w:name="Zorganizování_schůze_rady_ZOJ"/>
    <w:bookmarkStart w:id="84" w:name="BKM_C7321148_F5B4_43e7_A47F_06C56DE683E7"/>
    <w:bookmarkEnd w:id="76"/>
    <w:bookmarkEnd w:id="77"/>
    <w:bookmarkEnd w:id="82"/>
    <w:p w:rsidR="00624DEB" w:rsidRPr="009617DC" w:rsidRDefault="00624DEB" w:rsidP="00624DEB">
      <w:pPr>
        <w:pStyle w:val="Nadpis2"/>
      </w:pPr>
      <w:r w:rsidRPr="009617DC">
        <w:lastRenderedPageBreak/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85" w:name="_Toc277254309"/>
      <w:bookmarkStart w:id="86" w:name="_Toc277258450"/>
      <w:bookmarkStart w:id="87" w:name="_Toc277258695"/>
      <w:r w:rsidRPr="009617DC">
        <w:t>Zorganizování schůze rady ZOJ</w:t>
      </w:r>
      <w:bookmarkEnd w:id="85"/>
      <w:bookmarkEnd w:id="86"/>
      <w:bookmarkEnd w:id="87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</w:pPr>
      <w:bookmarkStart w:id="88" w:name="BKM_3FF90C6D_7E0C_49c0_9A72_121184111052"/>
      <w:r w:rsidRPr="00277D03">
        <w:rPr>
          <w:noProof/>
        </w:rPr>
        <w:pict>
          <v:shape id="Obrázek 35" o:spid="_x0000_i1060" type="#_x0000_t75" style="width:600pt;height:244.5pt;rotation:90;visibility:visible;mso-wrap-style:square">
            <v:imagedata r:id="rId14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i/>
          <w:iCs/>
          <w:u w:color="000000"/>
          <w:lang w:val="en-US"/>
        </w:rPr>
      </w:pPr>
      <w:r>
        <w:t xml:space="preserve">Obrázek </w:t>
      </w:r>
      <w:r w:rsidRPr="005F29D2">
        <w:rPr>
          <w:i/>
          <w:iCs/>
          <w:u w:color="000000"/>
        </w:rPr>
        <w:t>4</w:t>
      </w:r>
      <w:r>
        <w:rPr>
          <w:rFonts w:ascii="Times New Roman" w:hAnsi="Times New Roman"/>
          <w:i/>
          <w:iCs/>
          <w:u w:color="000000"/>
        </w:rPr>
        <w:t xml:space="preserve"> - </w:t>
      </w:r>
      <w:r>
        <w:rPr>
          <w:rFonts w:ascii="Times New Roman" w:hAnsi="Times New Roman"/>
          <w:i/>
          <w:iCs/>
          <w:u w:color="000000"/>
        </w:rPr>
        <w:fldChar w:fldCharType="begin" w:fldLock="1"/>
      </w:r>
      <w:r>
        <w:rPr>
          <w:rFonts w:ascii="Times New Roman" w:hAnsi="Times New Roman"/>
          <w:i/>
          <w:iCs/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rFonts w:ascii="Times New Roman" w:hAnsi="Times New Roman"/>
          <w:i/>
          <w:iCs/>
          <w:u w:color="000000"/>
        </w:rPr>
        <w:fldChar w:fldCharType="separate"/>
      </w:r>
      <w:r w:rsidRPr="005F29D2">
        <w:rPr>
          <w:u w:color="000000"/>
          <w:lang w:val="en-US"/>
        </w:rPr>
        <w:t>Zorganizování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schůze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rady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ZOJ</w:t>
      </w:r>
      <w:r>
        <w:rPr>
          <w:rFonts w:ascii="Times New Roman" w:hAnsi="Times New Roman"/>
          <w:u w:color="000000"/>
          <w:lang w:val="en-US"/>
        </w:rPr>
        <w:t xml:space="preserve"> (</w:t>
      </w:r>
      <w:r w:rsidRPr="005F29D2">
        <w:rPr>
          <w:u w:color="000000"/>
          <w:lang w:val="en-US"/>
        </w:rPr>
        <w:t>AS</w:t>
      </w:r>
      <w:r>
        <w:rPr>
          <w:rFonts w:ascii="Times New Roman" w:hAnsi="Times New Roman"/>
          <w:u w:color="000000"/>
          <w:lang w:val="en-US"/>
        </w:rPr>
        <w:t>-</w:t>
      </w:r>
      <w:r w:rsidRPr="005F29D2">
        <w:rPr>
          <w:u w:color="000000"/>
          <w:lang w:val="en-US"/>
        </w:rPr>
        <w:t>IS</w:t>
      </w:r>
      <w:r>
        <w:rPr>
          <w:rFonts w:ascii="Times New Roman" w:hAnsi="Times New Roman"/>
          <w:u w:color="000000"/>
          <w:lang w:val="en-US"/>
        </w:rPr>
        <w:t>)</w:t>
      </w:r>
      <w:r>
        <w:rPr>
          <w:rFonts w:ascii="Times New Roman" w:hAnsi="Times New Roman"/>
          <w:i/>
          <w:iCs/>
          <w:u w:color="000000"/>
        </w:rPr>
        <w:fldChar w:fldCharType="end"/>
      </w:r>
    </w:p>
    <w:p w:rsidR="00624DEB" w:rsidRDefault="00624DEB" w:rsidP="00624DEB">
      <w:pPr>
        <w:jc w:val="center"/>
      </w:pPr>
      <w:bookmarkStart w:id="89" w:name="BKM_DFF03792_64D0_45e3_BD6F_EE6E2283BFFC"/>
      <w:bookmarkEnd w:id="88"/>
      <w:r w:rsidRPr="00277D03">
        <w:rPr>
          <w:noProof/>
        </w:rPr>
        <w:lastRenderedPageBreak/>
        <w:pict>
          <v:shape id="Obrázek 34" o:spid="_x0000_i1059" type="#_x0000_t75" style="width:608.25pt;height:429.75pt;rotation:90;visibility:visible;mso-wrap-style:square">
            <v:imagedata r:id="rId15" o:title=""/>
          </v:shape>
        </w:pict>
      </w:r>
    </w:p>
    <w:p w:rsidR="00624DEB" w:rsidRPr="00CE7B6E" w:rsidRDefault="00624DEB" w:rsidP="00624DEB">
      <w:pPr>
        <w:jc w:val="center"/>
        <w:rPr>
          <w:rFonts w:ascii="Times New Roman" w:hAnsi="Times New Roman"/>
          <w:i/>
          <w:iCs/>
          <w:u w:color="000000"/>
          <w:lang w:val="en-US"/>
        </w:rPr>
      </w:pPr>
      <w:r>
        <w:t xml:space="preserve">Obrázek </w:t>
      </w:r>
      <w:r w:rsidRPr="005F29D2">
        <w:rPr>
          <w:i/>
          <w:iCs/>
          <w:u w:color="000000"/>
        </w:rPr>
        <w:t>5</w:t>
      </w:r>
      <w:r>
        <w:rPr>
          <w:rFonts w:ascii="Times New Roman" w:hAnsi="Times New Roman"/>
          <w:i/>
          <w:iCs/>
          <w:u w:color="000000"/>
        </w:rPr>
        <w:t xml:space="preserve"> - </w:t>
      </w:r>
      <w:r>
        <w:rPr>
          <w:rFonts w:ascii="Times New Roman" w:hAnsi="Times New Roman"/>
          <w:i/>
          <w:iCs/>
          <w:u w:color="000000"/>
        </w:rPr>
        <w:fldChar w:fldCharType="begin" w:fldLock="1"/>
      </w:r>
      <w:r>
        <w:rPr>
          <w:rFonts w:ascii="Times New Roman" w:hAnsi="Times New Roman"/>
          <w:i/>
          <w:iCs/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rFonts w:ascii="Times New Roman" w:hAnsi="Times New Roman"/>
          <w:i/>
          <w:iCs/>
          <w:u w:color="000000"/>
        </w:rPr>
        <w:fldChar w:fldCharType="separate"/>
      </w:r>
      <w:r w:rsidRPr="005F29D2">
        <w:rPr>
          <w:u w:color="000000"/>
          <w:lang w:val="en-US"/>
        </w:rPr>
        <w:t>Zorganizování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schůze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rady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ZOJ</w:t>
      </w:r>
      <w:r>
        <w:rPr>
          <w:rFonts w:ascii="Times New Roman" w:hAnsi="Times New Roman"/>
          <w:u w:color="000000"/>
          <w:lang w:val="en-US"/>
        </w:rPr>
        <w:t xml:space="preserve"> (</w:t>
      </w:r>
      <w:r w:rsidRPr="005F29D2">
        <w:rPr>
          <w:u w:color="000000"/>
          <w:lang w:val="en-US"/>
        </w:rPr>
        <w:t>TO</w:t>
      </w:r>
      <w:r>
        <w:rPr>
          <w:rFonts w:ascii="Times New Roman" w:hAnsi="Times New Roman"/>
          <w:u w:color="000000"/>
          <w:lang w:val="en-US"/>
        </w:rPr>
        <w:t>-</w:t>
      </w:r>
      <w:r w:rsidRPr="005F29D2">
        <w:rPr>
          <w:u w:color="000000"/>
          <w:lang w:val="en-US"/>
        </w:rPr>
        <w:t>BE</w:t>
      </w:r>
      <w:r>
        <w:rPr>
          <w:rFonts w:ascii="Times New Roman" w:hAnsi="Times New Roman"/>
          <w:u w:color="000000"/>
          <w:lang w:val="en-US"/>
        </w:rPr>
        <w:t>)</w:t>
      </w:r>
      <w:r>
        <w:rPr>
          <w:rFonts w:ascii="Times New Roman" w:hAnsi="Times New Roman"/>
          <w:i/>
          <w:iCs/>
          <w:u w:color="000000"/>
        </w:rPr>
        <w:fldChar w:fldCharType="end"/>
      </w:r>
      <w:bookmarkEnd w:id="73"/>
      <w:bookmarkEnd w:id="74"/>
      <w:bookmarkEnd w:id="83"/>
      <w:bookmarkEnd w:id="84"/>
      <w:bookmarkEnd w:id="89"/>
      <w:r>
        <w:rPr>
          <w:bCs/>
          <w:szCs w:val="24"/>
          <w:u w:color="000000"/>
        </w:rPr>
        <w:br w:type="page"/>
      </w:r>
    </w:p>
    <w:p w:rsidR="00624DEB" w:rsidRPr="00CE7B6E" w:rsidRDefault="00624DEB" w:rsidP="00624DEB">
      <w:pPr>
        <w:pStyle w:val="Nadpis1"/>
      </w:pPr>
      <w:bookmarkStart w:id="90" w:name="_Toc277254310"/>
      <w:bookmarkStart w:id="91" w:name="_Toc277258451"/>
      <w:bookmarkStart w:id="92" w:name="_Toc277258696"/>
      <w:r w:rsidRPr="00CE7B6E">
        <w:t>Model požadavků</w:t>
      </w:r>
      <w:bookmarkEnd w:id="90"/>
      <w:bookmarkEnd w:id="91"/>
      <w:bookmarkEnd w:id="92"/>
    </w:p>
    <w:bookmarkStart w:id="93" w:name="Model_požadavků"/>
    <w:bookmarkStart w:id="94" w:name="BKM_52435FC1_51A7_4907_8F23_E0514AD9B485"/>
    <w:p w:rsidR="00624DEB" w:rsidRDefault="00624DEB" w:rsidP="00624DEB">
      <w:pPr>
        <w:jc w:val="both"/>
        <w:rPr>
          <w:rFonts w:ascii="Times New Roman" w:hAnsi="Times New Roman"/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  <w:lang w:val="en-US"/>
        </w:rPr>
        <w:instrText>Pkg.Notes</w:instrText>
      </w:r>
      <w:r>
        <w:rPr>
          <w:szCs w:val="24"/>
        </w:rPr>
        <w:fldChar w:fldCharType="end"/>
      </w:r>
      <w:r w:rsidRPr="005F29D2">
        <w:rPr>
          <w:szCs w:val="24"/>
        </w:rPr>
        <w:t>Balíček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obsahuje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seznam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popis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funkčních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nefunkčních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požadavků</w:t>
      </w:r>
      <w:r>
        <w:rPr>
          <w:rFonts w:ascii="Times New Roman" w:hAnsi="Times New Roman"/>
          <w:szCs w:val="24"/>
        </w:rPr>
        <w:t>.</w:t>
      </w:r>
    </w:p>
    <w:p w:rsidR="00624DEB" w:rsidRDefault="00624DEB" w:rsidP="00624DEB">
      <w:pPr>
        <w:jc w:val="center"/>
        <w:rPr>
          <w:rFonts w:ascii="Times New Roman" w:hAnsi="Times New Roman"/>
          <w:szCs w:val="24"/>
          <w:u w:color="000000"/>
        </w:rPr>
      </w:pPr>
      <w:bookmarkStart w:id="95" w:name="BKM_00F8E92A_069D_481a_A623_C6823642C54A"/>
      <w:r w:rsidRPr="00624DEB">
        <w:rPr>
          <w:noProof/>
          <w:szCs w:val="24"/>
        </w:rPr>
        <w:pict>
          <v:shape id="Obrázek 33" o:spid="_x0000_i1058" type="#_x0000_t75" style="width:468pt;height:414pt;visibility:visible;mso-wrap-style:square">
            <v:imagedata r:id="rId16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szCs w:val="24"/>
          <w:u w:color="000000"/>
        </w:rPr>
      </w:pPr>
      <w:r>
        <w:rPr>
          <w:szCs w:val="24"/>
          <w:u w:color="000000"/>
        </w:rPr>
        <w:t xml:space="preserve">Obrázek </w:t>
      </w:r>
      <w:r w:rsidRPr="005F29D2">
        <w:rPr>
          <w:szCs w:val="24"/>
          <w:u w:color="000000"/>
        </w:rPr>
        <w:t>1</w:t>
      </w:r>
      <w:r>
        <w:rPr>
          <w:szCs w:val="24"/>
          <w:u w:color="000000"/>
        </w:rPr>
        <w:t xml:space="preserve"> - </w:t>
      </w:r>
      <w:r>
        <w:rPr>
          <w:szCs w:val="24"/>
          <w:u w:color="000000"/>
        </w:rPr>
        <w:fldChar w:fldCharType="begin" w:fldLock="1"/>
      </w:r>
      <w:r>
        <w:rPr>
          <w:szCs w:val="24"/>
          <w:u w:color="000000"/>
        </w:rPr>
        <w:instrText xml:space="preserve">MERGEFIELD </w:instrText>
      </w:r>
      <w:r>
        <w:rPr>
          <w:rFonts w:ascii="Times New Roman" w:hAnsi="Times New Roman"/>
          <w:szCs w:val="24"/>
          <w:u w:color="000000"/>
          <w:lang w:val="en-US"/>
        </w:rPr>
        <w:instrText>Diagram.Name</w:instrText>
      </w:r>
      <w:r>
        <w:rPr>
          <w:szCs w:val="24"/>
          <w:u w:color="000000"/>
        </w:rPr>
        <w:fldChar w:fldCharType="separate"/>
      </w:r>
      <w:r>
        <w:rPr>
          <w:rFonts w:ascii="Times New Roman" w:hAnsi="Times New Roman"/>
          <w:szCs w:val="24"/>
          <w:u w:color="000000"/>
          <w:lang w:val="en-US"/>
        </w:rPr>
        <w:t xml:space="preserve"> </w:t>
      </w:r>
      <w:r w:rsidRPr="005F29D2">
        <w:rPr>
          <w:szCs w:val="24"/>
          <w:u w:color="000000"/>
          <w:lang w:val="en-US"/>
        </w:rPr>
        <w:t>Požadavky</w:t>
      </w:r>
      <w:r>
        <w:rPr>
          <w:szCs w:val="24"/>
          <w:u w:color="000000"/>
        </w:rPr>
        <w:fldChar w:fldCharType="end"/>
      </w:r>
    </w:p>
    <w:bookmarkStart w:id="96" w:name="Nefunkční_požadavky___Non_functional_Req"/>
    <w:bookmarkStart w:id="97" w:name="BKM_9EDF76A7_FEDD_4053_B706_091A595F3FA0"/>
    <w:bookmarkStart w:id="98" w:name="Funkční_požadavky___Functional_Requireme"/>
    <w:bookmarkStart w:id="99" w:name="BKM_02B3B199_5B3F_4891_9CE1_8D4E692B724D"/>
    <w:bookmarkEnd w:id="95"/>
    <w:p w:rsidR="00624DEB" w:rsidRPr="009617DC" w:rsidRDefault="00624DEB" w:rsidP="00624DEB">
      <w:pPr>
        <w:pStyle w:val="Nadpis2"/>
      </w:pPr>
      <w:r w:rsidRPr="009617DC">
        <w:lastRenderedPageBreak/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100" w:name="_Toc277258452"/>
      <w:bookmarkStart w:id="101" w:name="_Toc277258697"/>
      <w:r w:rsidRPr="009617DC">
        <w:t>Funkční požadavky / Functional Requirements</w:t>
      </w:r>
      <w:bookmarkEnd w:id="100"/>
      <w:bookmarkEnd w:id="101"/>
      <w:r w:rsidRPr="009617DC">
        <w:fldChar w:fldCharType="end"/>
      </w:r>
      <w:bookmarkStart w:id="102" w:name="BKM_B357E0A4_6C06_48b2_931E_CA3EB7789835"/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r w:rsidRPr="00277D03">
        <w:rPr>
          <w:noProof/>
        </w:rPr>
        <w:pict>
          <v:shape id="Obrázek 32" o:spid="_x0000_i1057" type="#_x0000_t75" style="width:469.5pt;height:294pt;visibility:visible;mso-wrap-style:square">
            <v:imagedata r:id="rId17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r>
        <w:rPr>
          <w:u w:color="000000"/>
        </w:rPr>
        <w:t xml:space="preserve">Obrázek </w:t>
      </w:r>
      <w:r w:rsidRPr="009617DC">
        <w:rPr>
          <w:u w:color="000000"/>
        </w:rPr>
        <w:t>1</w:t>
      </w:r>
      <w:r>
        <w:rPr>
          <w:u w:color="000000"/>
        </w:rPr>
        <w:t xml:space="preserve"> - </w:t>
      </w: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u w:color="000000"/>
        </w:rPr>
        <w:fldChar w:fldCharType="separate"/>
      </w:r>
      <w:r w:rsidRPr="009617DC">
        <w:rPr>
          <w:u w:color="000000"/>
          <w:lang w:val="en-US"/>
        </w:rPr>
        <w:t>Funkční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9617DC">
        <w:rPr>
          <w:u w:color="000000"/>
          <w:lang w:val="en-US"/>
        </w:rPr>
        <w:t>požadavky</w:t>
      </w:r>
      <w:r>
        <w:rPr>
          <w:u w:color="000000"/>
        </w:rPr>
        <w:fldChar w:fldCharType="end"/>
      </w:r>
    </w:p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Diagram.Notes</w:instrText>
      </w:r>
      <w:r w:rsidRPr="009617DC">
        <w:fldChar w:fldCharType="end"/>
      </w:r>
      <w:r w:rsidRPr="009617DC">
        <w:t xml:space="preserve"> </w:t>
      </w:r>
      <w:bookmarkStart w:id="103" w:name="Podsystém_článků"/>
      <w:bookmarkStart w:id="104" w:name="BKM_EF7538FF_5FEC_4e50_87FB_DF2B14CA43DD"/>
      <w:bookmarkEnd w:id="102"/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105" w:name="_Toc277258453"/>
      <w:r w:rsidRPr="009617DC">
        <w:t>Podsystém článků</w:t>
      </w:r>
      <w:bookmarkEnd w:id="105"/>
      <w:r w:rsidRPr="009617DC">
        <w:fldChar w:fldCharType="end"/>
      </w:r>
      <w:bookmarkStart w:id="106" w:name="BKM_16FAD32C_F88C_407f_AEE6_F63D9FB71DC8"/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r w:rsidRPr="00277D03">
        <w:rPr>
          <w:noProof/>
        </w:rPr>
        <w:pict>
          <v:shape id="Obrázek 31" o:spid="_x0000_i1056" type="#_x0000_t75" style="width:348pt;height:258pt;visibility:visible;mso-wrap-style:square">
            <v:imagedata r:id="rId18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r>
        <w:rPr>
          <w:u w:color="000000"/>
        </w:rPr>
        <w:t xml:space="preserve">Obrázek </w:t>
      </w:r>
      <w:r w:rsidRPr="009617DC">
        <w:rPr>
          <w:u w:color="000000"/>
        </w:rPr>
        <w:t>2</w:t>
      </w:r>
      <w:r>
        <w:rPr>
          <w:u w:color="000000"/>
        </w:rPr>
        <w:t xml:space="preserve"> - </w:t>
      </w: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u w:color="000000"/>
        </w:rPr>
        <w:fldChar w:fldCharType="separate"/>
      </w:r>
      <w:r w:rsidRPr="009617DC">
        <w:rPr>
          <w:u w:color="000000"/>
          <w:lang w:val="en-US"/>
        </w:rPr>
        <w:t>Podsystém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9617DC">
        <w:rPr>
          <w:u w:color="000000"/>
          <w:lang w:val="en-US"/>
        </w:rPr>
        <w:t>článků</w:t>
      </w:r>
      <w:r>
        <w:rPr>
          <w:u w:color="000000"/>
        </w:rPr>
        <w:fldChar w:fldCharType="end"/>
      </w:r>
    </w:p>
    <w:bookmarkStart w:id="107" w:name="BKM_DD880C8E_8599_4507_8164_1CB863CEFA3B"/>
    <w:bookmarkEnd w:id="106"/>
    <w:p w:rsidR="00624DEB" w:rsidRPr="009617DC" w:rsidRDefault="00624DEB" w:rsidP="00624DEB">
      <w:pPr>
        <w:pStyle w:val="Nadpis4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editovat článek</w:t>
      </w:r>
      <w:r w:rsidRPr="009617DC">
        <w:fldChar w:fldCharType="end"/>
      </w:r>
    </w:p>
    <w:bookmarkStart w:id="108" w:name="BKM_B32F707B_97AA_4dad_981E_6EA99F129C71"/>
    <w:bookmarkEnd w:id="107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publikovat článek</w:t>
      </w:r>
      <w:r w:rsidRPr="009617DC">
        <w:fldChar w:fldCharType="end"/>
      </w:r>
    </w:p>
    <w:bookmarkStart w:id="109" w:name="BKM_7D10A4EE_B4A2_4419_910F_E77DAD4E21CF"/>
    <w:bookmarkEnd w:id="108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smazat článek</w:t>
      </w:r>
      <w:r w:rsidRPr="009617DC">
        <w:fldChar w:fldCharType="end"/>
      </w:r>
    </w:p>
    <w:bookmarkStart w:id="110" w:name="BKM_C1A6A9DF_D49B_456c_9862_CD79F3610330"/>
    <w:bookmarkEnd w:id="109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uložit článek jako koncept</w:t>
      </w:r>
      <w:r w:rsidRPr="009617DC">
        <w:fldChar w:fldCharType="end"/>
      </w:r>
    </w:p>
    <w:bookmarkStart w:id="111" w:name="BKM_7B15048E_EBF3_489d_84AA_E709F9F8D232"/>
    <w:bookmarkEnd w:id="110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vytvořit článek</w:t>
      </w:r>
      <w:r w:rsidRPr="009617DC">
        <w:fldChar w:fldCharType="end"/>
      </w:r>
    </w:p>
    <w:bookmarkStart w:id="112" w:name="Podsystém_fotogalerií"/>
    <w:bookmarkStart w:id="113" w:name="BKM_64DBB607_7204_4ea8_B2F3_C0753750E24A"/>
    <w:bookmarkEnd w:id="103"/>
    <w:bookmarkEnd w:id="104"/>
    <w:bookmarkEnd w:id="111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114" w:name="_Toc277258454"/>
      <w:r w:rsidRPr="009617DC">
        <w:t>Podsystém fotogalerií</w:t>
      </w:r>
      <w:bookmarkEnd w:id="114"/>
      <w:r w:rsidRPr="009617DC">
        <w:fldChar w:fldCharType="end"/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115" w:name="BKM_27BEB7B6_382F_4b95_9565_525B68A15D1F"/>
      <w:r w:rsidRPr="00277D03">
        <w:rPr>
          <w:noProof/>
        </w:rPr>
        <w:pict>
          <v:shape id="Obrázek 30" o:spid="_x0000_i1055" type="#_x0000_t75" style="width:470.25pt;height:333pt;visibility:visible;mso-wrap-style:square">
            <v:imagedata r:id="rId19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r>
        <w:rPr>
          <w:u w:color="000000"/>
        </w:rPr>
        <w:t xml:space="preserve">Obrázek </w:t>
      </w:r>
      <w:r w:rsidRPr="009617DC">
        <w:rPr>
          <w:u w:color="000000"/>
        </w:rPr>
        <w:t>3</w:t>
      </w:r>
      <w:r>
        <w:rPr>
          <w:u w:color="000000"/>
        </w:rPr>
        <w:t xml:space="preserve"> - </w:t>
      </w: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u w:color="000000"/>
        </w:rPr>
        <w:fldChar w:fldCharType="separate"/>
      </w:r>
      <w:r w:rsidRPr="009617DC">
        <w:rPr>
          <w:u w:color="000000"/>
          <w:lang w:val="en-US"/>
        </w:rPr>
        <w:t>Podsystém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9617DC">
        <w:rPr>
          <w:u w:color="000000"/>
          <w:lang w:val="en-US"/>
        </w:rPr>
        <w:t>fotogaleri</w:t>
      </w:r>
      <w:r>
        <w:rPr>
          <w:u w:color="000000"/>
        </w:rPr>
        <w:fldChar w:fldCharType="end"/>
      </w:r>
    </w:p>
    <w:bookmarkStart w:id="116" w:name="BKM_B3B3D588_F9D4_4ede_85AF_95E662DB1FD0"/>
    <w:bookmarkEnd w:id="115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Smazání neprázdné fotogalerie</w:t>
      </w:r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9617DC">
        <w:t>Systém</w:t>
      </w:r>
      <w:r>
        <w:rPr>
          <w:rFonts w:ascii="Times New Roman" w:hAnsi="Times New Roman"/>
        </w:rPr>
        <w:t xml:space="preserve"> </w:t>
      </w:r>
      <w:r w:rsidRPr="009617DC">
        <w:t>upozorní</w:t>
      </w:r>
      <w:r>
        <w:rPr>
          <w:rFonts w:ascii="Times New Roman" w:hAnsi="Times New Roman"/>
        </w:rPr>
        <w:t xml:space="preserve"> </w:t>
      </w:r>
      <w:r w:rsidRPr="009617DC">
        <w:t>uživatele</w:t>
      </w:r>
      <w:r>
        <w:rPr>
          <w:rFonts w:ascii="Times New Roman" w:hAnsi="Times New Roman"/>
        </w:rPr>
        <w:t xml:space="preserve"> </w:t>
      </w:r>
      <w:r w:rsidRPr="009617DC">
        <w:t>na</w:t>
      </w:r>
      <w:r>
        <w:rPr>
          <w:rFonts w:ascii="Times New Roman" w:hAnsi="Times New Roman"/>
        </w:rPr>
        <w:t xml:space="preserve"> </w:t>
      </w:r>
      <w:r w:rsidRPr="009617DC">
        <w:t>obsah</w:t>
      </w:r>
      <w:r>
        <w:rPr>
          <w:rFonts w:ascii="Times New Roman" w:hAnsi="Times New Roman"/>
        </w:rPr>
        <w:t xml:space="preserve"> </w:t>
      </w:r>
      <w:r w:rsidRPr="009617DC">
        <w:t>fotek</w:t>
      </w:r>
      <w:r>
        <w:rPr>
          <w:rFonts w:ascii="Times New Roman" w:hAnsi="Times New Roman"/>
        </w:rPr>
        <w:t xml:space="preserve"> </w:t>
      </w:r>
      <w:r w:rsidRPr="009617DC">
        <w:t>v</w:t>
      </w:r>
      <w:r>
        <w:rPr>
          <w:rFonts w:ascii="Times New Roman" w:hAnsi="Times New Roman"/>
        </w:rPr>
        <w:t xml:space="preserve"> </w:t>
      </w:r>
      <w:r w:rsidRPr="009617DC">
        <w:t>galerii</w:t>
      </w:r>
      <w:r>
        <w:rPr>
          <w:rFonts w:ascii="Times New Roman" w:hAnsi="Times New Roman"/>
        </w:rPr>
        <w:t xml:space="preserve">, </w:t>
      </w:r>
      <w:r w:rsidRPr="009617DC">
        <w:t>která</w:t>
      </w:r>
      <w:r>
        <w:rPr>
          <w:rFonts w:ascii="Times New Roman" w:hAnsi="Times New Roman"/>
        </w:rPr>
        <w:t xml:space="preserve"> </w:t>
      </w:r>
      <w:r w:rsidRPr="009617DC">
        <w:t>je</w:t>
      </w:r>
      <w:r>
        <w:rPr>
          <w:rFonts w:ascii="Times New Roman" w:hAnsi="Times New Roman"/>
        </w:rPr>
        <w:t xml:space="preserve"> </w:t>
      </w:r>
      <w:r w:rsidRPr="009617DC">
        <w:t>zvolena</w:t>
      </w:r>
      <w:r>
        <w:rPr>
          <w:rFonts w:ascii="Times New Roman" w:hAnsi="Times New Roman"/>
        </w:rPr>
        <w:t xml:space="preserve"> </w:t>
      </w:r>
      <w:r w:rsidRPr="009617DC">
        <w:t>k</w:t>
      </w:r>
      <w:r>
        <w:rPr>
          <w:rFonts w:ascii="Times New Roman" w:hAnsi="Times New Roman"/>
        </w:rPr>
        <w:t xml:space="preserve"> </w:t>
      </w:r>
      <w:r w:rsidRPr="009617DC">
        <w:t>smazání</w:t>
      </w:r>
      <w:r>
        <w:rPr>
          <w:rFonts w:ascii="Times New Roman" w:hAnsi="Times New Roman"/>
        </w:rPr>
        <w:t>.</w:t>
      </w:r>
      <w:bookmarkStart w:id="117" w:name="BKM_E4F2A78B_B309_4383_891B_E09F12721946"/>
      <w:bookmarkEnd w:id="116"/>
    </w:p>
    <w:p w:rsidR="00624DEB" w:rsidRPr="009617DC" w:rsidRDefault="00624DEB" w:rsidP="00624DEB">
      <w:pPr>
        <w:pStyle w:val="Nadpis4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Smazání prázdné galerie</w:t>
      </w:r>
      <w:r w:rsidRPr="009617DC">
        <w:fldChar w:fldCharType="end"/>
      </w:r>
    </w:p>
    <w:bookmarkStart w:id="118" w:name="BKM_D735F407_DA70_4b6d_A7A6_FF2A9525481D"/>
    <w:bookmarkEnd w:id="117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editovat fotogalerii</w:t>
      </w:r>
      <w:r w:rsidRPr="009617DC">
        <w:fldChar w:fldCharType="end"/>
      </w:r>
    </w:p>
    <w:bookmarkStart w:id="119" w:name="BKM_9A704678_D71D_42e4_BB95_41F085EB6401"/>
    <w:bookmarkEnd w:id="118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publikovat fotogalerii na síti Facebook</w:t>
      </w:r>
      <w:r w:rsidRPr="009617DC">
        <w:fldChar w:fldCharType="end"/>
      </w:r>
    </w:p>
    <w:bookmarkStart w:id="120" w:name="BKM_B9DCF410_49E6_49e1_B156_05F1C7F2100C"/>
    <w:bookmarkEnd w:id="119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přidat fotografii</w:t>
      </w:r>
      <w:r w:rsidRPr="009617DC">
        <w:fldChar w:fldCharType="end"/>
      </w:r>
    </w:p>
    <w:bookmarkStart w:id="121" w:name="BKM_D9B0936B_EC9B_4e1b_B867_9AAEAB20725D"/>
    <w:bookmarkEnd w:id="120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smazat fotogalerii</w:t>
      </w:r>
      <w:r w:rsidRPr="009617DC">
        <w:fldChar w:fldCharType="end"/>
      </w:r>
    </w:p>
    <w:bookmarkStart w:id="122" w:name="BKM_947DC9FD_58BD_4832_94D5_E179B9518183"/>
    <w:bookmarkEnd w:id="121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vybrat fotografie k přidání do fotogalerie</w:t>
      </w:r>
      <w:r w:rsidRPr="009617DC">
        <w:fldChar w:fldCharType="end"/>
      </w:r>
    </w:p>
    <w:bookmarkStart w:id="123" w:name="BKM_D7B04217_689E_4e8a_8378_845B935F7C75"/>
    <w:bookmarkEnd w:id="122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vytvořit fotogalerii</w:t>
      </w:r>
      <w:r w:rsidRPr="009617DC">
        <w:fldChar w:fldCharType="end"/>
      </w:r>
    </w:p>
    <w:bookmarkStart w:id="124" w:name="BKM_B0397505_024A_43e3_87EA_BDCD8B4CFDD7"/>
    <w:bookmarkEnd w:id="123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zadat informace o fotogalerii</w:t>
      </w:r>
      <w:r w:rsidRPr="009617DC">
        <w:fldChar w:fldCharType="end"/>
      </w:r>
    </w:p>
    <w:bookmarkStart w:id="125" w:name="BKM_3FD47145_18A4_4492_88D4_D85110C7222B"/>
    <w:bookmarkEnd w:id="124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změnit informace o fotogalerii</w:t>
      </w:r>
      <w:r w:rsidRPr="009617DC">
        <w:fldChar w:fldCharType="end"/>
      </w:r>
    </w:p>
    <w:bookmarkStart w:id="126" w:name="BKM_BD22EFBB_1855_41a5_9922_F8FD425344A4"/>
    <w:bookmarkEnd w:id="125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zobrazit fotogalerii</w:t>
      </w:r>
      <w:r w:rsidRPr="009617DC">
        <w:fldChar w:fldCharType="end"/>
      </w:r>
    </w:p>
    <w:bookmarkStart w:id="127" w:name="Podsystém_jednotek"/>
    <w:bookmarkStart w:id="128" w:name="BKM_A49B2ED6_AAFC_405a_9C85_9F96565658F1"/>
    <w:bookmarkEnd w:id="112"/>
    <w:bookmarkEnd w:id="113"/>
    <w:bookmarkEnd w:id="12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129" w:name="_Toc277258455"/>
      <w:r w:rsidRPr="009617DC">
        <w:t>Podsystém jednotek</w:t>
      </w:r>
      <w:bookmarkEnd w:id="129"/>
      <w:r w:rsidRPr="009617DC">
        <w:fldChar w:fldCharType="end"/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130" w:name="BKM_765FC39D_E4DC_4868_90DD_1B9B7297FE49"/>
      <w:r w:rsidRPr="00277D03">
        <w:rPr>
          <w:noProof/>
        </w:rPr>
        <w:pict>
          <v:shape id="Obrázek 29" o:spid="_x0000_i1054" type="#_x0000_t75" style="width:140.25pt;height:84pt;visibility:visible;mso-wrap-style:square">
            <v:imagedata r:id="rId20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r>
        <w:rPr>
          <w:u w:color="000000"/>
        </w:rPr>
        <w:t xml:space="preserve">Obrázek </w:t>
      </w:r>
      <w:r w:rsidRPr="009617DC">
        <w:rPr>
          <w:u w:color="000000"/>
        </w:rPr>
        <w:t>4</w:t>
      </w:r>
      <w:r>
        <w:rPr>
          <w:u w:color="000000"/>
        </w:rPr>
        <w:t xml:space="preserve"> - </w:t>
      </w: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u w:color="000000"/>
        </w:rPr>
        <w:fldChar w:fldCharType="separate"/>
      </w:r>
      <w:r w:rsidRPr="009617DC">
        <w:rPr>
          <w:u w:color="000000"/>
          <w:lang w:val="en-US"/>
        </w:rPr>
        <w:t>Podsystém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9617DC">
        <w:rPr>
          <w:u w:color="000000"/>
          <w:lang w:val="en-US"/>
        </w:rPr>
        <w:t>jednotek</w:t>
      </w:r>
      <w:r>
        <w:rPr>
          <w:u w:color="000000"/>
        </w:rPr>
        <w:fldChar w:fldCharType="end"/>
      </w:r>
    </w:p>
    <w:bookmarkStart w:id="131" w:name="BKM_E2020C05_E2C9_42ab_B7EA_1FDE0ABDDE19"/>
    <w:bookmarkEnd w:id="130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jednotce mít vlastní webové stránky</w:t>
      </w:r>
      <w:r w:rsidRPr="009617DC">
        <w:fldChar w:fldCharType="end"/>
      </w:r>
    </w:p>
    <w:bookmarkStart w:id="132" w:name="Podsystém_osob_a_funkcí"/>
    <w:bookmarkStart w:id="133" w:name="BKM_A6467564_7692_4c19_A42F_675195DFE5EB"/>
    <w:bookmarkEnd w:id="127"/>
    <w:bookmarkEnd w:id="128"/>
    <w:bookmarkEnd w:id="131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134" w:name="_Toc277258456"/>
      <w:r w:rsidRPr="009617DC">
        <w:t>Podsystém osob a funkcí</w:t>
      </w:r>
      <w:bookmarkEnd w:id="134"/>
      <w:r w:rsidRPr="009617DC">
        <w:fldChar w:fldCharType="end"/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135" w:name="BKM_A8A6A625_8151_40bf_8970_1B4D15048384"/>
      <w:r w:rsidRPr="00277D03">
        <w:rPr>
          <w:noProof/>
        </w:rPr>
        <w:pict>
          <v:shape id="Obrázek 28" o:spid="_x0000_i1053" type="#_x0000_t75" style="width:140.25pt;height:99pt;visibility:visible;mso-wrap-style:square">
            <v:imagedata r:id="rId21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r>
        <w:rPr>
          <w:u w:color="000000"/>
        </w:rPr>
        <w:t xml:space="preserve">Obrázek </w:t>
      </w:r>
      <w:r w:rsidRPr="009617DC">
        <w:rPr>
          <w:u w:color="000000"/>
        </w:rPr>
        <w:t>5</w:t>
      </w:r>
      <w:r>
        <w:rPr>
          <w:u w:color="000000"/>
        </w:rPr>
        <w:t xml:space="preserve"> - </w:t>
      </w: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u w:color="000000"/>
        </w:rPr>
        <w:fldChar w:fldCharType="separate"/>
      </w:r>
      <w:r w:rsidRPr="009617DC">
        <w:rPr>
          <w:u w:color="000000"/>
          <w:lang w:val="en-US"/>
        </w:rPr>
        <w:t>Podsystém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9617DC">
        <w:rPr>
          <w:u w:color="000000"/>
          <w:lang w:val="en-US"/>
        </w:rPr>
        <w:t>osob</w:t>
      </w:r>
      <w:r>
        <w:rPr>
          <w:u w:color="000000"/>
        </w:rPr>
        <w:fldChar w:fldCharType="end"/>
      </w:r>
    </w:p>
    <w:bookmarkStart w:id="136" w:name="BKM_6B0819EE_2564_49b5_B646_81D276D1AF08"/>
    <w:bookmarkEnd w:id="135"/>
    <w:p w:rsidR="00624DEB" w:rsidRPr="009617DC" w:rsidRDefault="00624DEB" w:rsidP="00624DEB">
      <w:pPr>
        <w:pStyle w:val="Nadpis4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načítání informací o osobách ze SkautIS</w:t>
      </w:r>
      <w:r w:rsidRPr="009617DC">
        <w:fldChar w:fldCharType="end"/>
      </w:r>
    </w:p>
    <w:bookmarkStart w:id="137" w:name="Podsystém_oznámení"/>
    <w:bookmarkStart w:id="138" w:name="BKM_0D6B0C5C_7407_439a_90A1_8AB1B994DFB6"/>
    <w:bookmarkEnd w:id="132"/>
    <w:bookmarkEnd w:id="133"/>
    <w:bookmarkEnd w:id="13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139" w:name="_Toc277258457"/>
      <w:r w:rsidRPr="009617DC">
        <w:t>Podsystém oznámení</w:t>
      </w:r>
      <w:bookmarkEnd w:id="139"/>
      <w:r w:rsidRPr="009617DC">
        <w:fldChar w:fldCharType="end"/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140" w:name="BKM_235E8462_934A_4d4e_9CB6_DE433A7A8492"/>
      <w:r w:rsidRPr="00277D03">
        <w:rPr>
          <w:noProof/>
        </w:rPr>
        <w:pict>
          <v:shape id="Obrázek 27" o:spid="_x0000_i1052" type="#_x0000_t75" style="width:372pt;height:241.5pt;visibility:visible;mso-wrap-style:square">
            <v:imagedata r:id="rId22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r>
        <w:rPr>
          <w:u w:color="000000"/>
        </w:rPr>
        <w:t xml:space="preserve">Obrázek </w:t>
      </w:r>
      <w:r w:rsidRPr="009617DC">
        <w:rPr>
          <w:u w:color="000000"/>
        </w:rPr>
        <w:t>6</w:t>
      </w:r>
      <w:r>
        <w:rPr>
          <w:u w:color="000000"/>
        </w:rPr>
        <w:t xml:space="preserve"> - </w:t>
      </w: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u w:color="000000"/>
        </w:rPr>
        <w:fldChar w:fldCharType="separate"/>
      </w:r>
      <w:r w:rsidRPr="009617DC">
        <w:rPr>
          <w:u w:color="000000"/>
          <w:lang w:val="en-US"/>
        </w:rPr>
        <w:t>Podsystém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9617DC">
        <w:rPr>
          <w:u w:color="000000"/>
          <w:lang w:val="en-US"/>
        </w:rPr>
        <w:t>oznámení</w:t>
      </w:r>
      <w:r>
        <w:rPr>
          <w:u w:color="000000"/>
        </w:rPr>
        <w:fldChar w:fldCharType="end"/>
      </w:r>
    </w:p>
    <w:bookmarkStart w:id="141" w:name="BKM_9A5E5B88_C825_4d7e_B4EF_82AD0D38338D"/>
    <w:bookmarkEnd w:id="140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přidat oznámení</w:t>
      </w:r>
      <w:r w:rsidRPr="009617DC">
        <w:fldChar w:fldCharType="end"/>
      </w:r>
    </w:p>
    <w:bookmarkStart w:id="142" w:name="BKM_CBA7CFB5_0168_42ea_9D7B_71831674020A"/>
    <w:bookmarkEnd w:id="141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smazat oznámení</w:t>
      </w:r>
      <w:r w:rsidRPr="009617DC">
        <w:fldChar w:fldCharType="end"/>
      </w:r>
    </w:p>
    <w:bookmarkStart w:id="143" w:name="BKM_1CCE4692_63B4_4e8b_9DAB_21320BE3E43D"/>
    <w:bookmarkEnd w:id="142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upravit oznámení</w:t>
      </w:r>
      <w:r w:rsidRPr="009617DC">
        <w:fldChar w:fldCharType="end"/>
      </w:r>
    </w:p>
    <w:bookmarkStart w:id="144" w:name="BKM_B3E3FCE5_B731_4518_AB89_96ACBE27375A"/>
    <w:bookmarkEnd w:id="143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zobrazit oznámení</w:t>
      </w:r>
      <w:r w:rsidRPr="009617DC">
        <w:fldChar w:fldCharType="end"/>
      </w:r>
    </w:p>
    <w:bookmarkStart w:id="145" w:name="BKM_25B5BB77_B60B_4110_B622_4BC74FD7ACED"/>
    <w:bookmarkEnd w:id="137"/>
    <w:bookmarkEnd w:id="138"/>
    <w:bookmarkEnd w:id="14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146" w:name="_Toc277258458"/>
      <w:r w:rsidRPr="009617DC">
        <w:t>Podsystém příloh</w:t>
      </w:r>
      <w:bookmarkEnd w:id="146"/>
      <w:r w:rsidRPr="009617DC">
        <w:fldChar w:fldCharType="end"/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147" w:name="BKM_DA32882A_3A2C_44db_9253_525295FBE2AD"/>
      <w:r w:rsidRPr="00277D03">
        <w:rPr>
          <w:noProof/>
        </w:rPr>
        <w:pict>
          <v:shape id="Obrázek 26" o:spid="_x0000_i1051" type="#_x0000_t75" style="width:320.25pt;height:163.5pt;visibility:visible;mso-wrap-style:square">
            <v:imagedata r:id="rId23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r>
        <w:rPr>
          <w:u w:color="000000"/>
        </w:rPr>
        <w:t xml:space="preserve">Obrázek </w:t>
      </w:r>
      <w:r w:rsidRPr="009617DC">
        <w:rPr>
          <w:u w:color="000000"/>
        </w:rPr>
        <w:t>7</w:t>
      </w:r>
      <w:r>
        <w:rPr>
          <w:u w:color="000000"/>
        </w:rPr>
        <w:t xml:space="preserve"> - </w:t>
      </w: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u w:color="000000"/>
        </w:rPr>
        <w:fldChar w:fldCharType="separate"/>
      </w:r>
      <w:r w:rsidRPr="009617DC">
        <w:rPr>
          <w:u w:color="000000"/>
          <w:lang w:val="en-US"/>
        </w:rPr>
        <w:t>Podsystém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9617DC">
        <w:rPr>
          <w:u w:color="000000"/>
          <w:lang w:val="en-US"/>
        </w:rPr>
        <w:t>souborů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9617DC">
        <w:rPr>
          <w:u w:color="000000"/>
          <w:lang w:val="en-US"/>
        </w:rPr>
        <w:t>ke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9617DC">
        <w:rPr>
          <w:u w:color="000000"/>
          <w:lang w:val="en-US"/>
        </w:rPr>
        <w:t>stažení</w:t>
      </w:r>
      <w:r>
        <w:rPr>
          <w:u w:color="000000"/>
        </w:rPr>
        <w:fldChar w:fldCharType="end"/>
      </w:r>
    </w:p>
    <w:bookmarkStart w:id="148" w:name="BKM_621DB0E1_138C_41be_A2FD_66B66FC4D7EC"/>
    <w:bookmarkEnd w:id="147"/>
    <w:p w:rsidR="00624DEB" w:rsidRPr="009617DC" w:rsidRDefault="00624DEB" w:rsidP="00624DEB">
      <w:pPr>
        <w:pStyle w:val="Nadpis4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nastavení oprávění pro jednotlivé skupiny uživatelů</w:t>
      </w:r>
      <w:r w:rsidRPr="009617DC">
        <w:fldChar w:fldCharType="end"/>
      </w:r>
    </w:p>
    <w:bookmarkStart w:id="149" w:name="BKM_D1AD6857_72A8_4ab0_83E3_6B9216B95D04"/>
    <w:bookmarkEnd w:id="148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přiložit soubor k webové stránce</w:t>
      </w:r>
      <w:r w:rsidRPr="009617DC">
        <w:fldChar w:fldCharType="end"/>
      </w:r>
    </w:p>
    <w:bookmarkStart w:id="150" w:name="BKM_49A17868_BA42_4794_BFB5_4E29C7CBA66C"/>
    <w:bookmarkEnd w:id="149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smazat přílohu</w:t>
      </w:r>
      <w:r w:rsidRPr="009617DC">
        <w:fldChar w:fldCharType="end"/>
      </w:r>
    </w:p>
    <w:bookmarkStart w:id="151" w:name="BKM_1ED06C25_2BF4_44c0_9D9B_A186026218DC"/>
    <w:bookmarkEnd w:id="145"/>
    <w:bookmarkEnd w:id="15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152" w:name="_Toc277258459"/>
      <w:r w:rsidRPr="009617DC">
        <w:t>Podsystém skupin osob</w:t>
      </w:r>
      <w:bookmarkEnd w:id="152"/>
      <w:r w:rsidRPr="009617DC">
        <w:fldChar w:fldCharType="end"/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153" w:name="BKM_E415D573_3896_4d28_BC88_7D0ADB5A3B67"/>
      <w:r w:rsidRPr="00277D03">
        <w:rPr>
          <w:noProof/>
        </w:rPr>
        <w:pict>
          <v:shape id="Obrázek 25" o:spid="_x0000_i1050" type="#_x0000_t75" style="width:140.25pt;height:84pt;visibility:visible;mso-wrap-style:square">
            <v:imagedata r:id="rId24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r>
        <w:rPr>
          <w:u w:color="000000"/>
        </w:rPr>
        <w:t xml:space="preserve">Obrázek </w:t>
      </w:r>
      <w:r w:rsidRPr="009617DC">
        <w:rPr>
          <w:u w:color="000000"/>
        </w:rPr>
        <w:t>8</w:t>
      </w:r>
      <w:r>
        <w:rPr>
          <w:u w:color="000000"/>
        </w:rPr>
        <w:t xml:space="preserve"> - </w:t>
      </w: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u w:color="000000"/>
        </w:rPr>
        <w:fldChar w:fldCharType="separate"/>
      </w:r>
      <w:r w:rsidRPr="009617DC">
        <w:rPr>
          <w:u w:color="000000"/>
          <w:lang w:val="en-US"/>
        </w:rPr>
        <w:t>Podsystém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9617DC">
        <w:rPr>
          <w:u w:color="000000"/>
          <w:lang w:val="en-US"/>
        </w:rPr>
        <w:t>skupin</w:t>
      </w:r>
      <w:r>
        <w:rPr>
          <w:u w:color="000000"/>
        </w:rPr>
        <w:fldChar w:fldCharType="end"/>
      </w:r>
    </w:p>
    <w:bookmarkStart w:id="154" w:name="BKM_7B448518_253A_404a_B94D_8ECCDDC1E5F2"/>
    <w:bookmarkEnd w:id="153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vytvářet vlastní skupiny osob</w:t>
      </w:r>
      <w:r w:rsidRPr="009617DC">
        <w:fldChar w:fldCharType="end"/>
      </w:r>
    </w:p>
    <w:bookmarkStart w:id="155" w:name="Podsystém_uživatelských_účtů"/>
    <w:bookmarkStart w:id="156" w:name="BKM_3B2DE353_06A9_408d_A424_1F15987FABA0"/>
    <w:bookmarkEnd w:id="151"/>
    <w:bookmarkEnd w:id="15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157" w:name="_Toc277258460"/>
      <w:r w:rsidRPr="009617DC">
        <w:t>Podsystém uživatelských účtů</w:t>
      </w:r>
      <w:bookmarkEnd w:id="157"/>
      <w:r w:rsidRPr="009617DC">
        <w:fldChar w:fldCharType="end"/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158" w:name="BKM_1FA949E5_1BAF_4670_909A_389A70BDE95B"/>
      <w:r w:rsidRPr="00277D03">
        <w:rPr>
          <w:noProof/>
        </w:rPr>
        <w:pict>
          <v:shape id="Obrázek 24" o:spid="_x0000_i1049" type="#_x0000_t75" style="width:323.25pt;height:185.25pt;visibility:visible;mso-wrap-style:square">
            <v:imagedata r:id="rId25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r>
        <w:rPr>
          <w:u w:color="000000"/>
        </w:rPr>
        <w:t xml:space="preserve">Obrázek </w:t>
      </w:r>
      <w:r w:rsidRPr="009617DC">
        <w:rPr>
          <w:u w:color="000000"/>
        </w:rPr>
        <w:t>9</w:t>
      </w:r>
      <w:r>
        <w:rPr>
          <w:u w:color="000000"/>
        </w:rPr>
        <w:t xml:space="preserve"> - </w:t>
      </w: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u w:color="000000"/>
        </w:rPr>
        <w:fldChar w:fldCharType="separate"/>
      </w:r>
      <w:r w:rsidRPr="009617DC">
        <w:rPr>
          <w:u w:color="000000"/>
          <w:lang w:val="en-US"/>
        </w:rPr>
        <w:t>Podsystém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9617DC">
        <w:rPr>
          <w:u w:color="000000"/>
          <w:lang w:val="en-US"/>
        </w:rPr>
        <w:t>uživatelských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9617DC">
        <w:rPr>
          <w:u w:color="000000"/>
          <w:lang w:val="en-US"/>
        </w:rPr>
        <w:t>účtů</w:t>
      </w:r>
      <w:r>
        <w:rPr>
          <w:u w:color="000000"/>
        </w:rPr>
        <w:fldChar w:fldCharType="end"/>
      </w:r>
    </w:p>
    <w:bookmarkStart w:id="159" w:name="BKM_4F030539_B776_46ce_A8A3_C786606467F6"/>
    <w:bookmarkEnd w:id="158"/>
    <w:p w:rsidR="00624DEB" w:rsidRPr="009617DC" w:rsidRDefault="00624DEB" w:rsidP="00624DEB">
      <w:pPr>
        <w:pStyle w:val="Nadpis4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odhlásit uživatele</w:t>
      </w:r>
      <w:r w:rsidRPr="009617DC">
        <w:fldChar w:fldCharType="end"/>
      </w:r>
    </w:p>
    <w:bookmarkStart w:id="160" w:name="BKM_40333952_133E_48ba_BD65_0D0AF710FA58"/>
    <w:bookmarkEnd w:id="159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přihlásit uživatele</w:t>
      </w:r>
      <w:r w:rsidRPr="009617DC">
        <w:fldChar w:fldCharType="end"/>
      </w:r>
    </w:p>
    <w:bookmarkStart w:id="161" w:name="BKM_4820BDF2_2EED_4e47_BF42_C7B731B82CF3"/>
    <w:bookmarkEnd w:id="160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upravit uživatelský účet</w:t>
      </w:r>
      <w:r w:rsidRPr="009617DC">
        <w:fldChar w:fldCharType="end"/>
      </w:r>
    </w:p>
    <w:bookmarkStart w:id="162" w:name="BKM_F6ECC6D4_698A_4c91_89B8_C39B1962C1F3"/>
    <w:bookmarkEnd w:id="161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zobrazení uživatelského účtu</w:t>
      </w:r>
      <w:r w:rsidRPr="009617DC">
        <w:fldChar w:fldCharType="end"/>
      </w:r>
    </w:p>
    <w:bookmarkStart w:id="163" w:name="BKM_6D131F19_9E80_41e3_BF6A_BEFA8DD65798"/>
    <w:bookmarkEnd w:id="155"/>
    <w:bookmarkEnd w:id="156"/>
    <w:bookmarkEnd w:id="162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164" w:name="_Toc277258461"/>
      <w:r w:rsidRPr="009617DC">
        <w:t>Podsystém událostí</w:t>
      </w:r>
      <w:bookmarkEnd w:id="164"/>
      <w:r w:rsidRPr="009617DC">
        <w:fldChar w:fldCharType="end"/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165" w:name="BKM_F503854D_6B9F_494f_B7FF_31889772C073"/>
      <w:r w:rsidRPr="00277D03">
        <w:rPr>
          <w:noProof/>
        </w:rPr>
        <w:pict>
          <v:shape id="Obrázek 23" o:spid="_x0000_i1048" type="#_x0000_t75" style="width:411.75pt;height:200.25pt;visibility:visible;mso-wrap-style:square">
            <v:imagedata r:id="rId26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r>
        <w:rPr>
          <w:u w:color="000000"/>
        </w:rPr>
        <w:t xml:space="preserve">Obrázek </w:t>
      </w:r>
      <w:r w:rsidRPr="009617DC">
        <w:rPr>
          <w:u w:color="000000"/>
        </w:rPr>
        <w:t>10</w:t>
      </w:r>
      <w:r>
        <w:rPr>
          <w:u w:color="000000"/>
        </w:rPr>
        <w:t xml:space="preserve"> - </w:t>
      </w: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u w:color="000000"/>
        </w:rPr>
        <w:fldChar w:fldCharType="separate"/>
      </w:r>
      <w:r w:rsidRPr="009617DC">
        <w:rPr>
          <w:u w:color="000000"/>
          <w:lang w:val="en-US"/>
        </w:rPr>
        <w:t>Podsystém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9617DC">
        <w:rPr>
          <w:u w:color="000000"/>
          <w:lang w:val="en-US"/>
        </w:rPr>
        <w:t>akcí</w:t>
      </w:r>
      <w:r>
        <w:rPr>
          <w:u w:color="000000"/>
        </w:rPr>
        <w:fldChar w:fldCharType="end"/>
      </w:r>
    </w:p>
    <w:bookmarkStart w:id="166" w:name="BKM_8D45A985_6D82_48ce_905B_5066BEAF725F"/>
    <w:bookmarkEnd w:id="165"/>
    <w:p w:rsidR="00624DEB" w:rsidRPr="009617DC" w:rsidRDefault="00624DEB" w:rsidP="00624DEB">
      <w:pPr>
        <w:pStyle w:val="Nadpis4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přidat novou událost</w:t>
      </w:r>
      <w:r w:rsidRPr="009617DC">
        <w:fldChar w:fldCharType="end"/>
      </w:r>
    </w:p>
    <w:bookmarkStart w:id="167" w:name="BKM_BCE9C069_BE78_4d73_BA1B_F47969EB316A"/>
    <w:bookmarkEnd w:id="166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smazat událost</w:t>
      </w:r>
      <w:r w:rsidRPr="009617DC">
        <w:fldChar w:fldCharType="end"/>
      </w:r>
    </w:p>
    <w:bookmarkStart w:id="168" w:name="BKM_57B35BD2_A66F_4c92_A992_034DB9FF19B7"/>
    <w:bookmarkEnd w:id="167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upravit událost</w:t>
      </w:r>
      <w:r w:rsidRPr="009617DC">
        <w:fldChar w:fldCharType="end"/>
      </w:r>
    </w:p>
    <w:bookmarkStart w:id="169" w:name="BKM_B78CB2F2_1271_450d_AB72_3C131B25D26A"/>
    <w:bookmarkEnd w:id="168"/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r w:rsidRPr="009617DC">
        <w:t>Systém umožní zobrazit událost</w:t>
      </w:r>
      <w:r w:rsidRPr="009617DC">
        <w:fldChar w:fldCharType="end"/>
      </w:r>
      <w:bookmarkEnd w:id="98"/>
      <w:bookmarkEnd w:id="99"/>
      <w:bookmarkEnd w:id="163"/>
      <w:bookmarkEnd w:id="169"/>
    </w:p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170" w:name="_Toc277254313"/>
      <w:bookmarkStart w:id="171" w:name="_Toc277258462"/>
      <w:bookmarkStart w:id="172" w:name="_Toc277258698"/>
      <w:r w:rsidRPr="009617DC">
        <w:t>Nefunkční požadavky / Non-functional Requirements</w:t>
      </w:r>
      <w:bookmarkEnd w:id="170"/>
      <w:bookmarkEnd w:id="171"/>
      <w:bookmarkEnd w:id="172"/>
      <w:r w:rsidRPr="009617DC">
        <w:fldChar w:fldCharType="end"/>
      </w:r>
      <w:r w:rsidRPr="009617DC">
        <w:t xml:space="preserve"> </w:t>
      </w:r>
      <w:r w:rsidRPr="009617DC">
        <w:fldChar w:fldCharType="begin" w:fldLock="1"/>
      </w:r>
      <w:r w:rsidRPr="009617DC">
        <w:instrText>MERGEFIELD Pkg.Notes</w:instrText>
      </w:r>
      <w:r w:rsidRPr="009617DC">
        <w:fldChar w:fldCharType="end"/>
      </w:r>
    </w:p>
    <w:p w:rsidR="00624DEB" w:rsidRDefault="00624DEB" w:rsidP="00624DEB">
      <w:pPr>
        <w:jc w:val="center"/>
        <w:rPr>
          <w:rFonts w:ascii="Times New Roman" w:hAnsi="Times New Roman"/>
          <w:szCs w:val="24"/>
          <w:u w:color="000000"/>
        </w:rPr>
      </w:pPr>
      <w:bookmarkStart w:id="173" w:name="BKM_792FA77B_4380_462f_B0A8_7EBC026920AB"/>
      <w:r w:rsidRPr="00624DEB">
        <w:rPr>
          <w:noProof/>
          <w:szCs w:val="24"/>
        </w:rPr>
        <w:pict>
          <v:shape id="Obrázek 22" o:spid="_x0000_i1047" type="#_x0000_t75" style="width:448.5pt;height:402pt;visibility:visible;mso-wrap-style:square">
            <v:imagedata r:id="rId27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szCs w:val="24"/>
          <w:u w:color="000000"/>
        </w:rPr>
      </w:pPr>
      <w:r>
        <w:rPr>
          <w:szCs w:val="24"/>
          <w:u w:color="000000"/>
        </w:rPr>
        <w:t xml:space="preserve">Obrázek </w:t>
      </w:r>
      <w:r w:rsidRPr="005F29D2">
        <w:rPr>
          <w:szCs w:val="24"/>
          <w:u w:color="000000"/>
        </w:rPr>
        <w:t>12</w:t>
      </w:r>
      <w:r>
        <w:rPr>
          <w:szCs w:val="24"/>
          <w:u w:color="000000"/>
        </w:rPr>
        <w:t xml:space="preserve"> - </w:t>
      </w:r>
      <w:r>
        <w:rPr>
          <w:szCs w:val="24"/>
          <w:u w:color="000000"/>
        </w:rPr>
        <w:fldChar w:fldCharType="begin" w:fldLock="1"/>
      </w:r>
      <w:r>
        <w:rPr>
          <w:szCs w:val="24"/>
          <w:u w:color="000000"/>
        </w:rPr>
        <w:instrText xml:space="preserve">MERGEFIELD </w:instrText>
      </w:r>
      <w:r>
        <w:rPr>
          <w:rFonts w:ascii="Times New Roman" w:hAnsi="Times New Roman"/>
          <w:szCs w:val="24"/>
          <w:u w:color="000000"/>
          <w:lang w:val="en-US"/>
        </w:rPr>
        <w:instrText>Diagram.Name</w:instrText>
      </w:r>
      <w:r>
        <w:rPr>
          <w:szCs w:val="24"/>
          <w:u w:color="000000"/>
        </w:rPr>
        <w:fldChar w:fldCharType="separate"/>
      </w:r>
      <w:r w:rsidRPr="005F29D2">
        <w:rPr>
          <w:szCs w:val="24"/>
          <w:u w:color="000000"/>
          <w:lang w:val="en-US"/>
        </w:rPr>
        <w:t>Nefunkční</w:t>
      </w:r>
      <w:r>
        <w:rPr>
          <w:rFonts w:ascii="Times New Roman" w:hAnsi="Times New Roman"/>
          <w:szCs w:val="24"/>
          <w:u w:color="000000"/>
          <w:lang w:val="en-US"/>
        </w:rPr>
        <w:t xml:space="preserve"> </w:t>
      </w:r>
      <w:r w:rsidRPr="005F29D2">
        <w:rPr>
          <w:szCs w:val="24"/>
          <w:u w:color="000000"/>
          <w:lang w:val="en-US"/>
        </w:rPr>
        <w:t>požadavky</w:t>
      </w:r>
      <w:r>
        <w:rPr>
          <w:szCs w:val="24"/>
          <w:u w:color="000000"/>
        </w:rPr>
        <w:fldChar w:fldCharType="end"/>
      </w:r>
    </w:p>
    <w:bookmarkStart w:id="174" w:name="BKM_9BA0B5FB_582F_44a2_86E8_9DE1282E5DF2"/>
    <w:bookmarkEnd w:id="173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175" w:name="_Toc277258463"/>
      <w:r w:rsidRPr="009617DC">
        <w:t>Autentizace</w:t>
      </w:r>
      <w:bookmarkEnd w:id="175"/>
      <w:r w:rsidRPr="009617DC">
        <w:t xml:space="preserve"> </w:t>
      </w:r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Autentizace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uživatelů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bude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prováděna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vůči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serveru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centrálního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systému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SkautIS</w:t>
      </w:r>
      <w:r>
        <w:rPr>
          <w:rFonts w:ascii="Times New Roman" w:hAnsi="Times New Roman"/>
          <w:szCs w:val="24"/>
        </w:rPr>
        <w:t xml:space="preserve">. </w:t>
      </w:r>
      <w:bookmarkEnd w:id="174"/>
    </w:p>
    <w:bookmarkStart w:id="176" w:name="BKM_40DE5BA2_524B_4569_9230_19EDB8E5BA75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177" w:name="_Toc277258464"/>
      <w:r w:rsidRPr="009617DC">
        <w:t>Bezpečnost</w:t>
      </w:r>
      <w:bookmarkEnd w:id="177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Safety</w:t>
      </w:r>
      <w:r>
        <w:rPr>
          <w:rFonts w:ascii="Times New Roman" w:hAnsi="Times New Roman"/>
          <w:szCs w:val="24"/>
        </w:rPr>
        <w:t xml:space="preserve"> / </w:t>
      </w:r>
      <w:r w:rsidRPr="005F29D2">
        <w:rPr>
          <w:szCs w:val="24"/>
        </w:rPr>
        <w:t>Security</w:t>
      </w:r>
      <w:r>
        <w:rPr>
          <w:rFonts w:ascii="Times New Roman" w:hAnsi="Times New Roman"/>
          <w:szCs w:val="24"/>
        </w:rPr>
        <w:t xml:space="preserve">. </w:t>
      </w:r>
      <w:bookmarkEnd w:id="176"/>
    </w:p>
    <w:bookmarkStart w:id="178" w:name="BKM_D2027106_7CB9_4cb8_9548_4393F9CE46A5"/>
    <w:p w:rsidR="00624DEB" w:rsidRPr="009617DC" w:rsidRDefault="00624DEB" w:rsidP="00624DEB">
      <w:pPr>
        <w:pStyle w:val="Nadpis3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179" w:name="_Toc277258465"/>
      <w:r w:rsidRPr="009617DC">
        <w:t>Cacheování</w:t>
      </w:r>
      <w:bookmarkEnd w:id="179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Systém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bude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umožňovat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cacheování</w:t>
      </w:r>
      <w:r>
        <w:rPr>
          <w:rFonts w:ascii="Times New Roman" w:hAnsi="Times New Roman"/>
          <w:szCs w:val="24"/>
        </w:rPr>
        <w:t xml:space="preserve">. </w:t>
      </w:r>
      <w:bookmarkEnd w:id="178"/>
    </w:p>
    <w:bookmarkStart w:id="180" w:name="BKM_277D45EE_71F4_4790_A718_BDE5085F3501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181" w:name="_Toc277258466"/>
      <w:r w:rsidRPr="009617DC">
        <w:t>Citlivé údaje</w:t>
      </w:r>
      <w:bookmarkEnd w:id="181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Systém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nebude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zobrazovat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citlivé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údaje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typu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rodného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čísla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jiné</w:t>
      </w:r>
      <w:r>
        <w:rPr>
          <w:rFonts w:ascii="Times New Roman" w:hAnsi="Times New Roman"/>
          <w:szCs w:val="24"/>
        </w:rPr>
        <w:t xml:space="preserve">. </w:t>
      </w:r>
      <w:bookmarkEnd w:id="180"/>
    </w:p>
    <w:bookmarkStart w:id="182" w:name="BKM_4C18DC43_F40F_41f6_8221_82185C481AF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183" w:name="_Toc277258467"/>
      <w:r w:rsidRPr="009617DC">
        <w:t>Děti</w:t>
      </w:r>
      <w:bookmarkEnd w:id="183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Ovladatelnost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pro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děti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od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11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let</w:t>
      </w:r>
      <w:r>
        <w:rPr>
          <w:rFonts w:ascii="Times New Roman" w:hAnsi="Times New Roman"/>
          <w:szCs w:val="24"/>
        </w:rPr>
        <w:t xml:space="preserve"> - </w:t>
      </w:r>
      <w:r w:rsidRPr="005F29D2">
        <w:rPr>
          <w:szCs w:val="24"/>
        </w:rPr>
        <w:t>schopnost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najít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kontakt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svého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kamaráda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do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5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minut</w:t>
      </w:r>
      <w:r>
        <w:rPr>
          <w:rFonts w:ascii="Times New Roman" w:hAnsi="Times New Roman"/>
          <w:szCs w:val="24"/>
        </w:rPr>
        <w:t xml:space="preserve">. </w:t>
      </w:r>
      <w:bookmarkEnd w:id="182"/>
    </w:p>
    <w:bookmarkStart w:id="184" w:name="BKM_FDC0F9FD_D44B_4fad_8334_BE811BB456E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185" w:name="_Toc277258468"/>
      <w:r w:rsidRPr="009617DC">
        <w:t>Dospělí</w:t>
      </w:r>
      <w:bookmarkEnd w:id="185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Člověk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znalý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práce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webem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musí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pri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první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návštevě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ISSS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dokázat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najít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informace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náboru</w:t>
      </w:r>
      <w:r>
        <w:rPr>
          <w:rFonts w:ascii="Times New Roman" w:hAnsi="Times New Roman"/>
          <w:szCs w:val="24"/>
        </w:rPr>
        <w:t xml:space="preserve"> (</w:t>
      </w:r>
      <w:r w:rsidRPr="005F29D2">
        <w:rPr>
          <w:szCs w:val="24"/>
        </w:rPr>
        <w:t>do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jaké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kategorie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spadá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jeho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dítě</w:t>
      </w:r>
      <w:r>
        <w:rPr>
          <w:rFonts w:ascii="Times New Roman" w:hAnsi="Times New Roman"/>
          <w:szCs w:val="24"/>
        </w:rPr>
        <w:t xml:space="preserve">, </w:t>
      </w:r>
      <w:r w:rsidRPr="005F29D2">
        <w:rPr>
          <w:szCs w:val="24"/>
        </w:rPr>
        <w:t>do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kdy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jej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prihlásit</w:t>
      </w:r>
      <w:r>
        <w:rPr>
          <w:rFonts w:ascii="Times New Roman" w:hAnsi="Times New Roman"/>
          <w:szCs w:val="24"/>
        </w:rPr>
        <w:t xml:space="preserve">, </w:t>
      </w:r>
      <w:r w:rsidRPr="005F29D2">
        <w:rPr>
          <w:szCs w:val="24"/>
        </w:rPr>
        <w:t>kdy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přijít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nábor</w:t>
      </w:r>
      <w:r>
        <w:rPr>
          <w:rFonts w:ascii="Times New Roman" w:hAnsi="Times New Roman"/>
          <w:szCs w:val="24"/>
        </w:rPr>
        <w:t xml:space="preserve">) </w:t>
      </w:r>
      <w:r w:rsidRPr="005F29D2">
        <w:rPr>
          <w:szCs w:val="24"/>
        </w:rPr>
        <w:t>do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5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minut</w:t>
      </w:r>
      <w:r>
        <w:rPr>
          <w:rFonts w:ascii="Times New Roman" w:hAnsi="Times New Roman"/>
          <w:szCs w:val="24"/>
        </w:rPr>
        <w:t xml:space="preserve">. </w:t>
      </w:r>
      <w:bookmarkEnd w:id="184"/>
    </w:p>
    <w:bookmarkStart w:id="186" w:name="BKM_594849EC_7152_4e53_A51C_C5841BD709C9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187" w:name="_Toc277258469"/>
      <w:r w:rsidRPr="009617DC">
        <w:t>Hloubka webu</w:t>
      </w:r>
      <w:bookmarkEnd w:id="187"/>
      <w:r w:rsidRPr="009617DC">
        <w:fldChar w:fldCharType="end"/>
      </w:r>
    </w:p>
    <w:p w:rsidR="00624DEB" w:rsidRDefault="00624DEB" w:rsidP="00624D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90</w:t>
      </w:r>
      <w:r>
        <w:rPr>
          <w:rFonts w:ascii="Times New Roman" w:hAnsi="Times New Roman"/>
          <w:szCs w:val="24"/>
        </w:rPr>
        <w:t xml:space="preserve">% </w:t>
      </w:r>
      <w:r w:rsidRPr="005F29D2">
        <w:rPr>
          <w:szCs w:val="24"/>
        </w:rPr>
        <w:t>případů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užití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nemělo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vyžadovat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zobrazení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více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než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3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stránek</w:t>
      </w:r>
      <w:r>
        <w:rPr>
          <w:rFonts w:ascii="Times New Roman" w:hAnsi="Times New Roman"/>
          <w:szCs w:val="24"/>
        </w:rPr>
        <w:t xml:space="preserve"> (</w:t>
      </w:r>
      <w:r w:rsidRPr="005F29D2">
        <w:rPr>
          <w:szCs w:val="24"/>
        </w:rPr>
        <w:t>nepočítaje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přihlášení</w:t>
      </w:r>
      <w:r>
        <w:rPr>
          <w:rFonts w:ascii="Times New Roman" w:hAnsi="Times New Roman"/>
          <w:szCs w:val="24"/>
        </w:rPr>
        <w:t>).</w:t>
      </w:r>
    </w:p>
    <w:p w:rsidR="00624DEB" w:rsidRDefault="00624DEB" w:rsidP="00624D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5F29D2">
        <w:rPr>
          <w:szCs w:val="24"/>
        </w:rPr>
        <w:t>60</w:t>
      </w:r>
      <w:r>
        <w:rPr>
          <w:rFonts w:ascii="Times New Roman" w:hAnsi="Times New Roman"/>
          <w:szCs w:val="24"/>
        </w:rPr>
        <w:t xml:space="preserve">% </w:t>
      </w:r>
      <w:r w:rsidRPr="005F29D2">
        <w:rPr>
          <w:szCs w:val="24"/>
        </w:rPr>
        <w:t>případů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užití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nemělo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vyžadovat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zobrazení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více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než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2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stránek</w:t>
      </w:r>
      <w:r>
        <w:rPr>
          <w:rFonts w:ascii="Times New Roman" w:hAnsi="Times New Roman"/>
          <w:szCs w:val="24"/>
        </w:rPr>
        <w:t xml:space="preserve"> (</w:t>
      </w:r>
      <w:r w:rsidRPr="005F29D2">
        <w:rPr>
          <w:szCs w:val="24"/>
        </w:rPr>
        <w:t>nepočítaje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přihlášení</w:t>
      </w:r>
      <w:r>
        <w:rPr>
          <w:rFonts w:ascii="Times New Roman" w:hAnsi="Times New Roman"/>
          <w:szCs w:val="24"/>
        </w:rPr>
        <w:t>).</w:t>
      </w:r>
    </w:p>
    <w:p w:rsidR="00624DEB" w:rsidRPr="00CE7B6E" w:rsidRDefault="00624DEB" w:rsidP="00624D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5F29D2">
        <w:rPr>
          <w:szCs w:val="24"/>
        </w:rPr>
        <w:t>Struktura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webů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střediska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či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oddílů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neměla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přesáhnout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hloubku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  <w:bookmarkEnd w:id="186"/>
    </w:p>
    <w:bookmarkStart w:id="188" w:name="BKM_9313DE38_6DA6_45a2_BDDA_BA33D8DFA9E7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189" w:name="_Toc277258470"/>
      <w:r w:rsidRPr="009617DC">
        <w:t>Hosting</w:t>
      </w:r>
      <w:bookmarkEnd w:id="189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Webhosting</w:t>
      </w:r>
      <w:r>
        <w:rPr>
          <w:rFonts w:ascii="Times New Roman" w:hAnsi="Times New Roman"/>
          <w:szCs w:val="24"/>
        </w:rPr>
        <w:t xml:space="preserve">. </w:t>
      </w:r>
      <w:bookmarkEnd w:id="188"/>
    </w:p>
    <w:bookmarkStart w:id="190" w:name="BKM_D6490992_E38D_4bab_9351_A9D2543C52AC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191" w:name="_Toc277258471"/>
      <w:r w:rsidRPr="009617DC">
        <w:t>Mapa stránek</w:t>
      </w:r>
      <w:bookmarkEnd w:id="191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Systém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bude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obsahovat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mapu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stránek</w:t>
      </w:r>
      <w:r>
        <w:rPr>
          <w:rFonts w:ascii="Times New Roman" w:hAnsi="Times New Roman"/>
          <w:szCs w:val="24"/>
        </w:rPr>
        <w:t xml:space="preserve">, </w:t>
      </w:r>
      <w:r w:rsidRPr="005F29D2">
        <w:rPr>
          <w:szCs w:val="24"/>
        </w:rPr>
        <w:t>která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prohlížečům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usnadňuje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indexování</w:t>
      </w:r>
      <w:r>
        <w:rPr>
          <w:rFonts w:ascii="Times New Roman" w:hAnsi="Times New Roman"/>
          <w:szCs w:val="24"/>
        </w:rPr>
        <w:t xml:space="preserve">. </w:t>
      </w:r>
      <w:bookmarkEnd w:id="190"/>
    </w:p>
    <w:bookmarkStart w:id="192" w:name="BKM_1B6AC28C_9BE8_4577_981B_85DFC7CA09B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193" w:name="_Toc277258472"/>
      <w:r w:rsidRPr="009617DC">
        <w:t>MVC Framework</w:t>
      </w:r>
      <w:bookmarkEnd w:id="193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Systém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bude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budován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dle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softwarové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architektury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MVC</w:t>
      </w:r>
      <w:r>
        <w:rPr>
          <w:rFonts w:ascii="Times New Roman" w:hAnsi="Times New Roman"/>
          <w:szCs w:val="24"/>
        </w:rPr>
        <w:t xml:space="preserve"> (</w:t>
      </w:r>
      <w:r w:rsidRPr="005F29D2">
        <w:rPr>
          <w:szCs w:val="24"/>
        </w:rPr>
        <w:t>Model</w:t>
      </w:r>
      <w:r>
        <w:rPr>
          <w:rFonts w:ascii="Times New Roman" w:hAnsi="Times New Roman"/>
          <w:szCs w:val="24"/>
        </w:rPr>
        <w:t>-</w:t>
      </w:r>
      <w:r w:rsidRPr="005F29D2">
        <w:rPr>
          <w:szCs w:val="24"/>
        </w:rPr>
        <w:t>View</w:t>
      </w:r>
      <w:r>
        <w:rPr>
          <w:rFonts w:ascii="Times New Roman" w:hAnsi="Times New Roman"/>
          <w:szCs w:val="24"/>
        </w:rPr>
        <w:t>-</w:t>
      </w:r>
      <w:r w:rsidRPr="005F29D2">
        <w:rPr>
          <w:szCs w:val="24"/>
        </w:rPr>
        <w:t>Controller</w:t>
      </w:r>
      <w:r>
        <w:rPr>
          <w:rFonts w:ascii="Times New Roman" w:hAnsi="Times New Roman"/>
          <w:szCs w:val="24"/>
        </w:rPr>
        <w:t xml:space="preserve">) </w:t>
      </w:r>
      <w:bookmarkEnd w:id="192"/>
    </w:p>
    <w:bookmarkStart w:id="194" w:name="BKM_DDACA943_C316_4d87_BEC7_8BFCB158E8A5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195" w:name="_Toc277258473"/>
      <w:r w:rsidRPr="009617DC">
        <w:t>Načítání stránek</w:t>
      </w:r>
      <w:bookmarkEnd w:id="195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Všechny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stránky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budou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zobrazeny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do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jednotek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sekund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při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lince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Mb</w:t>
      </w:r>
      <w:r>
        <w:rPr>
          <w:rFonts w:ascii="Times New Roman" w:hAnsi="Times New Roman"/>
          <w:szCs w:val="24"/>
        </w:rPr>
        <w:t>/</w:t>
      </w:r>
      <w:r w:rsidRPr="005F29D2">
        <w:rPr>
          <w:szCs w:val="24"/>
        </w:rPr>
        <w:t>s</w:t>
      </w:r>
      <w:r>
        <w:rPr>
          <w:rFonts w:ascii="Times New Roman" w:hAnsi="Times New Roman"/>
          <w:szCs w:val="24"/>
        </w:rPr>
        <w:t xml:space="preserve">. </w:t>
      </w:r>
      <w:bookmarkEnd w:id="194"/>
    </w:p>
    <w:bookmarkStart w:id="196" w:name="BKM_031BA702_C58E_4ff5_82A2_98F35D40ABD7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197" w:name="_Toc277258474"/>
      <w:r w:rsidRPr="009617DC">
        <w:t>Napojení ISSS na SkautIS</w:t>
      </w:r>
      <w:bookmarkEnd w:id="197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Respektování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struktury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tríd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centrálního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skautského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IS</w:t>
      </w:r>
      <w:r>
        <w:rPr>
          <w:rFonts w:ascii="Times New Roman" w:hAnsi="Times New Roman"/>
          <w:szCs w:val="24"/>
        </w:rPr>
        <w:t xml:space="preserve"> –  </w:t>
      </w:r>
      <w:r w:rsidRPr="005F29D2">
        <w:rPr>
          <w:szCs w:val="24"/>
        </w:rPr>
        <w:t>složitá</w:t>
      </w:r>
      <w:r>
        <w:rPr>
          <w:rFonts w:ascii="Times New Roman" w:hAnsi="Times New Roman"/>
          <w:szCs w:val="24"/>
        </w:rPr>
        <w:t xml:space="preserve"> – </w:t>
      </w:r>
      <w:r w:rsidRPr="005F29D2">
        <w:rPr>
          <w:szCs w:val="24"/>
        </w:rPr>
        <w:t>nutno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zjednodušit</w:t>
      </w:r>
      <w:r>
        <w:rPr>
          <w:rFonts w:ascii="Times New Roman" w:hAnsi="Times New Roman"/>
          <w:szCs w:val="24"/>
        </w:rPr>
        <w:t xml:space="preserve">. </w:t>
      </w:r>
      <w:bookmarkEnd w:id="196"/>
    </w:p>
    <w:bookmarkStart w:id="198" w:name="BKM_99571BDF_AA85_4cde_8A2D_BA4DAACCCB6D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199" w:name="_Toc277258475"/>
      <w:r w:rsidRPr="009617DC">
        <w:t>Omezení</w:t>
      </w:r>
      <w:bookmarkEnd w:id="199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Constraints</w:t>
      </w:r>
      <w:r>
        <w:rPr>
          <w:rFonts w:ascii="Times New Roman" w:hAnsi="Times New Roman"/>
          <w:szCs w:val="24"/>
        </w:rPr>
        <w:t xml:space="preserve">. </w:t>
      </w:r>
      <w:bookmarkEnd w:id="198"/>
    </w:p>
    <w:bookmarkStart w:id="200" w:name="BKM_33DD1A22_1984_4d38_AB50_1ABCE81E5A9D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01" w:name="_Toc277258476"/>
      <w:r w:rsidRPr="009617DC">
        <w:t>Optimalizace pro rozlišení</w:t>
      </w:r>
      <w:bookmarkEnd w:id="201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Stránka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bude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bez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problému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zobrazitelná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monitoru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rozlišení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1024x768</w:t>
      </w:r>
      <w:r>
        <w:rPr>
          <w:rFonts w:ascii="Times New Roman" w:hAnsi="Times New Roman"/>
          <w:szCs w:val="24"/>
        </w:rPr>
        <w:t xml:space="preserve">, </w:t>
      </w:r>
      <w:r w:rsidRPr="005F29D2">
        <w:rPr>
          <w:szCs w:val="24"/>
        </w:rPr>
        <w:t>tedy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max</w:t>
      </w:r>
      <w:r>
        <w:rPr>
          <w:rFonts w:ascii="Times New Roman" w:hAnsi="Times New Roman"/>
          <w:szCs w:val="24"/>
        </w:rPr>
        <w:t xml:space="preserve">. </w:t>
      </w:r>
      <w:r w:rsidRPr="005F29D2">
        <w:rPr>
          <w:szCs w:val="24"/>
        </w:rPr>
        <w:t>šírka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layoutu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je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stanovena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985px</w:t>
      </w:r>
      <w:r>
        <w:rPr>
          <w:rFonts w:ascii="Times New Roman" w:hAnsi="Times New Roman"/>
          <w:szCs w:val="24"/>
        </w:rPr>
        <w:t xml:space="preserve">. </w:t>
      </w:r>
      <w:bookmarkEnd w:id="200"/>
    </w:p>
    <w:bookmarkStart w:id="202" w:name="BKM_5397DC1D_FF7B_4cc5_98BC_5E06371770A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03" w:name="_Toc277258477"/>
      <w:r w:rsidRPr="009617DC">
        <w:t>ORM Framwork</w:t>
      </w:r>
      <w:bookmarkEnd w:id="203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Szstém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bude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budován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dle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softwarové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techniky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ORM</w:t>
      </w:r>
      <w:r>
        <w:rPr>
          <w:rFonts w:ascii="Times New Roman" w:hAnsi="Times New Roman"/>
          <w:szCs w:val="24"/>
        </w:rPr>
        <w:t xml:space="preserve"> (</w:t>
      </w:r>
      <w:r w:rsidRPr="005F29D2">
        <w:rPr>
          <w:szCs w:val="24"/>
        </w:rPr>
        <w:t>Object</w:t>
      </w:r>
      <w:r>
        <w:rPr>
          <w:rFonts w:ascii="Times New Roman" w:hAnsi="Times New Roman"/>
          <w:szCs w:val="24"/>
        </w:rPr>
        <w:t>-</w:t>
      </w:r>
      <w:r w:rsidRPr="005F29D2">
        <w:rPr>
          <w:szCs w:val="24"/>
        </w:rPr>
        <w:t>Relational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Mapping</w:t>
      </w:r>
      <w:r>
        <w:rPr>
          <w:rFonts w:ascii="Times New Roman" w:hAnsi="Times New Roman"/>
          <w:szCs w:val="24"/>
        </w:rPr>
        <w:t xml:space="preserve">) </w:t>
      </w:r>
      <w:bookmarkEnd w:id="202"/>
    </w:p>
    <w:bookmarkStart w:id="204" w:name="BKM_4E9B8A2F_389E_4f22_AE96_0BF3F41208EF"/>
    <w:p w:rsidR="00624DEB" w:rsidRPr="009617DC" w:rsidRDefault="00624DEB" w:rsidP="00624DEB">
      <w:pPr>
        <w:pStyle w:val="Nadpis3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05" w:name="_Toc277258478"/>
      <w:r w:rsidRPr="009617DC">
        <w:t>Přístupnost</w:t>
      </w:r>
      <w:bookmarkEnd w:id="205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Availability</w:t>
      </w:r>
      <w:r>
        <w:rPr>
          <w:rFonts w:ascii="Times New Roman" w:hAnsi="Times New Roman"/>
          <w:szCs w:val="24"/>
        </w:rPr>
        <w:t xml:space="preserve">. </w:t>
      </w:r>
      <w:bookmarkEnd w:id="204"/>
    </w:p>
    <w:bookmarkStart w:id="206" w:name="BKM_DCD58146_151E_472a_AC94_5F6CD1C503B9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07" w:name="_Toc277258479"/>
      <w:r w:rsidRPr="009617DC">
        <w:t>Registrace rodičů</w:t>
      </w:r>
      <w:bookmarkEnd w:id="207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Systém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bude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umožňovat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registraci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rodičů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pod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facebookovým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nebo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skautským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účtem</w:t>
      </w:r>
      <w:r>
        <w:rPr>
          <w:rFonts w:ascii="Times New Roman" w:hAnsi="Times New Roman"/>
          <w:szCs w:val="24"/>
        </w:rPr>
        <w:t xml:space="preserve">. </w:t>
      </w:r>
      <w:bookmarkEnd w:id="206"/>
    </w:p>
    <w:bookmarkStart w:id="208" w:name="BKM_E5B9528C_EA1C_4028_AF7E_D1F5BCCCA6D5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09" w:name="_Toc277258480"/>
      <w:r w:rsidRPr="009617DC">
        <w:t>Schvalování nových uživatelu</w:t>
      </w:r>
      <w:bookmarkEnd w:id="209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Noví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uživatelé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budou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schváleni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vedoucím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daného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útvaru</w:t>
      </w:r>
      <w:r>
        <w:rPr>
          <w:rFonts w:ascii="Times New Roman" w:hAnsi="Times New Roman"/>
          <w:szCs w:val="24"/>
        </w:rPr>
        <w:t xml:space="preserve">. </w:t>
      </w:r>
      <w:bookmarkEnd w:id="208"/>
    </w:p>
    <w:bookmarkStart w:id="210" w:name="BKM_95FBEDE0_0D26_44b1_B3C0_A2B246F866D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11" w:name="_Toc277258481"/>
      <w:r w:rsidRPr="009617DC">
        <w:t>Sémantika</w:t>
      </w:r>
      <w:bookmarkEnd w:id="211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Správné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použití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formátování</w:t>
      </w:r>
      <w:r>
        <w:rPr>
          <w:rFonts w:ascii="Times New Roman" w:hAnsi="Times New Roman"/>
          <w:szCs w:val="24"/>
        </w:rPr>
        <w:t xml:space="preserve"> - </w:t>
      </w:r>
      <w:r w:rsidRPr="005F29D2">
        <w:rPr>
          <w:szCs w:val="24"/>
        </w:rPr>
        <w:t>nadpisů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H1</w:t>
      </w:r>
      <w:r>
        <w:rPr>
          <w:rFonts w:ascii="Times New Roman" w:hAnsi="Times New Roman"/>
          <w:szCs w:val="24"/>
        </w:rPr>
        <w:t xml:space="preserve">, </w:t>
      </w:r>
      <w:r w:rsidRPr="005F29D2">
        <w:rPr>
          <w:szCs w:val="24"/>
        </w:rPr>
        <w:t>H2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atd</w:t>
      </w:r>
      <w:r>
        <w:rPr>
          <w:rFonts w:ascii="Times New Roman" w:hAnsi="Times New Roman"/>
          <w:szCs w:val="24"/>
        </w:rPr>
        <w:t xml:space="preserve">., </w:t>
      </w:r>
      <w:r w:rsidRPr="005F29D2">
        <w:rPr>
          <w:szCs w:val="24"/>
        </w:rPr>
        <w:t>drobečková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navigace</w:t>
      </w:r>
      <w:r>
        <w:rPr>
          <w:rFonts w:ascii="Times New Roman" w:hAnsi="Times New Roman"/>
          <w:szCs w:val="24"/>
        </w:rPr>
        <w:t xml:space="preserve"> (</w:t>
      </w:r>
      <w:r w:rsidRPr="005F29D2">
        <w:rPr>
          <w:szCs w:val="24"/>
        </w:rPr>
        <w:t>breadcrumbs</w:t>
      </w:r>
      <w:r>
        <w:rPr>
          <w:rFonts w:ascii="Times New Roman" w:hAnsi="Times New Roman"/>
          <w:szCs w:val="24"/>
        </w:rPr>
        <w:t xml:space="preserve">). </w:t>
      </w:r>
      <w:bookmarkEnd w:id="210"/>
    </w:p>
    <w:bookmarkStart w:id="212" w:name="BKM_E245114E_8105_42a7_9D5F_AFBAD0BDA55C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13" w:name="_Toc277258482"/>
      <w:r w:rsidRPr="009617DC">
        <w:t>Snadnost užívání</w:t>
      </w:r>
      <w:bookmarkEnd w:id="213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Usability</w:t>
      </w:r>
      <w:r>
        <w:rPr>
          <w:rFonts w:ascii="Times New Roman" w:hAnsi="Times New Roman"/>
          <w:szCs w:val="24"/>
        </w:rPr>
        <w:t xml:space="preserve">. </w:t>
      </w:r>
      <w:bookmarkEnd w:id="212"/>
    </w:p>
    <w:bookmarkStart w:id="214" w:name="BKM_CE5466BF_A7EE_4d1d_80ED_0ECFABA42DA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15" w:name="_Toc277258483"/>
      <w:r w:rsidRPr="009617DC">
        <w:t>Správa IS</w:t>
      </w:r>
      <w:bookmarkEnd w:id="215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Běžná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správa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IS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nesmí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vyžadovat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pokročilé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technické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znalosti</w:t>
      </w:r>
      <w:r>
        <w:rPr>
          <w:rFonts w:ascii="Times New Roman" w:hAnsi="Times New Roman"/>
          <w:szCs w:val="24"/>
        </w:rPr>
        <w:t xml:space="preserve">, </w:t>
      </w:r>
      <w:r w:rsidRPr="005F29D2">
        <w:rPr>
          <w:szCs w:val="24"/>
        </w:rPr>
        <w:t>jako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např</w:t>
      </w:r>
      <w:r>
        <w:rPr>
          <w:rFonts w:ascii="Times New Roman" w:hAnsi="Times New Roman"/>
          <w:szCs w:val="24"/>
        </w:rPr>
        <w:t xml:space="preserve">.: </w:t>
      </w:r>
      <w:r w:rsidRPr="005F29D2">
        <w:rPr>
          <w:szCs w:val="24"/>
        </w:rPr>
        <w:t>HTML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či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FTP</w:t>
      </w:r>
      <w:r>
        <w:rPr>
          <w:rFonts w:ascii="Times New Roman" w:hAnsi="Times New Roman"/>
          <w:szCs w:val="24"/>
        </w:rPr>
        <w:t xml:space="preserve">. </w:t>
      </w:r>
      <w:bookmarkEnd w:id="214"/>
    </w:p>
    <w:bookmarkStart w:id="216" w:name="BKM_89679F99_544C_49ff_B7E5_449E381BF9D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17" w:name="_Toc277258484"/>
      <w:r w:rsidRPr="009617DC">
        <w:t>Systém</w:t>
      </w:r>
      <w:bookmarkEnd w:id="217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Systém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bude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univerzální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pro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použití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dalších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střediscích</w:t>
      </w:r>
      <w:r>
        <w:rPr>
          <w:rFonts w:ascii="Times New Roman" w:hAnsi="Times New Roman"/>
          <w:szCs w:val="24"/>
        </w:rPr>
        <w:t xml:space="preserve"> – </w:t>
      </w:r>
      <w:r w:rsidRPr="005F29D2">
        <w:rPr>
          <w:szCs w:val="24"/>
        </w:rPr>
        <w:t>celostátní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úroveň</w:t>
      </w:r>
      <w:r>
        <w:rPr>
          <w:rFonts w:ascii="Times New Roman" w:hAnsi="Times New Roman"/>
          <w:szCs w:val="24"/>
        </w:rPr>
        <w:t xml:space="preserve"> – </w:t>
      </w:r>
      <w:r w:rsidRPr="005F29D2">
        <w:rPr>
          <w:szCs w:val="24"/>
        </w:rPr>
        <w:t>cca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1000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středisek</w:t>
      </w:r>
      <w:r>
        <w:rPr>
          <w:rFonts w:ascii="Times New Roman" w:hAnsi="Times New Roman"/>
          <w:szCs w:val="24"/>
        </w:rPr>
        <w:t xml:space="preserve">. </w:t>
      </w:r>
      <w:bookmarkEnd w:id="216"/>
    </w:p>
    <w:bookmarkStart w:id="218" w:name="BKM_80A40714_4940_4ccd_81E8_43CDFFFC850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19" w:name="_Toc277258485"/>
      <w:r w:rsidRPr="009617DC">
        <w:t>Systémová rozhraní</w:t>
      </w:r>
      <w:bookmarkEnd w:id="219"/>
      <w:r w:rsidRPr="009617DC">
        <w:fldChar w:fldCharType="end"/>
      </w:r>
    </w:p>
    <w:p w:rsidR="00624DEB" w:rsidRDefault="00624DEB" w:rsidP="00624DEB">
      <w:pPr>
        <w:rPr>
          <w:rFonts w:ascii="Times New Roman" w:hAnsi="Times New Roman"/>
          <w:szCs w:val="24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Systémové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rozhraní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mezi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ISSS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SkautIS</w:t>
      </w:r>
      <w:r>
        <w:rPr>
          <w:rFonts w:ascii="Times New Roman" w:hAnsi="Times New Roman"/>
          <w:szCs w:val="24"/>
        </w:rPr>
        <w:t xml:space="preserve">. </w:t>
      </w:r>
      <w:bookmarkEnd w:id="218"/>
    </w:p>
    <w:bookmarkStart w:id="220" w:name="BKM_DAA230BB_4730_4137_9C32_014CF00921CD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21" w:name="_Toc277258486"/>
      <w:r w:rsidRPr="009617DC">
        <w:t>Technologie</w:t>
      </w:r>
      <w:bookmarkEnd w:id="221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Použití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technologie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ASP</w:t>
      </w:r>
      <w:r>
        <w:rPr>
          <w:rFonts w:ascii="Times New Roman" w:hAnsi="Times New Roman"/>
          <w:szCs w:val="24"/>
        </w:rPr>
        <w:t>.</w:t>
      </w:r>
      <w:r w:rsidRPr="005F29D2">
        <w:rPr>
          <w:szCs w:val="24"/>
        </w:rPr>
        <w:t>NET</w:t>
      </w:r>
      <w:r>
        <w:rPr>
          <w:rFonts w:ascii="Times New Roman" w:hAnsi="Times New Roman"/>
          <w:szCs w:val="24"/>
        </w:rPr>
        <w:t xml:space="preserve">, </w:t>
      </w:r>
      <w:r w:rsidRPr="005F29D2">
        <w:rPr>
          <w:szCs w:val="24"/>
        </w:rPr>
        <w:t>stejné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jako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má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stávající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centrální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systém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SkautIS</w:t>
      </w:r>
      <w:r>
        <w:rPr>
          <w:rFonts w:ascii="Times New Roman" w:hAnsi="Times New Roman"/>
          <w:szCs w:val="24"/>
        </w:rPr>
        <w:t xml:space="preserve">. </w:t>
      </w:r>
      <w:bookmarkEnd w:id="220"/>
    </w:p>
    <w:bookmarkStart w:id="222" w:name="BKM_3CCB1D16_1E7D_40e2_9C27_A340D2DFECDF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23" w:name="_Toc277258487"/>
      <w:r w:rsidRPr="009617DC">
        <w:t>Text</w:t>
      </w:r>
      <w:bookmarkEnd w:id="223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Žádné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duležité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texty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nesmí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být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obrázkové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podobě</w:t>
      </w:r>
      <w:r>
        <w:rPr>
          <w:rFonts w:ascii="Times New Roman" w:hAnsi="Times New Roman"/>
          <w:szCs w:val="24"/>
        </w:rPr>
        <w:t xml:space="preserve"> – </w:t>
      </w:r>
      <w:r w:rsidRPr="005F29D2">
        <w:rPr>
          <w:szCs w:val="24"/>
        </w:rPr>
        <w:t>text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nesoucí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obsah</w:t>
      </w:r>
      <w:r>
        <w:rPr>
          <w:rFonts w:ascii="Times New Roman" w:hAnsi="Times New Roman"/>
          <w:szCs w:val="24"/>
        </w:rPr>
        <w:t xml:space="preserve">, </w:t>
      </w:r>
      <w:r w:rsidRPr="005F29D2">
        <w:rPr>
          <w:szCs w:val="24"/>
        </w:rPr>
        <w:t>navigační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menu</w:t>
      </w:r>
      <w:r>
        <w:rPr>
          <w:rFonts w:ascii="Times New Roman" w:hAnsi="Times New Roman"/>
          <w:szCs w:val="24"/>
        </w:rPr>
        <w:t xml:space="preserve">. </w:t>
      </w:r>
      <w:bookmarkEnd w:id="222"/>
    </w:p>
    <w:bookmarkStart w:id="224" w:name="BKM_D649CB1B_DEEB_4970_9270_89E753D05552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25" w:name="_Toc277258488"/>
      <w:r w:rsidRPr="009617DC">
        <w:t>Tisk</w:t>
      </w:r>
      <w:bookmarkEnd w:id="225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Každá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webová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stránka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při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tisku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vejde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max</w:t>
      </w:r>
      <w:r>
        <w:rPr>
          <w:rFonts w:ascii="Times New Roman" w:hAnsi="Times New Roman"/>
          <w:szCs w:val="24"/>
        </w:rPr>
        <w:t xml:space="preserve">. </w:t>
      </w:r>
      <w:r w:rsidRPr="005F29D2">
        <w:rPr>
          <w:szCs w:val="24"/>
        </w:rPr>
        <w:t>2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papíry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formátu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A4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při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standardní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velikosti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písma</w:t>
      </w:r>
      <w:r>
        <w:rPr>
          <w:rFonts w:ascii="Times New Roman" w:hAnsi="Times New Roman"/>
          <w:szCs w:val="24"/>
        </w:rPr>
        <w:t xml:space="preserve">. </w:t>
      </w:r>
      <w:bookmarkEnd w:id="224"/>
    </w:p>
    <w:bookmarkStart w:id="226" w:name="BKM_BEEAC46E_160C_4361_B6F2_D6688385DC4D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27" w:name="_Toc277258489"/>
      <w:r w:rsidRPr="009617DC">
        <w:t>Uživatelská rozhraní</w:t>
      </w:r>
      <w:bookmarkEnd w:id="227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Standardní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webový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prohlížeč</w:t>
      </w:r>
      <w:r>
        <w:rPr>
          <w:rFonts w:ascii="Times New Roman" w:hAnsi="Times New Roman"/>
          <w:szCs w:val="24"/>
        </w:rPr>
        <w:t xml:space="preserve">. </w:t>
      </w:r>
      <w:bookmarkEnd w:id="226"/>
    </w:p>
    <w:bookmarkStart w:id="228" w:name="BKM_F08A8EEE_C5BB_41a9_A504_EE178BD96C7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29" w:name="_Toc277258490"/>
      <w:r w:rsidRPr="009617DC">
        <w:t>Udržovatelnost</w:t>
      </w:r>
      <w:bookmarkEnd w:id="229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Maintainability</w:t>
      </w:r>
      <w:r>
        <w:rPr>
          <w:rFonts w:ascii="Times New Roman" w:hAnsi="Times New Roman"/>
          <w:szCs w:val="24"/>
        </w:rPr>
        <w:t xml:space="preserve"> </w:t>
      </w:r>
      <w:bookmarkEnd w:id="228"/>
    </w:p>
    <w:bookmarkStart w:id="230" w:name="BKM_DFB23D35_C50D_40a5_85D7_3643F5FF372F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31" w:name="_Toc277258491"/>
      <w:r w:rsidRPr="009617DC">
        <w:t>Výkonnost</w:t>
      </w:r>
      <w:bookmarkEnd w:id="231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Performance</w:t>
      </w:r>
      <w:r>
        <w:rPr>
          <w:rFonts w:ascii="Times New Roman" w:hAnsi="Times New Roman"/>
          <w:szCs w:val="24"/>
        </w:rPr>
        <w:t xml:space="preserve">. </w:t>
      </w:r>
      <w:bookmarkEnd w:id="230"/>
    </w:p>
    <w:bookmarkStart w:id="232" w:name="BKM_C85B2ABE_5C42_485b_BF55_21ECC2D2D16C"/>
    <w:p w:rsidR="00624DEB" w:rsidRPr="009617DC" w:rsidRDefault="00624DEB" w:rsidP="00624DEB">
      <w:pPr>
        <w:pStyle w:val="Nadpis3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33" w:name="_Toc277258492"/>
      <w:r w:rsidRPr="009617DC">
        <w:t>Webové prohlížeče</w:t>
      </w:r>
      <w:bookmarkEnd w:id="233"/>
      <w:r w:rsidRPr="009617DC">
        <w:fldChar w:fldCharType="end"/>
      </w:r>
    </w:p>
    <w:p w:rsidR="00624DEB" w:rsidRPr="00CE7B6E" w:rsidRDefault="00624DEB" w:rsidP="00624DEB">
      <w:pPr>
        <w:pStyle w:val="Odstavecseseznamem"/>
        <w:numPr>
          <w:ilvl w:val="0"/>
          <w:numId w:val="127"/>
        </w:numPr>
        <w:rPr>
          <w:rFonts w:ascii="Times New Roman" w:hAnsi="Times New Roman"/>
          <w:szCs w:val="24"/>
        </w:rPr>
      </w:pPr>
      <w:r w:rsidRPr="00CE7B6E">
        <w:rPr>
          <w:szCs w:val="24"/>
        </w:rPr>
        <w:fldChar w:fldCharType="begin" w:fldLock="1"/>
      </w:r>
      <w:r w:rsidRPr="00CE7B6E">
        <w:rPr>
          <w:szCs w:val="24"/>
        </w:rPr>
        <w:instrText xml:space="preserve">MERGEFIELD </w:instrText>
      </w:r>
      <w:r w:rsidRPr="00CE7B6E">
        <w:rPr>
          <w:rFonts w:ascii="Times New Roman" w:hAnsi="Times New Roman"/>
          <w:szCs w:val="24"/>
          <w:u w:color="000000"/>
        </w:rPr>
        <w:instrText>Element.Notes</w:instrText>
      </w:r>
      <w:r w:rsidRPr="00CE7B6E">
        <w:rPr>
          <w:szCs w:val="24"/>
        </w:rPr>
        <w:fldChar w:fldCharType="end"/>
      </w:r>
      <w:r w:rsidRPr="005F29D2">
        <w:rPr>
          <w:szCs w:val="24"/>
        </w:rPr>
        <w:t>Google</w:t>
      </w:r>
      <w:r w:rsidRPr="00CE7B6E"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Chrome</w:t>
      </w:r>
      <w:r w:rsidRPr="00CE7B6E">
        <w:rPr>
          <w:rFonts w:ascii="Times New Roman" w:hAnsi="Times New Roman"/>
          <w:szCs w:val="24"/>
        </w:rPr>
        <w:t xml:space="preserve"> - </w:t>
      </w:r>
      <w:r w:rsidRPr="005F29D2">
        <w:rPr>
          <w:szCs w:val="24"/>
        </w:rPr>
        <w:t>všechny</w:t>
      </w:r>
      <w:r w:rsidRPr="00CE7B6E"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verze</w:t>
      </w:r>
      <w:r w:rsidRPr="00CE7B6E">
        <w:rPr>
          <w:rFonts w:ascii="Times New Roman" w:hAnsi="Times New Roman"/>
          <w:szCs w:val="24"/>
        </w:rPr>
        <w:t>.</w:t>
      </w:r>
    </w:p>
    <w:p w:rsidR="00624DEB" w:rsidRPr="00CE7B6E" w:rsidRDefault="00624DEB" w:rsidP="00624DEB">
      <w:pPr>
        <w:pStyle w:val="Odstavecseseznamem"/>
        <w:numPr>
          <w:ilvl w:val="0"/>
          <w:numId w:val="127"/>
        </w:numPr>
        <w:rPr>
          <w:rFonts w:ascii="Times New Roman" w:hAnsi="Times New Roman"/>
          <w:szCs w:val="24"/>
        </w:rPr>
      </w:pPr>
      <w:r w:rsidRPr="005F29D2">
        <w:rPr>
          <w:szCs w:val="24"/>
        </w:rPr>
        <w:t>Opera</w:t>
      </w:r>
      <w:r w:rsidRPr="00CE7B6E">
        <w:rPr>
          <w:rFonts w:ascii="Times New Roman" w:hAnsi="Times New Roman"/>
          <w:szCs w:val="24"/>
        </w:rPr>
        <w:t xml:space="preserve"> - </w:t>
      </w:r>
      <w:r w:rsidRPr="005F29D2">
        <w:rPr>
          <w:szCs w:val="24"/>
        </w:rPr>
        <w:t>verze</w:t>
      </w:r>
      <w:r w:rsidRPr="00CE7B6E"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8</w:t>
      </w:r>
      <w:r w:rsidRPr="00CE7B6E"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a</w:t>
      </w:r>
      <w:r w:rsidRPr="00CE7B6E"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novější</w:t>
      </w:r>
      <w:r w:rsidRPr="00CE7B6E">
        <w:rPr>
          <w:rFonts w:ascii="Times New Roman" w:hAnsi="Times New Roman"/>
          <w:szCs w:val="24"/>
        </w:rPr>
        <w:t>.</w:t>
      </w:r>
    </w:p>
    <w:p w:rsidR="00624DEB" w:rsidRPr="00CE7B6E" w:rsidRDefault="00624DEB" w:rsidP="00624DEB">
      <w:pPr>
        <w:pStyle w:val="Odstavecseseznamem"/>
        <w:numPr>
          <w:ilvl w:val="0"/>
          <w:numId w:val="127"/>
        </w:numPr>
        <w:rPr>
          <w:rFonts w:ascii="Times New Roman" w:hAnsi="Times New Roman"/>
          <w:szCs w:val="24"/>
        </w:rPr>
      </w:pPr>
      <w:r w:rsidRPr="005F29D2">
        <w:rPr>
          <w:szCs w:val="24"/>
        </w:rPr>
        <w:t>Firefox</w:t>
      </w:r>
      <w:r w:rsidRPr="00CE7B6E">
        <w:rPr>
          <w:rFonts w:ascii="Times New Roman" w:hAnsi="Times New Roman"/>
          <w:szCs w:val="24"/>
        </w:rPr>
        <w:t xml:space="preserve"> - </w:t>
      </w:r>
      <w:r w:rsidRPr="005F29D2">
        <w:rPr>
          <w:szCs w:val="24"/>
        </w:rPr>
        <w:t>verze</w:t>
      </w:r>
      <w:r w:rsidRPr="00CE7B6E"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2</w:t>
      </w:r>
      <w:r w:rsidRPr="00CE7B6E"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a</w:t>
      </w:r>
      <w:r w:rsidRPr="00CE7B6E"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novější</w:t>
      </w:r>
      <w:r w:rsidRPr="00CE7B6E">
        <w:rPr>
          <w:rFonts w:ascii="Times New Roman" w:hAnsi="Times New Roman"/>
          <w:szCs w:val="24"/>
        </w:rPr>
        <w:t xml:space="preserve">. </w:t>
      </w:r>
    </w:p>
    <w:p w:rsidR="00624DEB" w:rsidRPr="00CE7B6E" w:rsidRDefault="00624DEB" w:rsidP="00624DEB">
      <w:pPr>
        <w:pStyle w:val="Odstavecseseznamem"/>
        <w:numPr>
          <w:ilvl w:val="0"/>
          <w:numId w:val="127"/>
        </w:numPr>
        <w:jc w:val="both"/>
        <w:rPr>
          <w:szCs w:val="24"/>
          <w:u w:color="000000"/>
        </w:rPr>
      </w:pPr>
      <w:r w:rsidRPr="005F29D2">
        <w:rPr>
          <w:szCs w:val="24"/>
        </w:rPr>
        <w:t>Internet</w:t>
      </w:r>
      <w:r w:rsidRPr="00CE7B6E"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Explorer</w:t>
      </w:r>
      <w:r w:rsidRPr="00CE7B6E">
        <w:rPr>
          <w:rFonts w:ascii="Times New Roman" w:hAnsi="Times New Roman"/>
          <w:szCs w:val="24"/>
        </w:rPr>
        <w:t xml:space="preserve"> - </w:t>
      </w:r>
      <w:r w:rsidRPr="005F29D2">
        <w:rPr>
          <w:szCs w:val="24"/>
        </w:rPr>
        <w:t>verze</w:t>
      </w:r>
      <w:r w:rsidRPr="00CE7B6E"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7</w:t>
      </w:r>
      <w:r w:rsidRPr="00CE7B6E"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a</w:t>
      </w:r>
      <w:r w:rsidRPr="00CE7B6E"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novější</w:t>
      </w:r>
      <w:r w:rsidRPr="00CE7B6E">
        <w:rPr>
          <w:rFonts w:ascii="Times New Roman" w:hAnsi="Times New Roman"/>
          <w:szCs w:val="24"/>
        </w:rPr>
        <w:t xml:space="preserve">. </w:t>
      </w:r>
      <w:bookmarkEnd w:id="232"/>
    </w:p>
    <w:bookmarkStart w:id="234" w:name="BKM_B5CDD9DE_9842_47df_A3ED_27758A98950C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35" w:name="_Toc277258493"/>
      <w:r w:rsidRPr="009617DC">
        <w:t>Webové protokoly</w:t>
      </w:r>
      <w:bookmarkEnd w:id="235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Webové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služby</w:t>
      </w:r>
      <w:r>
        <w:rPr>
          <w:rFonts w:ascii="Times New Roman" w:hAnsi="Times New Roman"/>
          <w:szCs w:val="24"/>
        </w:rPr>
        <w:t xml:space="preserve">: </w:t>
      </w:r>
      <w:r w:rsidRPr="005F29D2">
        <w:rPr>
          <w:szCs w:val="24"/>
        </w:rPr>
        <w:t>protokol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SOAP</w:t>
      </w:r>
      <w:r>
        <w:rPr>
          <w:rFonts w:ascii="Times New Roman" w:hAnsi="Times New Roman"/>
          <w:szCs w:val="24"/>
        </w:rPr>
        <w:t xml:space="preserve">. </w:t>
      </w:r>
      <w:bookmarkEnd w:id="234"/>
    </w:p>
    <w:bookmarkStart w:id="236" w:name="BKM_B2E6A409_2308_4241_B0C4_95524528342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37" w:name="_Toc277258494"/>
      <w:r w:rsidRPr="009617DC">
        <w:t>Webové služby</w:t>
      </w:r>
      <w:bookmarkEnd w:id="237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Webové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služby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pro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napojení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SkautIS</w:t>
      </w:r>
      <w:r>
        <w:rPr>
          <w:rFonts w:ascii="Times New Roman" w:hAnsi="Times New Roman"/>
          <w:szCs w:val="24"/>
        </w:rPr>
        <w:t xml:space="preserve">: </w:t>
      </w:r>
      <w:r w:rsidRPr="005F29D2">
        <w:rPr>
          <w:szCs w:val="24"/>
        </w:rPr>
        <w:t>protokol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SOAP</w:t>
      </w:r>
      <w:r>
        <w:rPr>
          <w:rFonts w:ascii="Times New Roman" w:hAnsi="Times New Roman"/>
          <w:szCs w:val="24"/>
        </w:rPr>
        <w:t xml:space="preserve">. </w:t>
      </w:r>
      <w:bookmarkEnd w:id="236"/>
    </w:p>
    <w:bookmarkStart w:id="238" w:name="BKM_0889530C_DAB4_46c8_8E49_C5F9580C1C5D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39" w:name="_Toc277258495"/>
      <w:r w:rsidRPr="009617DC">
        <w:t>Zaškolení</w:t>
      </w:r>
      <w:bookmarkEnd w:id="239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Vyškolit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80</w:t>
      </w:r>
      <w:r>
        <w:rPr>
          <w:rFonts w:ascii="Times New Roman" w:hAnsi="Times New Roman"/>
          <w:szCs w:val="24"/>
        </w:rPr>
        <w:t xml:space="preserve">% </w:t>
      </w:r>
      <w:r w:rsidRPr="005F29D2">
        <w:rPr>
          <w:szCs w:val="24"/>
        </w:rPr>
        <w:t>členů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vedení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střediska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oddílů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používání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IS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v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jejich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činnosti</w:t>
      </w:r>
      <w:r>
        <w:rPr>
          <w:rFonts w:ascii="Times New Roman" w:hAnsi="Times New Roman"/>
          <w:szCs w:val="24"/>
        </w:rPr>
        <w:t xml:space="preserve">. </w:t>
      </w:r>
      <w:bookmarkEnd w:id="238"/>
    </w:p>
    <w:bookmarkStart w:id="240" w:name="BKM_501C4265_362E_491f_814C_1C63B7691BDE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41" w:name="_Toc277258496"/>
      <w:r w:rsidRPr="009617DC">
        <w:t>Znevýhodnění uživatelé</w:t>
      </w:r>
      <w:bookmarkEnd w:id="241"/>
      <w:r w:rsidRPr="009617DC">
        <w:fldChar w:fldCharType="end"/>
      </w:r>
    </w:p>
    <w:p w:rsidR="00624DEB" w:rsidRDefault="00624DEB" w:rsidP="00624DEB">
      <w:pPr>
        <w:jc w:val="both"/>
        <w:rPr>
          <w:szCs w:val="24"/>
          <w:u w:color="000000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MERGEFIELD </w:instrText>
      </w:r>
      <w:r>
        <w:rPr>
          <w:rFonts w:ascii="Times New Roman" w:hAnsi="Times New Roman"/>
          <w:szCs w:val="24"/>
          <w:u w:color="000000"/>
        </w:rPr>
        <w:instrText>Element.Notes</w:instrText>
      </w:r>
      <w:r>
        <w:rPr>
          <w:szCs w:val="24"/>
        </w:rPr>
        <w:fldChar w:fldCharType="end"/>
      </w:r>
      <w:r w:rsidRPr="005F29D2">
        <w:rPr>
          <w:szCs w:val="24"/>
        </w:rPr>
        <w:t>Obsah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srozumitelný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barvoslepým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lidem</w:t>
      </w:r>
      <w:r>
        <w:rPr>
          <w:rFonts w:ascii="Times New Roman" w:hAnsi="Times New Roman"/>
          <w:szCs w:val="24"/>
        </w:rPr>
        <w:t xml:space="preserve">, </w:t>
      </w:r>
      <w:r w:rsidRPr="005F29D2">
        <w:rPr>
          <w:szCs w:val="24"/>
        </w:rPr>
        <w:t>žádné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sémantické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informace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závislé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na</w:t>
      </w:r>
      <w:r>
        <w:rPr>
          <w:rFonts w:ascii="Times New Roman" w:hAnsi="Times New Roman"/>
          <w:szCs w:val="24"/>
        </w:rPr>
        <w:t xml:space="preserve"> </w:t>
      </w:r>
      <w:r w:rsidRPr="005F29D2">
        <w:rPr>
          <w:szCs w:val="24"/>
        </w:rPr>
        <w:t>barvě</w:t>
      </w:r>
      <w:r>
        <w:rPr>
          <w:rFonts w:ascii="Times New Roman" w:hAnsi="Times New Roman"/>
          <w:szCs w:val="24"/>
        </w:rPr>
        <w:t xml:space="preserve">.     </w:t>
      </w:r>
      <w:bookmarkEnd w:id="93"/>
      <w:bookmarkEnd w:id="94"/>
      <w:bookmarkEnd w:id="96"/>
      <w:bookmarkEnd w:id="97"/>
      <w:bookmarkEnd w:id="240"/>
    </w:p>
    <w:p w:rsidR="00624DEB" w:rsidRPr="00CE7B6E" w:rsidRDefault="00624DEB" w:rsidP="00624DEB">
      <w:pPr>
        <w:pStyle w:val="Nadpis1"/>
      </w:pPr>
      <w:r>
        <w:br w:type="page"/>
      </w:r>
      <w:bookmarkStart w:id="242" w:name="_Toc277254314"/>
      <w:bookmarkStart w:id="243" w:name="_Toc277258497"/>
      <w:bookmarkStart w:id="244" w:name="_Toc277258699"/>
      <w:r w:rsidRPr="00CE7B6E">
        <w:lastRenderedPageBreak/>
        <w:t>Model případů užití</w:t>
      </w:r>
      <w:bookmarkEnd w:id="242"/>
      <w:bookmarkEnd w:id="243"/>
      <w:bookmarkEnd w:id="244"/>
    </w:p>
    <w:bookmarkStart w:id="245" w:name="Model_případů_užití"/>
    <w:bookmarkStart w:id="246" w:name="BKM_312F6BF0_D152_46ef_BA86_3C50F0808B25"/>
    <w:p w:rsidR="00624DEB" w:rsidRDefault="00624DEB" w:rsidP="00624DEB">
      <w:pPr>
        <w:jc w:val="both"/>
        <w:rPr>
          <w:rFonts w:ascii="Times New Roman" w:hAnsi="Times New Roman"/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Pkg.Notes</w:instrText>
      </w:r>
      <w:r>
        <w:fldChar w:fldCharType="end"/>
      </w:r>
      <w:r w:rsidRPr="005F29D2">
        <w:t>Balíček</w:t>
      </w:r>
      <w:r>
        <w:rPr>
          <w:rFonts w:ascii="Times New Roman" w:hAnsi="Times New Roman"/>
        </w:rPr>
        <w:t xml:space="preserve"> </w:t>
      </w:r>
      <w:r w:rsidRPr="005F29D2">
        <w:t>obsahuje</w:t>
      </w:r>
      <w:r>
        <w:rPr>
          <w:rFonts w:ascii="Times New Roman" w:hAnsi="Times New Roman"/>
        </w:rPr>
        <w:t xml:space="preserve"> </w:t>
      </w:r>
      <w:r w:rsidRPr="005F29D2">
        <w:t>seznam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popis</w:t>
      </w:r>
      <w:r>
        <w:rPr>
          <w:rFonts w:ascii="Times New Roman" w:hAnsi="Times New Roman"/>
        </w:rPr>
        <w:t xml:space="preserve"> </w:t>
      </w:r>
      <w:r w:rsidRPr="005F29D2">
        <w:t>účastníků</w:t>
      </w:r>
      <w:r>
        <w:rPr>
          <w:rFonts w:ascii="Times New Roman" w:hAnsi="Times New Roman"/>
        </w:rPr>
        <w:t xml:space="preserve">, </w:t>
      </w:r>
      <w:r w:rsidRPr="005F29D2">
        <w:t>seznam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popis</w:t>
      </w:r>
      <w:r>
        <w:rPr>
          <w:rFonts w:ascii="Times New Roman" w:hAnsi="Times New Roman"/>
        </w:rPr>
        <w:t xml:space="preserve"> </w:t>
      </w:r>
      <w:r w:rsidRPr="005F29D2">
        <w:t>případů</w:t>
      </w:r>
      <w:r>
        <w:rPr>
          <w:rFonts w:ascii="Times New Roman" w:hAnsi="Times New Roman"/>
        </w:rPr>
        <w:t xml:space="preserve"> </w:t>
      </w:r>
      <w:r w:rsidRPr="005F29D2">
        <w:t>užití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jejich</w:t>
      </w:r>
      <w:r>
        <w:rPr>
          <w:rFonts w:ascii="Times New Roman" w:hAnsi="Times New Roman"/>
        </w:rPr>
        <w:t xml:space="preserve"> </w:t>
      </w:r>
      <w:r w:rsidRPr="005F29D2">
        <w:t>scénářů</w:t>
      </w:r>
      <w:r>
        <w:rPr>
          <w:rFonts w:ascii="Times New Roman" w:hAnsi="Times New Roman"/>
        </w:rPr>
        <w:t xml:space="preserve">. </w:t>
      </w:r>
      <w:r w:rsidRPr="005F29D2">
        <w:t>Pro</w:t>
      </w:r>
      <w:r>
        <w:rPr>
          <w:rFonts w:ascii="Times New Roman" w:hAnsi="Times New Roman"/>
        </w:rPr>
        <w:t xml:space="preserve"> </w:t>
      </w:r>
      <w:r w:rsidRPr="005F29D2">
        <w:t>grafickou</w:t>
      </w:r>
      <w:r>
        <w:rPr>
          <w:rFonts w:ascii="Times New Roman" w:hAnsi="Times New Roman"/>
        </w:rPr>
        <w:t xml:space="preserve"> </w:t>
      </w:r>
      <w:r w:rsidRPr="005F29D2">
        <w:t>reprezentaci</w:t>
      </w:r>
      <w:r>
        <w:rPr>
          <w:rFonts w:ascii="Times New Roman" w:hAnsi="Times New Roman"/>
        </w:rPr>
        <w:t xml:space="preserve"> </w:t>
      </w:r>
      <w:r w:rsidRPr="005F29D2">
        <w:t>používá</w:t>
      </w:r>
      <w:r>
        <w:rPr>
          <w:rFonts w:ascii="Times New Roman" w:hAnsi="Times New Roman"/>
        </w:rPr>
        <w:t xml:space="preserve"> </w:t>
      </w:r>
      <w:r w:rsidRPr="005F29D2">
        <w:t>UML</w:t>
      </w:r>
      <w:r>
        <w:rPr>
          <w:rFonts w:ascii="Times New Roman" w:hAnsi="Times New Roman"/>
        </w:rPr>
        <w:t xml:space="preserve"> </w:t>
      </w:r>
      <w:r w:rsidRPr="005F29D2">
        <w:t>Use</w:t>
      </w:r>
      <w:r>
        <w:rPr>
          <w:rFonts w:ascii="Times New Roman" w:hAnsi="Times New Roman"/>
        </w:rPr>
        <w:t xml:space="preserve"> </w:t>
      </w:r>
      <w:r w:rsidRPr="005F29D2">
        <w:t>case</w:t>
      </w:r>
      <w:r>
        <w:rPr>
          <w:rFonts w:ascii="Times New Roman" w:hAnsi="Times New Roman"/>
        </w:rPr>
        <w:t xml:space="preserve"> </w:t>
      </w:r>
      <w:r w:rsidRPr="005F29D2">
        <w:t>diagram</w:t>
      </w:r>
      <w:r>
        <w:rPr>
          <w:rFonts w:ascii="Times New Roman" w:hAnsi="Times New Roman"/>
        </w:rPr>
        <w:t>.</w:t>
      </w:r>
    </w:p>
    <w:bookmarkStart w:id="247" w:name="Články"/>
    <w:bookmarkStart w:id="248" w:name="BKM_D87A66D4_A60A_41fc_ADF3_23D5B9128074"/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249" w:name="_Toc277254316"/>
      <w:bookmarkStart w:id="250" w:name="_Toc277258498"/>
      <w:bookmarkStart w:id="251" w:name="_Toc277258700"/>
      <w:r w:rsidRPr="009617DC">
        <w:t>Články</w:t>
      </w:r>
      <w:bookmarkEnd w:id="249"/>
      <w:bookmarkEnd w:id="250"/>
      <w:bookmarkEnd w:id="251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252" w:name="BKM_B33D315A_0510_4770_80F6_ADC27BAC0E57"/>
      <w:r w:rsidRPr="00277D03">
        <w:rPr>
          <w:noProof/>
        </w:rPr>
        <w:pict>
          <v:shape id="Obrázek 21" o:spid="_x0000_i1046" type="#_x0000_t75" style="width:462pt;height:414.75pt;visibility:visible;mso-wrap-style:square">
            <v:imagedata r:id="rId28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i/>
          <w:iCs/>
          <w:u w:color="000000"/>
          <w:lang w:val="en-US"/>
        </w:rPr>
      </w:pPr>
      <w:r>
        <w:rPr>
          <w:u w:color="000000"/>
        </w:rPr>
        <w:t xml:space="preserve">Obrázek </w:t>
      </w:r>
      <w:r w:rsidRPr="005F29D2">
        <w:rPr>
          <w:u w:color="000000"/>
        </w:rPr>
        <w:t>1</w:t>
      </w:r>
      <w:r>
        <w:rPr>
          <w:rFonts w:ascii="Times New Roman" w:hAnsi="Times New Roman"/>
          <w:u w:color="000000"/>
        </w:rPr>
        <w:t xml:space="preserve"> - </w:t>
      </w:r>
      <w:r>
        <w:rPr>
          <w:rFonts w:ascii="Times New Roman" w:hAnsi="Times New Roman"/>
          <w:u w:color="000000"/>
        </w:rPr>
        <w:fldChar w:fldCharType="begin" w:fldLock="1"/>
      </w:r>
      <w:r>
        <w:rPr>
          <w:rFonts w:ascii="Times New Roman" w:hAnsi="Times New Roman"/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rFonts w:ascii="Times New Roman" w:hAnsi="Times New Roman"/>
          <w:u w:color="000000"/>
        </w:rPr>
        <w:fldChar w:fldCharType="separate"/>
      </w:r>
      <w:r w:rsidRPr="005F29D2">
        <w:rPr>
          <w:u w:color="000000"/>
          <w:lang w:val="en-US"/>
        </w:rPr>
        <w:t>Wiki</w:t>
      </w:r>
      <w:r>
        <w:rPr>
          <w:rFonts w:ascii="Times New Roman" w:hAnsi="Times New Roman"/>
          <w:u w:color="000000"/>
        </w:rPr>
        <w:fldChar w:fldCharType="end"/>
      </w:r>
    </w:p>
    <w:bookmarkStart w:id="253" w:name="BKM_0A6EA621_A87B_449e_94B0_7E61511D964D"/>
    <w:bookmarkEnd w:id="252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54" w:name="_Toc277258499"/>
      <w:r w:rsidRPr="009617DC">
        <w:t>CLA.01 Zobrazit článek</w:t>
      </w:r>
      <w:bookmarkEnd w:id="254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Zobrazit</w:t>
      </w:r>
      <w:r>
        <w:rPr>
          <w:rFonts w:ascii="Times New Roman" w:hAnsi="Times New Roman"/>
        </w:rPr>
        <w:t xml:space="preserve"> </w:t>
      </w:r>
      <w:r w:rsidRPr="005F29D2">
        <w:t>článek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r>
        <w:t>Žádné.</w:t>
      </w:r>
    </w:p>
    <w:p w:rsidR="00624DEB" w:rsidRPr="00A9519C" w:rsidRDefault="00624DEB" w:rsidP="00624DEB">
      <w:pPr>
        <w:pStyle w:val="Nadpis5"/>
      </w:pPr>
      <w:r w:rsidRPr="00A9519C">
        <w:lastRenderedPageBreak/>
        <w:t>Hlavní scénář:</w:t>
      </w:r>
    </w:p>
    <w:p w:rsidR="00624DEB" w:rsidRDefault="00624DEB" w:rsidP="00624D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Případ užití začíná, když uživatel navštíví stránku s článkem.</w:t>
      </w:r>
    </w:p>
    <w:p w:rsidR="00624DEB" w:rsidRDefault="00624DEB" w:rsidP="00624D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Systém zobrazí článek, na jejichž zobrazení má uživatel právo.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jc w:val="both"/>
      </w:pPr>
      <w:r>
        <w:t xml:space="preserve">Žádné. </w:t>
      </w:r>
      <w:bookmarkEnd w:id="253"/>
    </w:p>
    <w:bookmarkStart w:id="255" w:name="BKM_98B3CA58_9468_4ee4_A98A_44F4D8D365FB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56" w:name="_Toc277258500"/>
      <w:r w:rsidRPr="009617DC">
        <w:t>CLA.02 Vytvořit nový článek</w:t>
      </w:r>
      <w:bookmarkEnd w:id="256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Vytvořit</w:t>
      </w:r>
      <w:r>
        <w:rPr>
          <w:rFonts w:ascii="Times New Roman" w:hAnsi="Times New Roman"/>
        </w:rPr>
        <w:t xml:space="preserve"> </w:t>
      </w:r>
      <w:r w:rsidRPr="005F29D2">
        <w:t>nový</w:t>
      </w:r>
      <w:r>
        <w:rPr>
          <w:rFonts w:ascii="Times New Roman" w:hAnsi="Times New Roman"/>
        </w:rPr>
        <w:t xml:space="preserve"> </w:t>
      </w:r>
      <w:r w:rsidRPr="005F29D2">
        <w:t>článek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Uživatel je oprávněn vytvořit článek.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"Vytvořit článek".</w:t>
      </w:r>
    </w:p>
    <w:p w:rsidR="00624DEB" w:rsidRDefault="00624DEB" w:rsidP="00624DE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Uživatel ve WYSIWYG prostředí napíše článek.</w:t>
      </w:r>
    </w:p>
    <w:p w:rsidR="00624DEB" w:rsidRDefault="00624DEB" w:rsidP="00624DE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Systém uloží článek a zaznamená ho v databázi.</w:t>
      </w:r>
    </w:p>
    <w:p w:rsidR="00624DEB" w:rsidRDefault="00624DEB" w:rsidP="00624DEB"/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Článek je uložen a zaznamenán. </w:t>
      </w:r>
      <w:bookmarkEnd w:id="255"/>
    </w:p>
    <w:bookmarkStart w:id="257" w:name="BKM_72DB9B69_6B13_4ca1_B28E_039A70E2A607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58" w:name="_Toc277258501"/>
      <w:r w:rsidRPr="009617DC">
        <w:t>CLA.03 Nastavit oprávnění k článku</w:t>
      </w:r>
      <w:bookmarkEnd w:id="258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Nastavení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článku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Uživatel má aktivní formulář přidání či editace nějakého článku.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Případ užití začíná, když je uživatel vyzván k nastavení přístupových a editačních práv k článku.</w:t>
      </w:r>
    </w:p>
    <w:p w:rsidR="00624DEB" w:rsidRDefault="00624DEB" w:rsidP="00624DEB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Dokud uživatel nebude spokojený s nastavením oprávnění:</w:t>
      </w:r>
      <w:r>
        <w:br/>
        <w:t>2.1    Uživatel vybere typ skupiny osob, které chce přiřadit oprávnění.</w:t>
      </w:r>
      <w:r>
        <w:br/>
        <w:t>2.2    Uživatel vybere skupinu osob, které chce přiřadit oprávnění.</w:t>
      </w:r>
      <w:r>
        <w:br/>
        <w:t>2.3    Uživatel vybere typy oprávnění, které chce vybrané skupině osob přiřadit.</w:t>
      </w:r>
      <w:r>
        <w:br/>
        <w:t>2.4    Uživatel potvrdí výběr.</w:t>
      </w:r>
      <w:r>
        <w:br/>
        <w:t>2.5    Systém zaznamená nové přiřazení oprávnění.</w:t>
      </w:r>
    </w:p>
    <w:p w:rsidR="00624DEB" w:rsidRDefault="00624DEB" w:rsidP="00624DEB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Systém zobrazí přehled aktuálně přiřazených oprávnění.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t>Systém zná požadovaný soubor přiřazených oprávnění k danému člán</w:t>
      </w:r>
      <w:r>
        <w:rPr>
          <w:rFonts w:ascii="Times New Roman" w:hAnsi="Times New Roman"/>
        </w:rPr>
        <w:t>ku.</w:t>
      </w:r>
    </w:p>
    <w:p w:rsidR="00624DEB" w:rsidRPr="009617DC" w:rsidRDefault="00624DEB" w:rsidP="00624DEB">
      <w:pPr>
        <w:pStyle w:val="Nadpis4"/>
      </w:pPr>
      <w:r w:rsidRPr="009617DC">
        <w:lastRenderedPageBreak/>
        <w:fldChar w:fldCharType="begin" w:fldLock="1"/>
      </w:r>
      <w:r w:rsidRPr="009617DC">
        <w:instrText>MERGEFIELD ElemScenario.Type</w:instrText>
      </w:r>
      <w:r w:rsidRPr="009617DC">
        <w:fldChar w:fldCharType="separate"/>
      </w:r>
      <w:r w:rsidRPr="009617DC">
        <w:t>Alternate</w:t>
      </w:r>
      <w:r w:rsidRPr="009617DC">
        <w:fldChar w:fldCharType="end"/>
      </w:r>
      <w:r w:rsidRPr="009617DC">
        <w:t xml:space="preserve">: </w:t>
      </w:r>
      <w:r w:rsidRPr="009617DC">
        <w:fldChar w:fldCharType="begin" w:fldLock="1"/>
      </w:r>
      <w:r w:rsidRPr="009617DC">
        <w:instrText>MERGEFIELD ElemScenario.Scenario</w:instrText>
      </w:r>
      <w:r w:rsidRPr="009617DC">
        <w:fldChar w:fldCharType="separate"/>
      </w:r>
      <w:r w:rsidRPr="009617DC">
        <w:t>Odebrat přiřazené oprávnění</w:t>
      </w:r>
      <w:r w:rsidRPr="009617D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Existuje nějaké přiřazené oprávnění.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pStyle w:val="Nadpis5"/>
      </w:pPr>
      <w:r>
        <w:t>Alternativní scénář začíná tehdy, když uživatel vybere jedno nebo více přiřazení oprávnění a aktivuje tlačítko "Odebrat vybraná oprávnění".</w:t>
      </w:r>
    </w:p>
    <w:p w:rsidR="00624DEB" w:rsidRDefault="00624DEB" w:rsidP="00624DE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Systém zruší vybraná přiřazení oprávnění.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 xml:space="preserve">Vybraná přiřazení oprávnění se nenachází v souboru přiřazených oprávnění k dané příloze. </w:t>
      </w:r>
      <w:bookmarkEnd w:id="257"/>
    </w:p>
    <w:bookmarkStart w:id="259" w:name="BKM_14DE1B61_CA33_4d13_9B7A_9E34D205891D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60" w:name="_Toc277258502"/>
      <w:r w:rsidRPr="009617DC">
        <w:t>CLA.04 Upravit článek</w:t>
      </w:r>
      <w:bookmarkEnd w:id="260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Upravit</w:t>
      </w:r>
      <w:r>
        <w:rPr>
          <w:rFonts w:ascii="Times New Roman" w:hAnsi="Times New Roman"/>
        </w:rPr>
        <w:t xml:space="preserve"> </w:t>
      </w:r>
      <w:r w:rsidRPr="005F29D2">
        <w:t>článek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Uživatel je oprávněn upravit daný článek.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"Upravit článek" vztažené k nějakému článku.</w:t>
      </w:r>
    </w:p>
    <w:p w:rsidR="00624DEB" w:rsidRDefault="00624DEB" w:rsidP="00624DEB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Systém otevře článek ve WISIWYG prostředí.</w:t>
      </w:r>
    </w:p>
    <w:p w:rsidR="00624DEB" w:rsidRDefault="00624DEB" w:rsidP="00624DEB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Uživatel edituje článek.</w:t>
      </w:r>
    </w:p>
    <w:p w:rsidR="00624DEB" w:rsidRDefault="00624DEB" w:rsidP="00624DEB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Zahrnout/Include (Nastavit oprávnění k článku)</w:t>
      </w:r>
    </w:p>
    <w:p w:rsidR="00624DEB" w:rsidRDefault="00624DEB" w:rsidP="00624DEB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Uživatel aktivuje tlačítko "Uložit článek".</w:t>
      </w:r>
    </w:p>
    <w:p w:rsidR="00624DEB" w:rsidRDefault="00624DEB" w:rsidP="00624DEB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Systém aktualizuje článek v databázi.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Daný článek je aktualizovaný. </w:t>
      </w:r>
      <w:bookmarkEnd w:id="259"/>
    </w:p>
    <w:bookmarkStart w:id="261" w:name="BKM_C8F190A8_92AC_40a2_8947_4C83E244827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62" w:name="_Toc277258503"/>
      <w:r w:rsidRPr="009617DC">
        <w:t>CLA.05 Smazat článek</w:t>
      </w:r>
      <w:bookmarkEnd w:id="262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Smazat</w:t>
      </w:r>
      <w:r>
        <w:rPr>
          <w:rFonts w:ascii="Times New Roman" w:hAnsi="Times New Roman"/>
        </w:rPr>
        <w:t xml:space="preserve"> </w:t>
      </w:r>
      <w:r w:rsidRPr="005F29D2">
        <w:t>článek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>Uživatel je oprávněn smazat daný článek.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"Smazat článek" vztažené k nějakému článku.</w:t>
      </w:r>
    </w:p>
    <w:p w:rsidR="00624DEB" w:rsidRDefault="00624DEB" w:rsidP="00624DEB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Systém vyžádá od uživatele potvrzení smazání.</w:t>
      </w:r>
    </w:p>
    <w:p w:rsidR="00624DEB" w:rsidRDefault="00624DEB" w:rsidP="00624DEB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lastRenderedPageBreak/>
        <w:t>Když uživatel smazání potvrdí, systém článek smaže.</w:t>
      </w:r>
    </w:p>
    <w:p w:rsidR="00624DEB" w:rsidRDefault="00624DEB" w:rsidP="00624DEB"/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 xml:space="preserve">Daný článek již v systému neexistuje. </w:t>
      </w:r>
      <w:bookmarkEnd w:id="261"/>
    </w:p>
    <w:bookmarkStart w:id="263" w:name="BKM_6A9D30DB_B003_4e82_90F9_F98403F73452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64" w:name="_Toc277258504"/>
      <w:r w:rsidRPr="009617DC">
        <w:t>CLA.06 Nahrát přílohu ke článku</w:t>
      </w:r>
      <w:bookmarkEnd w:id="264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Nahrání</w:t>
      </w:r>
      <w:r>
        <w:rPr>
          <w:rFonts w:ascii="Times New Roman" w:hAnsi="Times New Roman"/>
        </w:rPr>
        <w:t xml:space="preserve"> </w:t>
      </w:r>
      <w:r w:rsidRPr="005F29D2">
        <w:t>souborové</w:t>
      </w:r>
      <w:r>
        <w:rPr>
          <w:rFonts w:ascii="Times New Roman" w:hAnsi="Times New Roman"/>
        </w:rPr>
        <w:t xml:space="preserve"> </w:t>
      </w:r>
      <w:r w:rsidRPr="005F29D2">
        <w:t>přílohy</w:t>
      </w:r>
      <w:r>
        <w:rPr>
          <w:rFonts w:ascii="Times New Roman" w:hAnsi="Times New Roman"/>
        </w:rPr>
        <w:t xml:space="preserve"> </w:t>
      </w:r>
      <w:r w:rsidRPr="005F29D2">
        <w:t>ke</w:t>
      </w:r>
      <w:r>
        <w:rPr>
          <w:rFonts w:ascii="Times New Roman" w:hAnsi="Times New Roman"/>
        </w:rPr>
        <w:t xml:space="preserve"> </w:t>
      </w:r>
      <w:r w:rsidRPr="005F29D2">
        <w:t>článku</w:t>
      </w:r>
      <w:r>
        <w:rPr>
          <w:rFonts w:ascii="Times New Roman" w:hAnsi="Times New Roman"/>
        </w:rPr>
        <w:t xml:space="preserve">. </w:t>
      </w:r>
      <w:bookmarkEnd w:id="263"/>
    </w:p>
    <w:bookmarkStart w:id="265" w:name="BKM_FD9DB295_9665_4d1d_AD43_C3C35D6E9369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66" w:name="_Toc277258505"/>
      <w:r w:rsidRPr="009617DC">
        <w:t>CLA.07 Smazat přílohu ze článku</w:t>
      </w:r>
      <w:bookmarkEnd w:id="266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Smazání</w:t>
      </w:r>
      <w:r>
        <w:rPr>
          <w:rFonts w:ascii="Times New Roman" w:hAnsi="Times New Roman"/>
        </w:rPr>
        <w:t xml:space="preserve"> </w:t>
      </w:r>
      <w:r w:rsidRPr="005F29D2">
        <w:t>souborové</w:t>
      </w:r>
      <w:r>
        <w:rPr>
          <w:rFonts w:ascii="Times New Roman" w:hAnsi="Times New Roman"/>
        </w:rPr>
        <w:t xml:space="preserve"> </w:t>
      </w:r>
      <w:r w:rsidRPr="005F29D2">
        <w:t>přílohy</w:t>
      </w:r>
      <w:r>
        <w:rPr>
          <w:rFonts w:ascii="Times New Roman" w:hAnsi="Times New Roman"/>
        </w:rPr>
        <w:t xml:space="preserve"> </w:t>
      </w:r>
      <w:r w:rsidRPr="005F29D2">
        <w:t>nahrané</w:t>
      </w:r>
      <w:r>
        <w:rPr>
          <w:rFonts w:ascii="Times New Roman" w:hAnsi="Times New Roman"/>
        </w:rPr>
        <w:t xml:space="preserve"> </w:t>
      </w:r>
      <w:r w:rsidRPr="005F29D2">
        <w:t>ke</w:t>
      </w:r>
      <w:r>
        <w:rPr>
          <w:rFonts w:ascii="Times New Roman" w:hAnsi="Times New Roman"/>
        </w:rPr>
        <w:t xml:space="preserve"> </w:t>
      </w:r>
      <w:r w:rsidRPr="005F29D2">
        <w:t>článku</w:t>
      </w:r>
      <w:r>
        <w:rPr>
          <w:rFonts w:ascii="Times New Roman" w:hAnsi="Times New Roman"/>
        </w:rPr>
        <w:t xml:space="preserve">.   </w:t>
      </w:r>
      <w:bookmarkEnd w:id="247"/>
      <w:bookmarkEnd w:id="248"/>
      <w:bookmarkEnd w:id="265"/>
    </w:p>
    <w:bookmarkStart w:id="267" w:name="Fotogalerie"/>
    <w:bookmarkStart w:id="268" w:name="BKM_57D50C56_757E_41bb_81EE_18EF0B5B57B7"/>
    <w:p w:rsidR="00624DEB" w:rsidRPr="009617DC" w:rsidRDefault="00624DEB" w:rsidP="00624DEB">
      <w:pPr>
        <w:pStyle w:val="Nadpis2"/>
      </w:pPr>
      <w:r w:rsidRPr="009617DC">
        <w:lastRenderedPageBreak/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269" w:name="_Toc277254317"/>
      <w:bookmarkStart w:id="270" w:name="_Toc277258506"/>
      <w:bookmarkStart w:id="271" w:name="_Toc277258701"/>
      <w:r w:rsidRPr="009617DC">
        <w:t>Fotogalerie</w:t>
      </w:r>
      <w:bookmarkEnd w:id="269"/>
      <w:bookmarkEnd w:id="270"/>
      <w:bookmarkEnd w:id="271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272" w:name="BKM_D211530C_1A78_4b46_BA09_60BE2305EA20"/>
      <w:r w:rsidRPr="00277D03">
        <w:rPr>
          <w:noProof/>
        </w:rPr>
        <w:pict>
          <v:shape id="Obrázek 20" o:spid="_x0000_i1045" type="#_x0000_t75" style="width:375pt;height:606.75pt;visibility:visible;mso-wrap-style:square">
            <v:imagedata r:id="rId29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i/>
          <w:iCs/>
          <w:u w:color="000000"/>
          <w:lang w:val="en-US"/>
        </w:rPr>
      </w:pPr>
      <w:r>
        <w:rPr>
          <w:u w:color="000000"/>
        </w:rPr>
        <w:t xml:space="preserve">Obrázek </w:t>
      </w:r>
      <w:r w:rsidRPr="005F29D2">
        <w:rPr>
          <w:u w:color="000000"/>
        </w:rPr>
        <w:t>2</w:t>
      </w:r>
      <w:r>
        <w:rPr>
          <w:rFonts w:ascii="Times New Roman" w:hAnsi="Times New Roman"/>
          <w:u w:color="000000"/>
        </w:rPr>
        <w:t xml:space="preserve"> - </w:t>
      </w:r>
      <w:r>
        <w:rPr>
          <w:rFonts w:ascii="Times New Roman" w:hAnsi="Times New Roman"/>
          <w:u w:color="000000"/>
        </w:rPr>
        <w:fldChar w:fldCharType="begin" w:fldLock="1"/>
      </w:r>
      <w:r>
        <w:rPr>
          <w:rFonts w:ascii="Times New Roman" w:hAnsi="Times New Roman"/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rFonts w:ascii="Times New Roman" w:hAnsi="Times New Roman"/>
          <w:u w:color="000000"/>
        </w:rPr>
        <w:fldChar w:fldCharType="separate"/>
      </w:r>
      <w:r w:rsidRPr="005F29D2">
        <w:rPr>
          <w:u w:color="000000"/>
          <w:lang w:val="en-US"/>
        </w:rPr>
        <w:t>Fotogalerie</w:t>
      </w:r>
      <w:r>
        <w:rPr>
          <w:rFonts w:ascii="Times New Roman" w:hAnsi="Times New Roman"/>
          <w:u w:color="000000"/>
        </w:rPr>
        <w:fldChar w:fldCharType="end"/>
      </w:r>
    </w:p>
    <w:bookmarkStart w:id="273" w:name="BKM_CE43DBCF_56CB_4611_BF89_770D7820D76B"/>
    <w:bookmarkEnd w:id="272"/>
    <w:p w:rsidR="00624DEB" w:rsidRPr="009617DC" w:rsidRDefault="00624DEB" w:rsidP="00624DEB">
      <w:pPr>
        <w:pStyle w:val="Nadpis3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74" w:name="_Toc277258507"/>
      <w:r w:rsidRPr="009617DC">
        <w:t>GAL.01 Zobrazit fotogalerii</w:t>
      </w:r>
      <w:bookmarkEnd w:id="274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Zobrazení</w:t>
      </w:r>
      <w:r>
        <w:rPr>
          <w:rFonts w:ascii="Times New Roman" w:hAnsi="Times New Roman"/>
        </w:rPr>
        <w:t xml:space="preserve"> </w:t>
      </w:r>
      <w:r w:rsidRPr="005F29D2">
        <w:t>stránky</w:t>
      </w:r>
      <w:r>
        <w:rPr>
          <w:rFonts w:ascii="Times New Roman" w:hAnsi="Times New Roman"/>
        </w:rPr>
        <w:t xml:space="preserve"> </w:t>
      </w:r>
      <w:r w:rsidRPr="005F29D2">
        <w:t>se</w:t>
      </w:r>
      <w:r>
        <w:rPr>
          <w:rFonts w:ascii="Times New Roman" w:hAnsi="Times New Roman"/>
        </w:rPr>
        <w:t xml:space="preserve"> </w:t>
      </w:r>
      <w:r w:rsidRPr="005F29D2">
        <w:t>seznamem</w:t>
      </w:r>
      <w:r>
        <w:rPr>
          <w:rFonts w:ascii="Times New Roman" w:hAnsi="Times New Roman"/>
        </w:rPr>
        <w:t xml:space="preserve"> </w:t>
      </w:r>
      <w:r w:rsidRPr="005F29D2">
        <w:t>fotoalb</w:t>
      </w:r>
      <w:r>
        <w:rPr>
          <w:rFonts w:ascii="Times New Roman" w:hAnsi="Times New Roman"/>
        </w:rPr>
        <w:t xml:space="preserve"> </w:t>
      </w:r>
      <w:r w:rsidRPr="005F29D2">
        <w:t>jednotky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>
        <w:t>Uživatel je oprávněn prohlížet fotogalerii dané jednotky.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Případ užití začíná tehdy, když uživatel navštíví webovou stránku fotogalerie nějaké jednotky.</w:t>
      </w:r>
    </w:p>
    <w:p w:rsidR="00624DEB" w:rsidRDefault="00624DEB" w:rsidP="00624DEB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Systém zobrazí seznam fotoalb dané jednotky, na jejichž zobrazení má uživatel právo. U Každého fotoalba uvede jeho název a náhled.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Je zobrazen seznam dostupných fotoalb dané jednotky s náhledy. </w:t>
      </w:r>
      <w:bookmarkEnd w:id="273"/>
    </w:p>
    <w:bookmarkStart w:id="275" w:name="BKM_C064B4DD_E6A2_4d45_B164_B3E35CFDF3C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76" w:name="_Toc277258508"/>
      <w:r w:rsidRPr="009617DC">
        <w:t>GAL.02 Zobrazit fotoalbum</w:t>
      </w:r>
      <w:bookmarkEnd w:id="276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Zobrazení</w:t>
      </w:r>
      <w:r>
        <w:rPr>
          <w:rFonts w:ascii="Times New Roman" w:hAnsi="Times New Roman"/>
        </w:rPr>
        <w:t xml:space="preserve"> </w:t>
      </w:r>
      <w:r w:rsidRPr="005F29D2">
        <w:t>seznamu</w:t>
      </w:r>
      <w:r>
        <w:rPr>
          <w:rFonts w:ascii="Times New Roman" w:hAnsi="Times New Roman"/>
        </w:rPr>
        <w:t xml:space="preserve"> </w:t>
      </w:r>
      <w:r w:rsidRPr="005F29D2">
        <w:t>fotografií</w:t>
      </w:r>
      <w:r>
        <w:rPr>
          <w:rFonts w:ascii="Times New Roman" w:hAnsi="Times New Roman"/>
        </w:rPr>
        <w:t xml:space="preserve"> </w:t>
      </w:r>
      <w:r w:rsidRPr="005F29D2">
        <w:t>ve</w:t>
      </w:r>
      <w:r>
        <w:rPr>
          <w:rFonts w:ascii="Times New Roman" w:hAnsi="Times New Roman"/>
        </w:rPr>
        <w:t xml:space="preserve"> </w:t>
      </w:r>
      <w:r w:rsidRPr="005F29D2">
        <w:t>fotoalbu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Uživatel je oprávněn zobrazit obsah daného fotoalba.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Případ užití začíná tehdy, když uživatel otevře detail fotoalba.</w:t>
      </w:r>
    </w:p>
    <w:p w:rsidR="00624DEB" w:rsidRDefault="00624DEB" w:rsidP="00624DE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Systém zobrazí seznam náhledů fotografíí zvoleného fotoalba.</w:t>
      </w:r>
    </w:p>
    <w:p w:rsidR="00624DEB" w:rsidRDefault="00624DEB" w:rsidP="00624DEB">
      <w:pPr>
        <w:pStyle w:val="Nadpis5"/>
      </w:pPr>
      <w:r>
        <w:t>Výstupní podminky:</w:t>
      </w:r>
    </w:p>
    <w:p w:rsidR="00624DEB" w:rsidRDefault="00624DEB" w:rsidP="00624DE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>
        <w:t xml:space="preserve">Jsou zobrazeny náhledy fotografií daného alba. </w:t>
      </w:r>
      <w:bookmarkEnd w:id="275"/>
    </w:p>
    <w:bookmarkStart w:id="277" w:name="BKM_C3979874_6362_4b8e_9645_27F60DEBE203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78" w:name="_Toc277258509"/>
      <w:r w:rsidRPr="009617DC">
        <w:t>GAL.03 Zobrazit fotografii</w:t>
      </w:r>
      <w:bookmarkEnd w:id="278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Zobrazení</w:t>
      </w:r>
      <w:r>
        <w:rPr>
          <w:rFonts w:ascii="Times New Roman" w:hAnsi="Times New Roman"/>
        </w:rPr>
        <w:t xml:space="preserve"> </w:t>
      </w:r>
      <w:r w:rsidRPr="005F29D2">
        <w:t>fotografie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základních</w:t>
      </w:r>
      <w:r>
        <w:rPr>
          <w:rFonts w:ascii="Times New Roman" w:hAnsi="Times New Roman"/>
        </w:rPr>
        <w:t xml:space="preserve"> </w:t>
      </w:r>
      <w:r w:rsidRPr="005F29D2">
        <w:t>informací</w:t>
      </w:r>
      <w:r>
        <w:rPr>
          <w:rFonts w:ascii="Times New Roman" w:hAnsi="Times New Roman"/>
        </w:rPr>
        <w:t xml:space="preserve"> </w:t>
      </w:r>
      <w:r w:rsidRPr="005F29D2">
        <w:t>spojených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fotografií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Uživatel je oprávněn prohlížet danou fotografii.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>Případ užití začíná tehdy, když uživatel aktivuje náhled fotografie.</w:t>
      </w:r>
    </w:p>
    <w:p w:rsidR="00624DEB" w:rsidRDefault="00624DEB" w:rsidP="00624DEB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>Systém zobrazí zvolenou fotografii, její titulek a datum pořízení.</w:t>
      </w:r>
    </w:p>
    <w:p w:rsidR="00624DEB" w:rsidRDefault="00624DEB" w:rsidP="00624DEB"/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>
        <w:t xml:space="preserve">Je zobrazena vybraná fotografie. </w:t>
      </w:r>
      <w:bookmarkEnd w:id="277"/>
    </w:p>
    <w:bookmarkStart w:id="279" w:name="BKM_1B5C4D11_3AD7_4e2c_8B1B_0F7AF73B17DA"/>
    <w:p w:rsidR="00624DEB" w:rsidRPr="009617DC" w:rsidRDefault="00624DEB" w:rsidP="00624DEB">
      <w:pPr>
        <w:pStyle w:val="Nadpis3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80" w:name="_Toc277258510"/>
      <w:r>
        <w:t>GAL.04 Př</w:t>
      </w:r>
      <w:r w:rsidRPr="009617DC">
        <w:t>idat fotoalbum</w:t>
      </w:r>
      <w:bookmarkEnd w:id="280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Vytvoření</w:t>
      </w:r>
      <w:r>
        <w:rPr>
          <w:rFonts w:ascii="Times New Roman" w:hAnsi="Times New Roman"/>
        </w:rPr>
        <w:t xml:space="preserve"> </w:t>
      </w:r>
      <w:r w:rsidRPr="005F29D2">
        <w:t>nového</w:t>
      </w:r>
      <w:r>
        <w:rPr>
          <w:rFonts w:ascii="Times New Roman" w:hAnsi="Times New Roman"/>
        </w:rPr>
        <w:t xml:space="preserve"> </w:t>
      </w:r>
      <w:r w:rsidRPr="005F29D2">
        <w:t>fotoalba</w:t>
      </w:r>
      <w:r>
        <w:rPr>
          <w:rFonts w:ascii="Times New Roman" w:hAnsi="Times New Roman"/>
        </w:rPr>
        <w:t xml:space="preserve"> </w:t>
      </w:r>
      <w:r w:rsidRPr="005F29D2">
        <w:t>v</w:t>
      </w:r>
      <w:r>
        <w:rPr>
          <w:rFonts w:ascii="Times New Roman" w:hAnsi="Times New Roman"/>
        </w:rPr>
        <w:t xml:space="preserve"> </w:t>
      </w:r>
      <w:r w:rsidRPr="005F29D2">
        <w:t>systému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>
        <w:t>Uživatel je přihlášený</w:t>
      </w:r>
    </w:p>
    <w:p w:rsidR="00624DEB" w:rsidRDefault="00624DEB" w:rsidP="00624DE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>
        <w:t>Uživatel je oprávněn přidat fotoalbum do fotogalerie dané jednotky.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>
        <w:t>Systém užití začíná tehdy, když uživatel aktivuje tlačítko "Přidat fotoalbum" vztaženého k fotogalerii jednotky, do níž chce fotoalbum přidat.</w:t>
      </w:r>
    </w:p>
    <w:p w:rsidR="00624DEB" w:rsidRDefault="00624DEB" w:rsidP="00624DEB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>
        <w:t>Zobrazí se okno pro vyplnění informací o novém fotoalbu.</w:t>
      </w:r>
    </w:p>
    <w:p w:rsidR="00624DEB" w:rsidRDefault="00624DEB" w:rsidP="00624DEB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>
        <w:t>Uživatel vyplní název a popis nového fotoalba</w:t>
      </w:r>
    </w:p>
    <w:p w:rsidR="00624DEB" w:rsidRDefault="00624DEB" w:rsidP="00624DEB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>
        <w:t>Systém zaznamená nové fotoalbum.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>
        <w:t xml:space="preserve">Je vytvořeno nové fotoalbum v dané fotogalerii. </w:t>
      </w:r>
      <w:bookmarkEnd w:id="279"/>
    </w:p>
    <w:bookmarkStart w:id="281" w:name="BKM_1F8FA1EB_642A_4877_A039_4C804050840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82" w:name="_Toc277258511"/>
      <w:r w:rsidRPr="009617DC">
        <w:t>GAL.05 Přidat fotografii</w:t>
      </w:r>
      <w:bookmarkEnd w:id="282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Nahrání</w:t>
      </w:r>
      <w:r>
        <w:rPr>
          <w:rFonts w:ascii="Times New Roman" w:hAnsi="Times New Roman"/>
        </w:rPr>
        <w:t xml:space="preserve"> </w:t>
      </w:r>
      <w:r w:rsidRPr="005F29D2">
        <w:t>nové</w:t>
      </w:r>
      <w:r>
        <w:rPr>
          <w:rFonts w:ascii="Times New Roman" w:hAnsi="Times New Roman"/>
        </w:rPr>
        <w:t xml:space="preserve"> </w:t>
      </w:r>
      <w:r w:rsidRPr="005F29D2">
        <w:t>fotografie</w:t>
      </w:r>
      <w:r>
        <w:rPr>
          <w:rFonts w:ascii="Times New Roman" w:hAnsi="Times New Roman"/>
        </w:rPr>
        <w:t xml:space="preserve"> </w:t>
      </w:r>
      <w:r w:rsidRPr="005F29D2">
        <w:t>do</w:t>
      </w:r>
      <w:r>
        <w:rPr>
          <w:rFonts w:ascii="Times New Roman" w:hAnsi="Times New Roman"/>
        </w:rPr>
        <w:t xml:space="preserve"> </w:t>
      </w:r>
      <w:r w:rsidRPr="005F29D2">
        <w:t>systému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prirazení</w:t>
      </w:r>
      <w:r>
        <w:rPr>
          <w:rFonts w:ascii="Times New Roman" w:hAnsi="Times New Roman"/>
        </w:rPr>
        <w:t xml:space="preserve"> </w:t>
      </w:r>
      <w:r w:rsidRPr="005F29D2">
        <w:t>pod</w:t>
      </w:r>
      <w:r>
        <w:rPr>
          <w:rFonts w:ascii="Times New Roman" w:hAnsi="Times New Roman"/>
        </w:rPr>
        <w:t xml:space="preserve"> </w:t>
      </w:r>
      <w:r w:rsidRPr="005F29D2">
        <w:t>nejaké</w:t>
      </w:r>
      <w:r>
        <w:rPr>
          <w:rFonts w:ascii="Times New Roman" w:hAnsi="Times New Roman"/>
        </w:rPr>
        <w:t xml:space="preserve"> </w:t>
      </w:r>
      <w:r w:rsidRPr="005F29D2">
        <w:t>fotoalbum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>
        <w:t>Uživatel je oprávněn přidat fotografii do daného fotoalba.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Případ užití začíná tehdy, když uživatel aktivuje tlačítko "přidat" vztažené k fotoalbu, do nějž chce přidat fotografii.</w:t>
      </w:r>
    </w:p>
    <w:p w:rsidR="00624DEB" w:rsidRDefault="00624DEB" w:rsidP="00624DE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Systém zobrazí okno pro nahrání nové fotografie.</w:t>
      </w:r>
    </w:p>
    <w:p w:rsidR="00624DEB" w:rsidRDefault="00624DEB" w:rsidP="00624DE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Uživatel vybere, jaké fotografie chce nahrát.</w:t>
      </w:r>
    </w:p>
    <w:p w:rsidR="00624DEB" w:rsidRDefault="00624DEB" w:rsidP="00624DE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Systém nahraje a uloží zvolené fotografie do nového fotoalba.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>
        <w:t xml:space="preserve">Do systému jsou nahrány fotografie. </w:t>
      </w:r>
      <w:bookmarkEnd w:id="281"/>
    </w:p>
    <w:bookmarkStart w:id="283" w:name="BKM_0E28BAF5_6E3E_4521_AD2F_09D7C234FEC9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84" w:name="_Toc277258512"/>
      <w:r w:rsidRPr="009617DC">
        <w:t>GAL.06 Upravit fotoalbum</w:t>
      </w:r>
      <w:bookmarkEnd w:id="284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Upravení</w:t>
      </w:r>
      <w:r>
        <w:rPr>
          <w:rFonts w:ascii="Times New Roman" w:hAnsi="Times New Roman"/>
        </w:rPr>
        <w:t xml:space="preserve"> </w:t>
      </w:r>
      <w:r w:rsidRPr="005F29D2">
        <w:t>informací</w:t>
      </w:r>
      <w:r>
        <w:rPr>
          <w:rFonts w:ascii="Times New Roman" w:hAnsi="Times New Roman"/>
        </w:rPr>
        <w:t xml:space="preserve"> </w:t>
      </w:r>
      <w:r w:rsidRPr="005F29D2">
        <w:t>o</w:t>
      </w:r>
      <w:r>
        <w:rPr>
          <w:rFonts w:ascii="Times New Roman" w:hAnsi="Times New Roman"/>
        </w:rPr>
        <w:t xml:space="preserve"> </w:t>
      </w:r>
      <w:r w:rsidRPr="005F29D2">
        <w:t>fotoalbu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Uživatel je oprávněn měnit údaje o daném fotoalbu.</w:t>
      </w:r>
    </w:p>
    <w:p w:rsidR="00624DEB" w:rsidRPr="00A9519C" w:rsidRDefault="00624DEB" w:rsidP="00624DEB">
      <w:pPr>
        <w:pStyle w:val="Nadpis5"/>
      </w:pPr>
      <w:r w:rsidRPr="00A9519C">
        <w:lastRenderedPageBreak/>
        <w:t>Hlavní scénář:</w:t>
      </w:r>
    </w:p>
    <w:p w:rsidR="00624DEB" w:rsidRDefault="00624DEB" w:rsidP="00624DE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</w:pPr>
      <w:r>
        <w:t>Případ užití  začíná tehdy, když aktivuje tlačítko "upravit" vztažené k fotoalbu, jehož informace chce změnit.</w:t>
      </w:r>
    </w:p>
    <w:p w:rsidR="00624DEB" w:rsidRDefault="00624DEB" w:rsidP="00624DE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</w:pPr>
      <w:r>
        <w:t>Systém zobrazí formulář pro úpravu informací o fotoalbu.</w:t>
      </w:r>
    </w:p>
    <w:p w:rsidR="00624DEB" w:rsidRDefault="00624DEB" w:rsidP="00624DE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</w:pPr>
      <w:r>
        <w:t>Uživatel ve formuláři upraví název a popis fotoalba.</w:t>
      </w:r>
    </w:p>
    <w:p w:rsidR="00624DEB" w:rsidRDefault="00624DEB" w:rsidP="00624DE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</w:pPr>
      <w:r>
        <w:t>Systém uloží nový nové informace o fotoalbu.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</w:pPr>
      <w:r>
        <w:t xml:space="preserve">Informace o fotoalbu jsou aktualizovány. </w:t>
      </w:r>
      <w:bookmarkEnd w:id="283"/>
    </w:p>
    <w:bookmarkStart w:id="285" w:name="BKM_9DC04B9E_2416_4cc8_BFED_6ACA436EA9E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86" w:name="_Toc277258513"/>
      <w:r w:rsidRPr="009617DC">
        <w:t>GAL.07 Upravit metadata fotografie</w:t>
      </w:r>
      <w:bookmarkEnd w:id="286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Upravení</w:t>
      </w:r>
      <w:r>
        <w:rPr>
          <w:rFonts w:ascii="Times New Roman" w:hAnsi="Times New Roman"/>
        </w:rPr>
        <w:t xml:space="preserve"> </w:t>
      </w:r>
      <w:r w:rsidRPr="005F29D2">
        <w:t>základních</w:t>
      </w:r>
      <w:r>
        <w:rPr>
          <w:rFonts w:ascii="Times New Roman" w:hAnsi="Times New Roman"/>
        </w:rPr>
        <w:t xml:space="preserve"> </w:t>
      </w:r>
      <w:r w:rsidRPr="005F29D2">
        <w:t>informací</w:t>
      </w:r>
      <w:r>
        <w:rPr>
          <w:rFonts w:ascii="Times New Roman" w:hAnsi="Times New Roman"/>
        </w:rPr>
        <w:t xml:space="preserve"> </w:t>
      </w:r>
      <w:r w:rsidRPr="005F29D2">
        <w:t>u</w:t>
      </w:r>
      <w:r>
        <w:rPr>
          <w:rFonts w:ascii="Times New Roman" w:hAnsi="Times New Roman"/>
        </w:rPr>
        <w:t xml:space="preserve"> </w:t>
      </w:r>
      <w:r w:rsidRPr="005F29D2">
        <w:t>zvolené</w:t>
      </w:r>
      <w:r>
        <w:rPr>
          <w:rFonts w:ascii="Times New Roman" w:hAnsi="Times New Roman"/>
        </w:rPr>
        <w:t xml:space="preserve"> </w:t>
      </w:r>
      <w:r w:rsidRPr="005F29D2">
        <w:t>fotografie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>Uživatel je  oprávněn upravit metadata dané fotografie.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>
        <w:t>Případ užití začíná tehdy, když uživatel aktivuje tlačítku "Upravit" vztažené k fotografii, kterou chce editovat.</w:t>
      </w:r>
    </w:p>
    <w:p w:rsidR="00624DEB" w:rsidRDefault="00624DEB" w:rsidP="00624DEB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>
        <w:t>Systém zobrazí formulář pro editaci metadat fotografie.</w:t>
      </w:r>
    </w:p>
    <w:p w:rsidR="00624DEB" w:rsidRDefault="00624DEB" w:rsidP="00624DEB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>
        <w:t>Dokud nejsou zadaná data platná:</w:t>
      </w:r>
      <w:r>
        <w:br/>
        <w:t>7.1 Uživatel změní titulek fotografie.</w:t>
      </w:r>
      <w:r>
        <w:br/>
        <w:t>7.2 Uživatel potvrdí změnu aktivací tlačítka.</w:t>
      </w:r>
      <w:r>
        <w:br/>
        <w:t>7.3 Systém ověří odeslaná data.</w:t>
      </w:r>
    </w:p>
    <w:p w:rsidR="00624DEB" w:rsidRDefault="00624DEB" w:rsidP="00624DEB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>
        <w:t>Systém aktualizuje metadata fotografie.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</w:pPr>
      <w:r>
        <w:t xml:space="preserve">Údaje o fotografii jsou aktualizovány. </w:t>
      </w:r>
      <w:bookmarkEnd w:id="285"/>
    </w:p>
    <w:bookmarkStart w:id="287" w:name="BKM_ECFE60D1_1AF3_4117_8C92_5973DE0E2B3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88" w:name="_Toc277258514"/>
      <w:r w:rsidRPr="009617DC">
        <w:t>GAL.08 Smazat fotoalbum</w:t>
      </w:r>
      <w:bookmarkEnd w:id="288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Odstranění</w:t>
      </w:r>
      <w:r>
        <w:rPr>
          <w:rFonts w:ascii="Times New Roman" w:hAnsi="Times New Roman"/>
        </w:rPr>
        <w:t xml:space="preserve"> </w:t>
      </w:r>
      <w:r w:rsidRPr="005F29D2">
        <w:t>fotoalba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obsažených</w:t>
      </w:r>
      <w:r>
        <w:rPr>
          <w:rFonts w:ascii="Times New Roman" w:hAnsi="Times New Roman"/>
        </w:rPr>
        <w:t xml:space="preserve"> </w:t>
      </w:r>
      <w:r w:rsidRPr="005F29D2">
        <w:t>fotografií</w:t>
      </w:r>
      <w:r>
        <w:rPr>
          <w:rFonts w:ascii="Times New Roman" w:hAnsi="Times New Roman"/>
        </w:rPr>
        <w:t xml:space="preserve"> </w:t>
      </w:r>
      <w:r w:rsidRPr="005F29D2">
        <w:t>ze</w:t>
      </w:r>
      <w:r>
        <w:rPr>
          <w:rFonts w:ascii="Times New Roman" w:hAnsi="Times New Roman"/>
        </w:rPr>
        <w:t xml:space="preserve"> </w:t>
      </w:r>
      <w:r w:rsidRPr="005F29D2">
        <w:t>systému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Uživatel je oprávněn smazat dané fotoalbum.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</w:pPr>
      <w:r>
        <w:t>Případ užití začíná tehdy, když uživatel aktivuje tlačítko "Smazat" vztažené k fotoalbu, které chce smazat.</w:t>
      </w:r>
    </w:p>
    <w:p w:rsidR="00624DEB" w:rsidRDefault="00624DEB" w:rsidP="00624DEB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</w:pPr>
      <w:r>
        <w:t>Systém uživatele požádá o potvrzení smazání fotoalba se všemi jeho fotografiemi.</w:t>
      </w:r>
    </w:p>
    <w:p w:rsidR="00624DEB" w:rsidRDefault="00624DEB" w:rsidP="00624DEB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</w:pPr>
      <w:r>
        <w:t>Uživatel potvrdí smazání fotoalba nebo ukončí případ užití.</w:t>
      </w:r>
    </w:p>
    <w:p w:rsidR="00624DEB" w:rsidRDefault="00624DEB" w:rsidP="00624DEB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</w:pPr>
      <w:r>
        <w:t>Systém odstraní dané fotoalbum a jeho fotografie.</w:t>
      </w:r>
    </w:p>
    <w:p w:rsidR="00624DEB" w:rsidRPr="00A9519C" w:rsidRDefault="00624DEB" w:rsidP="00624DEB">
      <w:pPr>
        <w:pStyle w:val="Nadpis5"/>
      </w:pPr>
      <w:r w:rsidRPr="00A9519C">
        <w:lastRenderedPageBreak/>
        <w:t>Výstupní podmínky:</w:t>
      </w:r>
    </w:p>
    <w:p w:rsidR="00624DEB" w:rsidRDefault="00624DEB" w:rsidP="00624DEB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>Fotoalbum je odstraněno ze systému.</w:t>
      </w:r>
    </w:p>
    <w:p w:rsidR="00624DEB" w:rsidRDefault="00624DEB" w:rsidP="00624DEB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 xml:space="preserve">Všechny fotografie daného fotoalba jsou odstraněny ze systému. </w:t>
      </w:r>
      <w:bookmarkEnd w:id="287"/>
    </w:p>
    <w:bookmarkStart w:id="289" w:name="BKM_89C6EA33_AB7C_4d99_A1E3_52903F4E08D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90" w:name="_Toc277258515"/>
      <w:r w:rsidRPr="009617DC">
        <w:t>GAL.09 Smazat fotografii</w:t>
      </w:r>
      <w:bookmarkEnd w:id="290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Smazání</w:t>
      </w:r>
      <w:r>
        <w:rPr>
          <w:rFonts w:ascii="Times New Roman" w:hAnsi="Times New Roman"/>
        </w:rPr>
        <w:t xml:space="preserve"> </w:t>
      </w:r>
      <w:r w:rsidRPr="005F29D2">
        <w:t>vybrané</w:t>
      </w:r>
      <w:r>
        <w:rPr>
          <w:rFonts w:ascii="Times New Roman" w:hAnsi="Times New Roman"/>
        </w:rPr>
        <w:t xml:space="preserve"> </w:t>
      </w:r>
      <w:r w:rsidRPr="005F29D2">
        <w:t>fotografie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>Uživatel je oprávněn smazat danou fotografii.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</w:pPr>
      <w:r>
        <w:t>Případ užití zacíná tehdy, když uživatel aktivuje tlačítko "Smazat" vztažené k fotografii, kterou chce smazat.</w:t>
      </w:r>
    </w:p>
    <w:p w:rsidR="00624DEB" w:rsidRDefault="00624DEB" w:rsidP="00624DEB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</w:pPr>
      <w:r>
        <w:t>Systém požádá uživatele o potvrzení smazání fotografie.</w:t>
      </w:r>
    </w:p>
    <w:p w:rsidR="00624DEB" w:rsidRDefault="00624DEB" w:rsidP="00624DEB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</w:pPr>
      <w:r>
        <w:t>Uživatel potvrdí odstranění fotografie nebo ukončí případ užití.</w:t>
      </w:r>
    </w:p>
    <w:p w:rsidR="00624DEB" w:rsidRDefault="00624DEB" w:rsidP="00624DEB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</w:pPr>
      <w:r>
        <w:t>Systém odstrané fotografii ze systému.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</w:pPr>
      <w:r>
        <w:t xml:space="preserve">Fotografie je odstraněna ze systému. </w:t>
      </w:r>
      <w:bookmarkEnd w:id="289"/>
    </w:p>
    <w:bookmarkStart w:id="291" w:name="BKM_C39E6295_34F0_429b_9F04_4C887F54BE3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92" w:name="_Toc277258516"/>
      <w:r w:rsidRPr="009617DC">
        <w:t>GAL.10 Nastavit oprávnení k fotoalbu</w:t>
      </w:r>
      <w:bookmarkEnd w:id="292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Nastavení</w:t>
      </w:r>
      <w:r>
        <w:rPr>
          <w:rFonts w:ascii="Times New Roman" w:hAnsi="Times New Roman"/>
        </w:rPr>
        <w:t xml:space="preserve"> </w:t>
      </w:r>
      <w:r w:rsidRPr="005F29D2">
        <w:t>přístupových</w:t>
      </w:r>
      <w:r>
        <w:rPr>
          <w:rFonts w:ascii="Times New Roman" w:hAnsi="Times New Roman"/>
        </w:rPr>
        <w:t xml:space="preserve"> </w:t>
      </w:r>
      <w:r w:rsidRPr="005F29D2">
        <w:t>práv</w:t>
      </w:r>
      <w:r>
        <w:rPr>
          <w:rFonts w:ascii="Times New Roman" w:hAnsi="Times New Roman"/>
        </w:rPr>
        <w:t xml:space="preserve"> </w:t>
      </w:r>
      <w:r w:rsidRPr="005F29D2">
        <w:t>skupin</w:t>
      </w:r>
      <w:r>
        <w:rPr>
          <w:rFonts w:ascii="Times New Roman" w:hAnsi="Times New Roman"/>
        </w:rPr>
        <w:t xml:space="preserve"> </w:t>
      </w:r>
      <w:r w:rsidRPr="005F29D2">
        <w:t>uživatelů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fotoalbu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</w:pPr>
      <w:r>
        <w:t>Uživatel je oprávněn měnit nastavení oprávnění daného fotoalba.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</w:pPr>
      <w:r>
        <w:t>Případ užití začíná tehdy, když uživatel aktivuje tlačítko "Nastavení oprávnění" vztaženého k fotoalbu, k němuž chce nastavit oprávnění.</w:t>
      </w:r>
    </w:p>
    <w:p w:rsidR="00624DEB" w:rsidRDefault="00624DEB" w:rsidP="00624DEB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</w:pPr>
      <w:r>
        <w:t>Systém zobrazí formulář s možnostmi nastavení.</w:t>
      </w:r>
    </w:p>
    <w:p w:rsidR="00624DEB" w:rsidRDefault="00624DEB" w:rsidP="00624DEB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</w:pPr>
      <w:r>
        <w:t>Uživatel zvolí, které uživatelské skupiny mohou album prohlížet.</w:t>
      </w:r>
    </w:p>
    <w:p w:rsidR="00624DEB" w:rsidRDefault="00624DEB" w:rsidP="00624DEB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</w:pPr>
      <w:r>
        <w:t>Uživatel zvolí, které uživatelské skupiny mohou album editovat.</w:t>
      </w:r>
    </w:p>
    <w:p w:rsidR="00624DEB" w:rsidRDefault="00624DEB" w:rsidP="00624DEB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</w:pPr>
      <w:r>
        <w:t>Systém uloží nastavení.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</w:pPr>
      <w:r>
        <w:t xml:space="preserve">Oprávnění k fotoalbu jsou aktualizována. </w:t>
      </w:r>
      <w:bookmarkEnd w:id="291"/>
    </w:p>
    <w:bookmarkStart w:id="293" w:name="BKM_DC7524F9_E324_412f_B2B5_114959866E43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294" w:name="_Toc277258517"/>
      <w:r w:rsidRPr="009617DC">
        <w:t>GAL.11 Spravovat propojení fotoalba s událostmi</w:t>
      </w:r>
      <w:bookmarkEnd w:id="294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Zobrazení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nastavení</w:t>
      </w:r>
      <w:r>
        <w:rPr>
          <w:rFonts w:ascii="Times New Roman" w:hAnsi="Times New Roman"/>
        </w:rPr>
        <w:t xml:space="preserve"> </w:t>
      </w:r>
      <w:r w:rsidRPr="005F29D2">
        <w:t>propojení</w:t>
      </w:r>
      <w:r>
        <w:rPr>
          <w:rFonts w:ascii="Times New Roman" w:hAnsi="Times New Roman"/>
        </w:rPr>
        <w:t xml:space="preserve"> </w:t>
      </w:r>
      <w:r w:rsidRPr="005F29D2">
        <w:t>fotoalba</w:t>
      </w:r>
      <w:r>
        <w:rPr>
          <w:rFonts w:ascii="Times New Roman" w:hAnsi="Times New Roman"/>
        </w:rPr>
        <w:t xml:space="preserve"> </w:t>
      </w:r>
      <w:r w:rsidRPr="005F29D2">
        <w:t>se</w:t>
      </w:r>
      <w:r>
        <w:rPr>
          <w:rFonts w:ascii="Times New Roman" w:hAnsi="Times New Roman"/>
        </w:rPr>
        <w:t xml:space="preserve"> </w:t>
      </w:r>
      <w:r w:rsidRPr="005F29D2">
        <w:t>stránkou</w:t>
      </w:r>
      <w:r>
        <w:rPr>
          <w:rFonts w:ascii="Times New Roman" w:hAnsi="Times New Roman"/>
        </w:rPr>
        <w:t xml:space="preserve"> </w:t>
      </w:r>
      <w:r w:rsidRPr="005F29D2">
        <w:t>urcité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   </w:t>
      </w:r>
      <w:bookmarkEnd w:id="267"/>
      <w:bookmarkEnd w:id="268"/>
      <w:bookmarkEnd w:id="293"/>
    </w:p>
    <w:bookmarkStart w:id="295" w:name="Oznámení"/>
    <w:bookmarkStart w:id="296" w:name="BKM_C3F04815_3E7D_4697_ACA2_84EBED77C591"/>
    <w:p w:rsidR="00624DEB" w:rsidRPr="009617DC" w:rsidRDefault="00624DEB" w:rsidP="00624DEB">
      <w:pPr>
        <w:pStyle w:val="Nadpis2"/>
      </w:pPr>
      <w:r w:rsidRPr="009617DC">
        <w:lastRenderedPageBreak/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297" w:name="_Toc277254318"/>
      <w:bookmarkStart w:id="298" w:name="_Toc277258518"/>
      <w:bookmarkStart w:id="299" w:name="_Toc277258702"/>
      <w:r w:rsidRPr="009617DC">
        <w:t>Oznámení</w:t>
      </w:r>
      <w:bookmarkEnd w:id="297"/>
      <w:bookmarkEnd w:id="298"/>
      <w:bookmarkEnd w:id="299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300" w:name="BKM_D5B6D8DD_08DD_433d_B7BF_6AFE77EF35EA"/>
      <w:r w:rsidRPr="00277D03">
        <w:rPr>
          <w:noProof/>
        </w:rPr>
        <w:pict>
          <v:shape id="Obrázek 19" o:spid="_x0000_i1044" type="#_x0000_t75" style="width:464.25pt;height:462.75pt;visibility:visible;mso-wrap-style:square">
            <v:imagedata r:id="rId30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i/>
          <w:iCs/>
          <w:u w:color="000000"/>
          <w:lang w:val="en-US"/>
        </w:rPr>
      </w:pPr>
      <w:r>
        <w:rPr>
          <w:u w:color="000000"/>
        </w:rPr>
        <w:t xml:space="preserve">Obrázek </w:t>
      </w:r>
      <w:r w:rsidRPr="005F29D2">
        <w:rPr>
          <w:u w:color="000000"/>
        </w:rPr>
        <w:t>3</w:t>
      </w:r>
      <w:r>
        <w:rPr>
          <w:rFonts w:ascii="Times New Roman" w:hAnsi="Times New Roman"/>
          <w:u w:color="000000"/>
        </w:rPr>
        <w:t xml:space="preserve"> - </w:t>
      </w:r>
      <w:r>
        <w:rPr>
          <w:rFonts w:ascii="Times New Roman" w:hAnsi="Times New Roman"/>
          <w:u w:color="000000"/>
        </w:rPr>
        <w:fldChar w:fldCharType="begin" w:fldLock="1"/>
      </w:r>
      <w:r>
        <w:rPr>
          <w:rFonts w:ascii="Times New Roman" w:hAnsi="Times New Roman"/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rFonts w:ascii="Times New Roman" w:hAnsi="Times New Roman"/>
          <w:u w:color="000000"/>
        </w:rPr>
        <w:fldChar w:fldCharType="separate"/>
      </w:r>
      <w:r w:rsidRPr="005F29D2">
        <w:rPr>
          <w:u w:color="000000"/>
          <w:lang w:val="en-US"/>
        </w:rPr>
        <w:t>Oznámení</w:t>
      </w:r>
      <w:r>
        <w:rPr>
          <w:rFonts w:ascii="Times New Roman" w:hAnsi="Times New Roman"/>
          <w:u w:color="000000"/>
        </w:rPr>
        <w:fldChar w:fldCharType="end"/>
      </w:r>
    </w:p>
    <w:bookmarkStart w:id="301" w:name="BKM_B5766DFF_DD95_4c43_8379_ACE716F1A063"/>
    <w:bookmarkEnd w:id="30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02" w:name="_Toc277258519"/>
      <w:r w:rsidRPr="009617DC">
        <w:t>OZN.01 Zobrazit oznámení</w:t>
      </w:r>
      <w:bookmarkEnd w:id="302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Uživatel</w:t>
      </w:r>
      <w:r>
        <w:rPr>
          <w:rFonts w:ascii="Times New Roman" w:hAnsi="Times New Roman"/>
        </w:rPr>
        <w:t xml:space="preserve"> </w:t>
      </w:r>
      <w:r w:rsidRPr="005F29D2">
        <w:t>zobrazí</w:t>
      </w:r>
      <w:r>
        <w:rPr>
          <w:rFonts w:ascii="Times New Roman" w:hAnsi="Times New Roman"/>
        </w:rPr>
        <w:t xml:space="preserve"> </w:t>
      </w:r>
      <w:r w:rsidRPr="005F29D2">
        <w:t>stránku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oznámeními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r>
        <w:t>Žádné.</w:t>
      </w:r>
    </w:p>
    <w:p w:rsidR="00624DEB" w:rsidRPr="00A9519C" w:rsidRDefault="00624DEB" w:rsidP="00624DEB">
      <w:pPr>
        <w:pStyle w:val="Nadpis5"/>
      </w:pPr>
      <w:r w:rsidRPr="00A9519C">
        <w:lastRenderedPageBreak/>
        <w:t>Hlavní scénář:</w:t>
      </w:r>
    </w:p>
    <w:p w:rsidR="00624DEB" w:rsidRDefault="00624DEB" w:rsidP="00624DEB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</w:pPr>
      <w:r>
        <w:t>Případ užití začíná, když uživatel navštíví stránku s oznameními.</w:t>
      </w:r>
    </w:p>
    <w:p w:rsidR="00624DEB" w:rsidRDefault="00624DEB" w:rsidP="00624DEB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</w:pPr>
      <w:r>
        <w:t>Systém zobrazí oznámení, na jejichž zobrazení má uživatel právo.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jc w:val="both"/>
      </w:pPr>
      <w:r>
        <w:t xml:space="preserve">Žádné. </w:t>
      </w:r>
      <w:bookmarkEnd w:id="301"/>
    </w:p>
    <w:bookmarkStart w:id="303" w:name="BKM_F08FABE7_B625_411a_B686_EDDF91F128D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04" w:name="_Toc277258520"/>
      <w:r w:rsidRPr="009617DC">
        <w:t>OZN.02 Vyhledat oznámení</w:t>
      </w:r>
      <w:bookmarkEnd w:id="304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Systém</w:t>
      </w:r>
      <w:r>
        <w:rPr>
          <w:rFonts w:ascii="Times New Roman" w:hAnsi="Times New Roman"/>
        </w:rPr>
        <w:t xml:space="preserve"> </w:t>
      </w:r>
      <w:r w:rsidRPr="005F29D2">
        <w:t>najde</w:t>
      </w:r>
      <w:r>
        <w:rPr>
          <w:rFonts w:ascii="Times New Roman" w:hAnsi="Times New Roman"/>
        </w:rPr>
        <w:t xml:space="preserve"> </w:t>
      </w:r>
      <w:r w:rsidRPr="005F29D2">
        <w:t>oznámení</w:t>
      </w:r>
      <w:r>
        <w:rPr>
          <w:rFonts w:ascii="Times New Roman" w:hAnsi="Times New Roman"/>
        </w:rPr>
        <w:t xml:space="preserve"> </w:t>
      </w:r>
      <w:r w:rsidRPr="005F29D2">
        <w:t>podle</w:t>
      </w:r>
      <w:r>
        <w:rPr>
          <w:rFonts w:ascii="Times New Roman" w:hAnsi="Times New Roman"/>
        </w:rPr>
        <w:t xml:space="preserve"> </w:t>
      </w:r>
      <w:r w:rsidRPr="005F29D2">
        <w:t>podmínek</w:t>
      </w:r>
      <w:r>
        <w:rPr>
          <w:rFonts w:ascii="Times New Roman" w:hAnsi="Times New Roman"/>
        </w:rPr>
        <w:t xml:space="preserve"> </w:t>
      </w:r>
      <w:r w:rsidRPr="005F29D2">
        <w:t>zadaných</w:t>
      </w:r>
      <w:r>
        <w:rPr>
          <w:rFonts w:ascii="Times New Roman" w:hAnsi="Times New Roman"/>
        </w:rPr>
        <w:t xml:space="preserve"> </w:t>
      </w:r>
      <w:r w:rsidRPr="005F29D2">
        <w:t>uživatelem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zobrazí</w:t>
      </w:r>
      <w:r>
        <w:rPr>
          <w:rFonts w:ascii="Times New Roman" w:hAnsi="Times New Roman"/>
        </w:rPr>
        <w:t xml:space="preserve"> </w:t>
      </w:r>
      <w:r w:rsidRPr="005F29D2">
        <w:t>je</w:t>
      </w:r>
      <w:r>
        <w:rPr>
          <w:rFonts w:ascii="Times New Roman" w:hAnsi="Times New Roman"/>
        </w:rPr>
        <w:t xml:space="preserve"> </w:t>
      </w:r>
      <w:r w:rsidRPr="005F29D2">
        <w:t>uživateli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r>
        <w:t>Žádné.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</w:pPr>
      <w:r>
        <w:t>Případ užití začíná, když uživatel stiskne tlačítko "Vyhledat oznámení".</w:t>
      </w:r>
    </w:p>
    <w:p w:rsidR="00624DEB" w:rsidRDefault="00624DEB" w:rsidP="00624DEB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</w:pPr>
      <w:r>
        <w:t>Systém požádá uživatele o vyhledávací podmínky.</w:t>
      </w:r>
    </w:p>
    <w:p w:rsidR="00624DEB" w:rsidRDefault="00624DEB" w:rsidP="00624DEB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</w:pPr>
      <w:r>
        <w:t>Uživatel zadá požadovaná kritéria.</w:t>
      </w:r>
    </w:p>
    <w:p w:rsidR="00624DEB" w:rsidRDefault="00624DEB" w:rsidP="00624DEB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</w:pPr>
      <w:r>
        <w:t>Systém vyhledá oznámení odpovídající zadaným podmínkám.</w:t>
      </w:r>
    </w:p>
    <w:p w:rsidR="00624DEB" w:rsidRDefault="00624DEB" w:rsidP="00624DEB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</w:pPr>
      <w:r>
        <w:t>Pokud systém najde odpovídající produkty, pak:</w:t>
      </w:r>
      <w:r>
        <w:br/>
        <w:t>- Pro každý nalezený produkt:</w:t>
      </w:r>
      <w:r>
        <w:br/>
        <w:t>      - Systém zobrazí titulek oznámení</w:t>
      </w:r>
      <w:r>
        <w:br/>
        <w:t>      - Systém zobrazí začátek oznámení, který se vejde na první tři řádky.</w:t>
      </w:r>
    </w:p>
    <w:p w:rsidR="00624DEB" w:rsidRDefault="00624DEB" w:rsidP="00624DEB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</w:pPr>
      <w:r>
        <w:t>Nebo:</w:t>
      </w:r>
      <w:r>
        <w:br/>
        <w:t>- Systém sdělí uživateli, že zadaným podmínkám neodpovídá žádný produkt.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jc w:val="both"/>
      </w:pPr>
      <w:r>
        <w:t xml:space="preserve">Žádné. </w:t>
      </w:r>
      <w:bookmarkEnd w:id="303"/>
    </w:p>
    <w:bookmarkStart w:id="305" w:name="BKM_E62B9248_06DC_4c55_BF02_0F6FF1EDC4EE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06" w:name="_Toc277258521"/>
      <w:r w:rsidRPr="009617DC">
        <w:t>OZN.03 Přidat oznámení</w:t>
      </w:r>
      <w:bookmarkEnd w:id="306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Uživatel</w:t>
      </w:r>
      <w:r>
        <w:rPr>
          <w:rFonts w:ascii="Times New Roman" w:hAnsi="Times New Roman"/>
        </w:rPr>
        <w:t xml:space="preserve"> </w:t>
      </w:r>
      <w:r w:rsidRPr="005F29D2">
        <w:t>přidá</w:t>
      </w:r>
      <w:r>
        <w:rPr>
          <w:rFonts w:ascii="Times New Roman" w:hAnsi="Times New Roman"/>
        </w:rPr>
        <w:t xml:space="preserve"> </w:t>
      </w:r>
      <w:r w:rsidRPr="005F29D2">
        <w:t>nové</w:t>
      </w:r>
      <w:r>
        <w:rPr>
          <w:rFonts w:ascii="Times New Roman" w:hAnsi="Times New Roman"/>
        </w:rPr>
        <w:t xml:space="preserve"> </w:t>
      </w:r>
      <w:r w:rsidRPr="005F29D2">
        <w:t>oznámení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Default="00624DEB" w:rsidP="00624DEB"/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</w:pPr>
      <w:r>
        <w:t>Uživatel je oprávněn vytvořit oznámení.</w:t>
      </w:r>
    </w:p>
    <w:p w:rsidR="00624DEB" w:rsidRDefault="00624DEB" w:rsidP="00624DEB"/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"Vytvořit oznámení".</w:t>
      </w:r>
    </w:p>
    <w:p w:rsidR="00624DEB" w:rsidRDefault="00624DEB" w:rsidP="00624DEB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</w:pPr>
      <w:r>
        <w:t>Uživatel ve WYSIWYG prostředí napíše oznámení.</w:t>
      </w:r>
    </w:p>
    <w:p w:rsidR="00624DEB" w:rsidRDefault="00624DEB" w:rsidP="00624DEB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</w:pPr>
      <w:r>
        <w:t>Zahrnout/Include (Nastavit oprávnění k oznámení).</w:t>
      </w:r>
    </w:p>
    <w:p w:rsidR="00624DEB" w:rsidRDefault="00624DEB" w:rsidP="00624DEB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</w:pPr>
      <w:r>
        <w:t>Systém uloží oznámení a zaznamená ho v databázi.</w:t>
      </w:r>
    </w:p>
    <w:p w:rsidR="00624DEB" w:rsidRPr="00A9519C" w:rsidRDefault="00624DEB" w:rsidP="00624DEB">
      <w:pPr>
        <w:pStyle w:val="Nadpis5"/>
      </w:pPr>
      <w:r w:rsidRPr="00A9519C">
        <w:lastRenderedPageBreak/>
        <w:t>Výstupní podmínky:</w:t>
      </w:r>
    </w:p>
    <w:p w:rsidR="00624DEB" w:rsidRDefault="00624DEB" w:rsidP="00624DEB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</w:pPr>
      <w:r>
        <w:t xml:space="preserve">Oznámení je uloženo a zaznamenáno. </w:t>
      </w:r>
      <w:bookmarkEnd w:id="305"/>
    </w:p>
    <w:bookmarkStart w:id="307" w:name="BKM_35D4EA67_2A67_4c7f_8E7B_7633A3F89B4B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08" w:name="_Toc277258522"/>
      <w:r w:rsidRPr="009617DC">
        <w:t>OZN.04 Upravit oznámení</w:t>
      </w:r>
      <w:bookmarkEnd w:id="308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Uživatel</w:t>
      </w:r>
      <w:r>
        <w:rPr>
          <w:rFonts w:ascii="Times New Roman" w:hAnsi="Times New Roman"/>
        </w:rPr>
        <w:t xml:space="preserve"> </w:t>
      </w:r>
      <w:r w:rsidRPr="005F29D2">
        <w:t>upraví</w:t>
      </w:r>
      <w:r>
        <w:rPr>
          <w:rFonts w:ascii="Times New Roman" w:hAnsi="Times New Roman"/>
        </w:rPr>
        <w:t xml:space="preserve"> </w:t>
      </w:r>
      <w:r w:rsidRPr="005F29D2">
        <w:t>oznámení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</w:pPr>
      <w:r>
        <w:t>Uživatel je oprávněn upravit dané oznámení.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"Upravit oznámení" vztažené k nějakému oznámení.</w:t>
      </w:r>
    </w:p>
    <w:p w:rsidR="00624DEB" w:rsidRDefault="00624DEB" w:rsidP="00624DEB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</w:pPr>
      <w:r>
        <w:t>Systém otevře oznámení ve WISIWYG prostředí.</w:t>
      </w:r>
    </w:p>
    <w:p w:rsidR="00624DEB" w:rsidRDefault="00624DEB" w:rsidP="00624DEB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</w:pPr>
      <w:r>
        <w:t>Uživatel edituje oznámení.</w:t>
      </w:r>
    </w:p>
    <w:p w:rsidR="00624DEB" w:rsidRDefault="00624DEB" w:rsidP="00624DEB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</w:pPr>
      <w:r>
        <w:t>Zahrnout/Include (Nastavit oprávnění k oznámení)</w:t>
      </w:r>
    </w:p>
    <w:p w:rsidR="00624DEB" w:rsidRDefault="00624DEB" w:rsidP="00624DEB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</w:pPr>
      <w:r>
        <w:t>Uživatel aktivuje tlačítko "Uložit oznámení".</w:t>
      </w:r>
    </w:p>
    <w:p w:rsidR="00624DEB" w:rsidRDefault="00624DEB" w:rsidP="00624DEB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</w:pPr>
      <w:r>
        <w:t>Systém aktualizuje oznámení v databázi.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</w:pPr>
      <w:r>
        <w:t xml:space="preserve">Dané oznámení je aktualizované. </w:t>
      </w:r>
      <w:bookmarkEnd w:id="307"/>
    </w:p>
    <w:bookmarkStart w:id="309" w:name="BKM_88421669_D42C_4c54_9A93_49FB64D93DFC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10" w:name="_Toc277258523"/>
      <w:r w:rsidRPr="009617DC">
        <w:t>OZN.05 Smazat oznámení</w:t>
      </w:r>
      <w:bookmarkEnd w:id="310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Uživatel</w:t>
      </w:r>
      <w:r>
        <w:rPr>
          <w:rFonts w:ascii="Times New Roman" w:hAnsi="Times New Roman"/>
        </w:rPr>
        <w:t xml:space="preserve"> </w:t>
      </w:r>
      <w:r w:rsidRPr="005F29D2">
        <w:t>upraví</w:t>
      </w:r>
      <w:r>
        <w:rPr>
          <w:rFonts w:ascii="Times New Roman" w:hAnsi="Times New Roman"/>
        </w:rPr>
        <w:t xml:space="preserve"> </w:t>
      </w:r>
      <w:r w:rsidRPr="005F29D2">
        <w:t>oznámení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</w:pPr>
      <w:r>
        <w:t>Uživatel je oprávněn smazat dané oznámení.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"Smazat oznámení" vztažené k nějakému oznámení.</w:t>
      </w:r>
    </w:p>
    <w:p w:rsidR="00624DEB" w:rsidRDefault="00624DEB" w:rsidP="00624DEB">
      <w:pPr>
        <w:widowControl w:val="0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</w:pPr>
      <w:r>
        <w:t>Systém vyžádá od uživatele potvrzení smazání.</w:t>
      </w:r>
    </w:p>
    <w:p w:rsidR="00624DEB" w:rsidRDefault="00624DEB" w:rsidP="00624DEB">
      <w:pPr>
        <w:widowControl w:val="0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</w:pPr>
      <w:r>
        <w:t>Když uživatel smazání potvrdí, systém oznámení smaže.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</w:pPr>
      <w:r>
        <w:t xml:space="preserve">Dané oznámení již v systému neexistuje. </w:t>
      </w:r>
      <w:bookmarkEnd w:id="309"/>
    </w:p>
    <w:bookmarkStart w:id="311" w:name="BKM_7A99007D_766B_4302_BF55_EC4C5C80309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12" w:name="_Toc277258524"/>
      <w:r w:rsidRPr="009617DC">
        <w:t>OZN.06 Nastavení oprávnění k oznámení</w:t>
      </w:r>
      <w:bookmarkEnd w:id="312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Uživatel</w:t>
      </w:r>
      <w:r>
        <w:rPr>
          <w:rFonts w:ascii="Times New Roman" w:hAnsi="Times New Roman"/>
        </w:rPr>
        <w:t xml:space="preserve"> </w:t>
      </w:r>
      <w:r w:rsidRPr="005F29D2">
        <w:t>nastaví</w:t>
      </w:r>
      <w:r>
        <w:rPr>
          <w:rFonts w:ascii="Times New Roman" w:hAnsi="Times New Roman"/>
        </w:rPr>
        <w:t xml:space="preserve"> </w:t>
      </w:r>
      <w:r w:rsidRPr="005F29D2">
        <w:t>opravnění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oznámení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lastRenderedPageBreak/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</w:pPr>
      <w:r>
        <w:t>Uživatel má aktivní formulář přidání či editace nějakého oznámení.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</w:pPr>
      <w:r>
        <w:t>Případ užití začíná, když je uživatel vyzván k nastavení přístupových a editačních práv k oznámení.</w:t>
      </w:r>
    </w:p>
    <w:p w:rsidR="00624DEB" w:rsidRDefault="00624DEB" w:rsidP="00624DEB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</w:pPr>
      <w:r>
        <w:t>Dokud uživatel nebude spokojený s nastavením oprávnění:</w:t>
      </w:r>
      <w:r>
        <w:br/>
        <w:t>2.1    Uživatel vybere typ skupiny osob, které chce přiřadit oprávnění.</w:t>
      </w:r>
      <w:r>
        <w:br/>
        <w:t>2.2    Uživatel vybere skupinu osob, které chce přiřadit oprávnění.</w:t>
      </w:r>
      <w:r>
        <w:br/>
        <w:t>2.3    Uživatel vybere typy oprávnění, které chce vybrané skupině osob přiřadit.</w:t>
      </w:r>
      <w:r>
        <w:br/>
        <w:t>2.4    Uživatel potvrdí výběr.</w:t>
      </w:r>
      <w:r>
        <w:br/>
        <w:t>2.5    Systém zaznamená nové přiřazení oprávnění.</w:t>
      </w:r>
    </w:p>
    <w:p w:rsidR="00624DEB" w:rsidRDefault="00624DEB" w:rsidP="00624DEB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</w:pPr>
      <w:r>
        <w:t>Systém zobrazí přehled aktuálně přiřazených oprávnění.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t>Systém zná požadovaný soubor přiřazených oprávnění k danému oznáme</w:t>
      </w:r>
      <w:r>
        <w:rPr>
          <w:rFonts w:ascii="Times New Roman" w:hAnsi="Times New Roman"/>
        </w:rPr>
        <w:t>ní.</w:t>
      </w:r>
    </w:p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ElemScenario.Type</w:instrText>
      </w:r>
      <w:r w:rsidRPr="009617DC">
        <w:fldChar w:fldCharType="separate"/>
      </w:r>
      <w:r w:rsidRPr="009617DC">
        <w:t>Alternate</w:t>
      </w:r>
      <w:r w:rsidRPr="009617DC">
        <w:fldChar w:fldCharType="end"/>
      </w:r>
      <w:r w:rsidRPr="009617DC">
        <w:t xml:space="preserve">: </w:t>
      </w:r>
      <w:r w:rsidRPr="009617DC">
        <w:fldChar w:fldCharType="begin" w:fldLock="1"/>
      </w:r>
      <w:r w:rsidRPr="009617DC">
        <w:instrText>MERGEFIELD ElemScenario.Scenario</w:instrText>
      </w:r>
      <w:r w:rsidRPr="009617DC">
        <w:fldChar w:fldCharType="separate"/>
      </w:r>
      <w:r w:rsidRPr="009617DC">
        <w:t>Odebrat přiřazené oprávnění</w:t>
      </w:r>
      <w:r w:rsidRPr="009617D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</w:pPr>
      <w:r>
        <w:t>Existuje nějaké přiřazené oprávnění.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pStyle w:val="Nadpis5"/>
      </w:pPr>
      <w:r>
        <w:t>Alternativní scénář začíná tehdy, když uživatel vybere jedno nebo více přiřazení oprávnění a aktivuje tlačítko "Odebrat vybraná oprávnění".</w:t>
      </w:r>
    </w:p>
    <w:p w:rsidR="00624DEB" w:rsidRDefault="00624DEB" w:rsidP="00624DEB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</w:pPr>
      <w:r>
        <w:t>Systém zruší vybraná přiřazení oprávnění.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</w:pPr>
      <w:r>
        <w:t xml:space="preserve">Vybraná přiřazení oprávnění se nenachází v souboru přiřazených oprávnění k dané příloze.   </w:t>
      </w:r>
      <w:bookmarkEnd w:id="295"/>
      <w:bookmarkEnd w:id="296"/>
      <w:bookmarkEnd w:id="311"/>
    </w:p>
    <w:bookmarkStart w:id="313" w:name="Přílohy"/>
    <w:bookmarkStart w:id="314" w:name="BKM_00B3DCEC_2D62_4db7_864C_3D2DB056EA5C"/>
    <w:p w:rsidR="00624DEB" w:rsidRPr="009617DC" w:rsidRDefault="00624DEB" w:rsidP="00624DEB">
      <w:pPr>
        <w:pStyle w:val="Nadpis2"/>
      </w:pPr>
      <w:r w:rsidRPr="009617DC">
        <w:lastRenderedPageBreak/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315" w:name="_Toc277254319"/>
      <w:bookmarkStart w:id="316" w:name="_Toc277258525"/>
      <w:bookmarkStart w:id="317" w:name="_Toc277258703"/>
      <w:r w:rsidRPr="009617DC">
        <w:t>Přílohy</w:t>
      </w:r>
      <w:bookmarkEnd w:id="315"/>
      <w:bookmarkEnd w:id="316"/>
      <w:bookmarkEnd w:id="317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318" w:name="BKM_784A27D1_B663_4582_938D_E6EDF6339793"/>
      <w:r w:rsidRPr="00277D03">
        <w:rPr>
          <w:noProof/>
        </w:rPr>
        <w:pict>
          <v:shape id="Obrázek 18" o:spid="_x0000_i1043" type="#_x0000_t75" style="width:469.5pt;height:591pt;visibility:visible;mso-wrap-style:square">
            <v:imagedata r:id="rId31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i/>
          <w:iCs/>
          <w:u w:color="000000"/>
          <w:lang w:val="en-US"/>
        </w:rPr>
      </w:pPr>
      <w:r>
        <w:rPr>
          <w:u w:color="000000"/>
        </w:rPr>
        <w:t xml:space="preserve">Obrázek </w:t>
      </w:r>
      <w:r w:rsidRPr="005F29D2">
        <w:rPr>
          <w:u w:color="000000"/>
        </w:rPr>
        <w:t>4</w:t>
      </w:r>
      <w:r>
        <w:rPr>
          <w:rFonts w:ascii="Times New Roman" w:hAnsi="Times New Roman"/>
          <w:u w:color="000000"/>
        </w:rPr>
        <w:t xml:space="preserve"> - </w:t>
      </w:r>
      <w:r>
        <w:rPr>
          <w:rFonts w:ascii="Times New Roman" w:hAnsi="Times New Roman"/>
          <w:u w:color="000000"/>
        </w:rPr>
        <w:fldChar w:fldCharType="begin" w:fldLock="1"/>
      </w:r>
      <w:r>
        <w:rPr>
          <w:rFonts w:ascii="Times New Roman" w:hAnsi="Times New Roman"/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rFonts w:ascii="Times New Roman" w:hAnsi="Times New Roman"/>
          <w:u w:color="000000"/>
        </w:rPr>
        <w:fldChar w:fldCharType="separate"/>
      </w:r>
      <w:r w:rsidRPr="005F29D2">
        <w:rPr>
          <w:u w:color="000000"/>
          <w:lang w:val="en-US"/>
        </w:rPr>
        <w:t>Přílohy</w:t>
      </w:r>
      <w:r>
        <w:rPr>
          <w:rFonts w:ascii="Times New Roman" w:hAnsi="Times New Roman"/>
          <w:u w:color="000000"/>
        </w:rPr>
        <w:fldChar w:fldCharType="end"/>
      </w:r>
    </w:p>
    <w:bookmarkStart w:id="319" w:name="BKM_DE8D4694_90C8_4d8e_A287_2A391F68BBE8"/>
    <w:bookmarkEnd w:id="318"/>
    <w:p w:rsidR="00624DEB" w:rsidRPr="009617DC" w:rsidRDefault="00624DEB" w:rsidP="00624DEB">
      <w:pPr>
        <w:pStyle w:val="Nadpis3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20" w:name="_Toc277258526"/>
      <w:r w:rsidRPr="009617DC">
        <w:t>PRI.01 Přidat přílohu</w:t>
      </w:r>
      <w:bookmarkEnd w:id="320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Abstraktní</w:t>
      </w:r>
      <w:r>
        <w:rPr>
          <w:rFonts w:ascii="Times New Roman" w:hAnsi="Times New Roman"/>
        </w:rPr>
        <w:t xml:space="preserve"> </w:t>
      </w:r>
      <w:r w:rsidRPr="005F29D2">
        <w:t>případ</w:t>
      </w:r>
      <w:r>
        <w:rPr>
          <w:rFonts w:ascii="Times New Roman" w:hAnsi="Times New Roman"/>
        </w:rPr>
        <w:t xml:space="preserve"> </w:t>
      </w:r>
      <w:r w:rsidRPr="005F29D2">
        <w:t>užití</w:t>
      </w:r>
      <w:r>
        <w:rPr>
          <w:rFonts w:ascii="Times New Roman" w:hAnsi="Times New Roman"/>
        </w:rPr>
        <w:t xml:space="preserve"> </w:t>
      </w:r>
      <w:r w:rsidRPr="005F29D2">
        <w:t>přidání</w:t>
      </w:r>
      <w:r>
        <w:rPr>
          <w:rFonts w:ascii="Times New Roman" w:hAnsi="Times New Roman"/>
        </w:rPr>
        <w:t xml:space="preserve"> </w:t>
      </w:r>
      <w:r w:rsidRPr="005F29D2">
        <w:t>přílohy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nějakému</w:t>
      </w:r>
      <w:r>
        <w:rPr>
          <w:rFonts w:ascii="Times New Roman" w:hAnsi="Times New Roman"/>
        </w:rPr>
        <w:t xml:space="preserve"> </w:t>
      </w:r>
      <w:r w:rsidRPr="005F29D2">
        <w:t>obsahu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</w:pPr>
      <w:r>
        <w:t>Uživatel je oprávněn přidat přílohu k danému obsahu.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"Přidat přílohu".</w:t>
      </w:r>
    </w:p>
    <w:p w:rsidR="00624DEB" w:rsidRDefault="00624DEB" w:rsidP="00624DEB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</w:pPr>
      <w:r>
        <w:t>Dokud jsou odeslaná data neplatná:</w:t>
      </w:r>
      <w:r>
        <w:br/>
        <w:t>2.1    Systém zobrazí uživateli webový formulář pro nahrání přílohy.</w:t>
      </w:r>
      <w:r>
        <w:br/>
        <w:t>2.2    Uživatel vybere soubor, který chce nahrát, a zadá jeho popis.</w:t>
      </w:r>
      <w:r>
        <w:br/>
        <w:t>2.3    Zahrnout (Nastavit oprávnění k příloze)</w:t>
      </w:r>
      <w:r>
        <w:br/>
        <w:t>2.4    Uživatel odešle formulář aktivací tlačítka.</w:t>
      </w:r>
      <w:r>
        <w:br/>
        <w:t>2.5    Systém ověří odeslaná data.</w:t>
      </w:r>
    </w:p>
    <w:p w:rsidR="00624DEB" w:rsidRDefault="00624DEB" w:rsidP="00624DEB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</w:pPr>
      <w:r>
        <w:t>Systém uloží přílohu a zaznamená ji v databázi.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t>Příloha je uložena a zaznamená</w:t>
      </w:r>
      <w:r>
        <w:rPr>
          <w:rFonts w:ascii="Times New Roman" w:hAnsi="Times New Roman"/>
        </w:rPr>
        <w:t>na.</w:t>
      </w:r>
    </w:p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ElemScenario.Type</w:instrText>
      </w:r>
      <w:r w:rsidRPr="009617DC">
        <w:fldChar w:fldCharType="separate"/>
      </w:r>
      <w:r w:rsidRPr="009617DC">
        <w:t>Alternate</w:t>
      </w:r>
      <w:r w:rsidRPr="009617DC">
        <w:fldChar w:fldCharType="end"/>
      </w:r>
      <w:r w:rsidRPr="009617DC">
        <w:t xml:space="preserve">: </w:t>
      </w:r>
      <w:r w:rsidRPr="009617DC">
        <w:fldChar w:fldCharType="begin" w:fldLock="1"/>
      </w:r>
      <w:r w:rsidRPr="009617DC">
        <w:instrText>MERGEFIELD ElemScenario.Scenario</w:instrText>
      </w:r>
      <w:r w:rsidRPr="009617DC">
        <w:fldChar w:fldCharType="separate"/>
      </w:r>
      <w:r w:rsidRPr="009617DC">
        <w:t>Neplatná data</w:t>
      </w:r>
      <w:r w:rsidRPr="009617D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</w:pPr>
      <w:r>
        <w:t>Uživatel zadal neplatná data.</w:t>
      </w:r>
    </w:p>
    <w:p w:rsidR="00624DEB" w:rsidRPr="00A9519C" w:rsidRDefault="00624DEB" w:rsidP="00624DEB">
      <w:pPr>
        <w:pStyle w:val="Nadpis5"/>
      </w:pPr>
      <w:r w:rsidRPr="00A9519C">
        <w:t>Alternativní scénář:</w:t>
      </w:r>
    </w:p>
    <w:p w:rsidR="00624DEB" w:rsidRDefault="00624DEB" w:rsidP="00624DEB">
      <w:pPr>
        <w:pStyle w:val="Nadpis5"/>
      </w:pPr>
      <w:r>
        <w:t>Alternativní scénář začíná krokem 2.5 hlavního scénáře.</w:t>
      </w:r>
    </w:p>
    <w:p w:rsidR="00624DEB" w:rsidRDefault="00624DEB" w:rsidP="00624DEB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</w:pPr>
      <w:r>
        <w:t>Systém informuje uživatele, že zadal neplatná data, a pokud možno i popíše vzniklý problém.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r>
        <w:t xml:space="preserve">Žádné. </w:t>
      </w:r>
      <w:bookmarkEnd w:id="319"/>
    </w:p>
    <w:bookmarkStart w:id="321" w:name="BKM_EB9596FA_E211_4404_AFB0_16EAC674551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22" w:name="_Toc277258527"/>
      <w:r w:rsidRPr="009617DC">
        <w:t>PRI.02 Nastavit oprávnění k příloze</w:t>
      </w:r>
      <w:bookmarkEnd w:id="322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Nastavení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příloze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</w:pPr>
      <w:r>
        <w:t>Uživatel má aktivní formulář přidání či editace nějaké přílohy.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</w:pPr>
      <w:r>
        <w:t>Případ užití začíná, když je uživatel vyzván k nastavení přístupových a editačních práv k příloze.</w:t>
      </w:r>
    </w:p>
    <w:p w:rsidR="00624DEB" w:rsidRDefault="00624DEB" w:rsidP="00624DEB">
      <w:pPr>
        <w:widowControl w:val="0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</w:pPr>
      <w:r>
        <w:t xml:space="preserve">Systém zkopíruje oprávnění ke čtení i k úpravám z objektu vlastnícího přílohu (např. článek či </w:t>
      </w:r>
      <w:r>
        <w:lastRenderedPageBreak/>
        <w:t>událost).</w:t>
      </w:r>
    </w:p>
    <w:p w:rsidR="00624DEB" w:rsidRDefault="00624DEB" w:rsidP="00624DEB">
      <w:pPr>
        <w:widowControl w:val="0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</w:pPr>
      <w:r>
        <w:t>Dokud uživatel nebude spokojený s nastavením oprávnění:</w:t>
      </w:r>
      <w:r>
        <w:br/>
        <w:t>3.1    Uživatel vybere typ skupiny osob, které chce přiřadit oprávnění.</w:t>
      </w:r>
      <w:r>
        <w:br/>
        <w:t>3.2    Uživatel vybere skupinu osob, které chce přiřadit oprávnění.</w:t>
      </w:r>
      <w:r>
        <w:br/>
        <w:t>3.3    Uživatel vybere typy oprávnění, které chce vybrané skupině osob přiřadit.</w:t>
      </w:r>
      <w:r>
        <w:br/>
        <w:t>3.4    Uživatel potvrdí výběr.</w:t>
      </w:r>
      <w:r>
        <w:br/>
        <w:t>3.5    Systém zaznamená nové přiřazení oprávnění.</w:t>
      </w:r>
    </w:p>
    <w:p w:rsidR="00624DEB" w:rsidRDefault="00624DEB" w:rsidP="00624DEB">
      <w:pPr>
        <w:widowControl w:val="0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</w:pPr>
      <w:r>
        <w:t>Systém zobrazí přehled aktuálně přiřazených oprávnění.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t>Systém zná požadovaný soubor přiřazených oprávnění k dané přílo</w:t>
      </w:r>
      <w:r>
        <w:rPr>
          <w:rFonts w:ascii="Times New Roman" w:hAnsi="Times New Roman"/>
        </w:rPr>
        <w:t>ze.</w:t>
      </w:r>
    </w:p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ElemScenario.Type</w:instrText>
      </w:r>
      <w:r w:rsidRPr="009617DC">
        <w:fldChar w:fldCharType="separate"/>
      </w:r>
      <w:r w:rsidRPr="009617DC">
        <w:t>Alternate</w:t>
      </w:r>
      <w:r w:rsidRPr="009617DC">
        <w:fldChar w:fldCharType="end"/>
      </w:r>
      <w:r w:rsidRPr="009617DC">
        <w:t xml:space="preserve">: </w:t>
      </w:r>
      <w:r w:rsidRPr="009617DC">
        <w:fldChar w:fldCharType="begin" w:fldLock="1"/>
      </w:r>
      <w:r w:rsidRPr="009617DC">
        <w:instrText>MERGEFIELD ElemScenario.Scenario</w:instrText>
      </w:r>
      <w:r w:rsidRPr="009617DC">
        <w:fldChar w:fldCharType="separate"/>
      </w:r>
      <w:r w:rsidRPr="009617DC">
        <w:t>Odebrat přiřazené oprávnění</w:t>
      </w:r>
      <w:r w:rsidRPr="009617D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</w:pPr>
      <w:r>
        <w:t>Existuje nějaké přiřazené oprávnění.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pStyle w:val="Nadpis5"/>
      </w:pPr>
      <w:r>
        <w:t>Alternativní scénář začíná tehdy, když uživatel vybere jedno nebo více přiřazení oprávnění a aktivuje tlačítko "Odebrat vybraná oprávnění".</w:t>
      </w:r>
    </w:p>
    <w:p w:rsidR="00624DEB" w:rsidRDefault="00624DEB" w:rsidP="00624DEB">
      <w:pPr>
        <w:widowControl w:val="0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</w:pPr>
      <w:r>
        <w:t>Systém zruší vybraná přiřazení oprávnění.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</w:pPr>
      <w:r>
        <w:t xml:space="preserve">Vybraná přiřazení oprávnění se nenachází v souboru přiřazených oprávnění k dané příloze. </w:t>
      </w:r>
      <w:bookmarkEnd w:id="321"/>
    </w:p>
    <w:bookmarkStart w:id="323" w:name="BKM_07E38BB6_5384_4a3d_BBDE_E9E20C411A5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24" w:name="_Toc277258528"/>
      <w:r w:rsidRPr="009617DC">
        <w:t>PRI.03 Přidat přílohu ke článku</w:t>
      </w:r>
      <w:bookmarkEnd w:id="324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Přidání</w:t>
      </w:r>
      <w:r>
        <w:rPr>
          <w:rFonts w:ascii="Times New Roman" w:hAnsi="Times New Roman"/>
        </w:rPr>
        <w:t xml:space="preserve"> </w:t>
      </w:r>
      <w:r w:rsidRPr="005F29D2">
        <w:t>přílohy</w:t>
      </w:r>
      <w:r>
        <w:rPr>
          <w:rFonts w:ascii="Times New Roman" w:hAnsi="Times New Roman"/>
        </w:rPr>
        <w:t xml:space="preserve"> </w:t>
      </w:r>
      <w:r w:rsidRPr="005F29D2">
        <w:t>ke</w:t>
      </w:r>
      <w:r>
        <w:rPr>
          <w:rFonts w:ascii="Times New Roman" w:hAnsi="Times New Roman"/>
        </w:rPr>
        <w:t xml:space="preserve"> </w:t>
      </w:r>
      <w:r w:rsidRPr="005F29D2">
        <w:t>článku</w:t>
      </w:r>
      <w:r>
        <w:rPr>
          <w:rFonts w:ascii="Times New Roman" w:hAnsi="Times New Roman"/>
        </w:rPr>
        <w:t xml:space="preserve"> (</w:t>
      </w:r>
      <w:r w:rsidRPr="005F29D2">
        <w:t>článek</w:t>
      </w:r>
      <w:r>
        <w:rPr>
          <w:rFonts w:ascii="Times New Roman" w:hAnsi="Times New Roman"/>
        </w:rPr>
        <w:t xml:space="preserve"> </w:t>
      </w:r>
      <w:r w:rsidRPr="005F29D2">
        <w:t>je</w:t>
      </w:r>
      <w:r>
        <w:rPr>
          <w:rFonts w:ascii="Times New Roman" w:hAnsi="Times New Roman"/>
        </w:rPr>
        <w:t xml:space="preserve"> </w:t>
      </w:r>
      <w:r w:rsidRPr="005F29D2">
        <w:t>vlastnický</w:t>
      </w:r>
      <w:r>
        <w:rPr>
          <w:rFonts w:ascii="Times New Roman" w:hAnsi="Times New Roman"/>
        </w:rPr>
        <w:t xml:space="preserve"> </w:t>
      </w:r>
      <w:r w:rsidRPr="005F29D2">
        <w:t>objekt</w:t>
      </w:r>
      <w:r>
        <w:rPr>
          <w:rFonts w:ascii="Times New Roman" w:hAnsi="Times New Roman"/>
        </w:rPr>
        <w:t>).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</w:pPr>
      <w:r>
        <w:t>(1.) Uživatel je přihlášený.</w:t>
      </w:r>
    </w:p>
    <w:p w:rsidR="00624DEB" w:rsidRDefault="00624DEB" w:rsidP="00624DEB">
      <w:pPr>
        <w:widowControl w:val="0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</w:pPr>
      <w:r>
        <w:t>(o2.) Uživatel je oprávněn přidat přílohu k danému článku.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</w:pPr>
      <w:r>
        <w:t>(o1.) Případ užití začíná, když uživatel aktivuje tlačítko "Přidat přílohu" přiřazené k nějakému článku.</w:t>
      </w:r>
    </w:p>
    <w:p w:rsidR="00624DEB" w:rsidRDefault="00624DEB" w:rsidP="00624DEB">
      <w:pPr>
        <w:widowControl w:val="0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</w:pPr>
      <w:r>
        <w:t>(2.) Dokud jsou odeslaná data neplatná:</w:t>
      </w:r>
      <w:r>
        <w:br/>
        <w:t>2.1    (2.1) Systém zobrazí uživateli webový formulář pro nahrání přílohy.</w:t>
      </w:r>
      <w:r>
        <w:br/>
        <w:t>2.2    (2.2) Uživatel vybere soubor, který chce nahrát, a zadá jeho popis.</w:t>
      </w:r>
      <w:r>
        <w:br/>
        <w:t>2.3    (2.3) Zahrnout (Nastavit oprávnění k příloze)</w:t>
      </w:r>
      <w:r>
        <w:br/>
        <w:t>2.4    (2.4) Uživatel odešle formulář aktivací tlačítka.</w:t>
      </w:r>
      <w:r>
        <w:br/>
        <w:t>2.5    (2.5) Systém ověří odeslaná data.</w:t>
      </w:r>
    </w:p>
    <w:p w:rsidR="00624DEB" w:rsidRDefault="00624DEB" w:rsidP="00624DEB">
      <w:pPr>
        <w:widowControl w:val="0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</w:pPr>
      <w:r>
        <w:t>(3.) Systém uloží přílohu a zaznamená ji v databázi.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t>(1.) Příloha je uložena a zaznamená</w:t>
      </w:r>
      <w:r>
        <w:rPr>
          <w:rFonts w:ascii="Times New Roman" w:hAnsi="Times New Roman"/>
        </w:rPr>
        <w:t>na.</w:t>
      </w:r>
    </w:p>
    <w:p w:rsidR="00624DEB" w:rsidRDefault="00624DEB" w:rsidP="00624DEB">
      <w:pPr>
        <w:jc w:val="both"/>
      </w:pPr>
    </w:p>
    <w:p w:rsidR="00624DEB" w:rsidRPr="009617DC" w:rsidRDefault="00624DEB" w:rsidP="00624DEB">
      <w:pPr>
        <w:pStyle w:val="Nadpis4"/>
      </w:pPr>
      <w:r w:rsidRPr="009617DC">
        <w:lastRenderedPageBreak/>
        <w:fldChar w:fldCharType="begin" w:fldLock="1"/>
      </w:r>
      <w:r w:rsidRPr="009617DC">
        <w:instrText>MERGEFIELD ElemScenario.Type</w:instrText>
      </w:r>
      <w:r w:rsidRPr="009617DC">
        <w:fldChar w:fldCharType="separate"/>
      </w:r>
      <w:r w:rsidRPr="009617DC">
        <w:t>Alternate</w:t>
      </w:r>
      <w:r w:rsidRPr="009617DC">
        <w:fldChar w:fldCharType="end"/>
      </w:r>
      <w:r w:rsidRPr="009617DC">
        <w:t xml:space="preserve">: </w:t>
      </w:r>
      <w:r w:rsidRPr="009617DC">
        <w:fldChar w:fldCharType="begin" w:fldLock="1"/>
      </w:r>
      <w:r w:rsidRPr="009617DC">
        <w:instrText>MERGEFIELD ElemScenario.Scenario</w:instrText>
      </w:r>
      <w:r w:rsidRPr="009617DC">
        <w:fldChar w:fldCharType="separate"/>
      </w:r>
      <w:r w:rsidRPr="009617DC">
        <w:t>Neplatná data</w:t>
      </w:r>
      <w:r w:rsidRPr="009617D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</w:pPr>
      <w:r>
        <w:t>(1.) Uživatel zadal neplatná data.</w:t>
      </w:r>
    </w:p>
    <w:p w:rsidR="00624DEB" w:rsidRPr="00A9519C" w:rsidRDefault="00624DEB" w:rsidP="00624DEB">
      <w:pPr>
        <w:pStyle w:val="Nadpis5"/>
      </w:pPr>
      <w:r w:rsidRPr="00A9519C">
        <w:t>Alternativní scénář:</w:t>
      </w:r>
    </w:p>
    <w:p w:rsidR="00624DEB" w:rsidRDefault="00624DEB" w:rsidP="00624DEB">
      <w:pPr>
        <w:pStyle w:val="Nadpis5"/>
      </w:pPr>
      <w:r>
        <w:t>(1.) Alternativní scénář začíná krokem 2.5 hlavního scénáře.</w:t>
      </w:r>
    </w:p>
    <w:p w:rsidR="00624DEB" w:rsidRDefault="00624DEB" w:rsidP="00624DEB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</w:pPr>
      <w:r>
        <w:t>(2.) Systém informuje uživatele, že zadal neplatná data, a pokud možno i popíše vzniklý problém.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jc w:val="both"/>
      </w:pPr>
      <w:r>
        <w:t xml:space="preserve">Žádné. </w:t>
      </w:r>
      <w:bookmarkEnd w:id="323"/>
    </w:p>
    <w:bookmarkStart w:id="325" w:name="BKM_0D71479D_B581_4077_8208_B67E92A6EB3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26" w:name="_Toc277258529"/>
      <w:r w:rsidRPr="009617DC">
        <w:t>PRI.04 Přidat přílohu k události</w:t>
      </w:r>
      <w:bookmarkEnd w:id="326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Přidání</w:t>
      </w:r>
      <w:r>
        <w:rPr>
          <w:rFonts w:ascii="Times New Roman" w:hAnsi="Times New Roman"/>
        </w:rPr>
        <w:t xml:space="preserve"> </w:t>
      </w:r>
      <w:r w:rsidRPr="005F29D2">
        <w:t>přílohy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události</w:t>
      </w:r>
      <w:r>
        <w:rPr>
          <w:rFonts w:ascii="Times New Roman" w:hAnsi="Times New Roman"/>
        </w:rPr>
        <w:t xml:space="preserve"> (</w:t>
      </w:r>
      <w:r w:rsidRPr="005F29D2">
        <w:t>událost</w:t>
      </w:r>
      <w:r>
        <w:rPr>
          <w:rFonts w:ascii="Times New Roman" w:hAnsi="Times New Roman"/>
        </w:rPr>
        <w:t xml:space="preserve"> </w:t>
      </w:r>
      <w:r w:rsidRPr="005F29D2">
        <w:t>je</w:t>
      </w:r>
      <w:r>
        <w:rPr>
          <w:rFonts w:ascii="Times New Roman" w:hAnsi="Times New Roman"/>
        </w:rPr>
        <w:t xml:space="preserve"> </w:t>
      </w:r>
      <w:r w:rsidRPr="005F29D2">
        <w:t>vlastnický</w:t>
      </w:r>
      <w:r>
        <w:rPr>
          <w:rFonts w:ascii="Times New Roman" w:hAnsi="Times New Roman"/>
        </w:rPr>
        <w:t xml:space="preserve"> </w:t>
      </w:r>
      <w:r w:rsidRPr="005F29D2">
        <w:t>objekt</w:t>
      </w:r>
      <w:r>
        <w:rPr>
          <w:rFonts w:ascii="Times New Roman" w:hAnsi="Times New Roman"/>
        </w:rPr>
        <w:t>).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</w:pPr>
      <w:r>
        <w:t>(1.) Uživatel je přihlášený.</w:t>
      </w:r>
    </w:p>
    <w:p w:rsidR="00624DEB" w:rsidRDefault="00624DEB" w:rsidP="00624DEB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</w:pPr>
      <w:r>
        <w:t>(o2.) Uživatel je oprávněn přidat přílohu k dané události.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</w:pPr>
      <w:r>
        <w:t>(o1.) Případ užití začíná, když uživatel aktivuje tlačítko "Přidat přílohu" přiřazené k nějaké události.</w:t>
      </w:r>
    </w:p>
    <w:p w:rsidR="00624DEB" w:rsidRDefault="00624DEB" w:rsidP="00624DEB">
      <w:pPr>
        <w:widowControl w:val="0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</w:pPr>
      <w:r>
        <w:t>(2.) Dokud jsou odeslaná data neplatná:</w:t>
      </w:r>
      <w:r>
        <w:br/>
        <w:t>2.1    (2.1) Systém zobrazí uživateli webový formulář pro nahrání přílohy.</w:t>
      </w:r>
      <w:r>
        <w:br/>
        <w:t>2.2    (2.2) Uživatel vybere soubor, který chce nahrát, a zadá jeho popis.</w:t>
      </w:r>
      <w:r>
        <w:br/>
        <w:t>2.3    (2.3) Zahrnout (Nastavit oprávnění k příloze)</w:t>
      </w:r>
      <w:r>
        <w:br/>
        <w:t>2.4    (2.4) Uživatel odešle formulář aktivací tlačítka.</w:t>
      </w:r>
      <w:r>
        <w:br/>
        <w:t>2.5    (2.5) Systém ověří odeslaná data.</w:t>
      </w:r>
    </w:p>
    <w:p w:rsidR="00624DEB" w:rsidRDefault="00624DEB" w:rsidP="00624DEB">
      <w:pPr>
        <w:widowControl w:val="0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</w:pPr>
      <w:r>
        <w:t>(3.) Systém uloží přílohu a zaznamená ji v databázi.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t>(1.) Příloha je uložena a zaznamená</w:t>
      </w:r>
      <w:r>
        <w:rPr>
          <w:rFonts w:ascii="Times New Roman" w:hAnsi="Times New Roman"/>
        </w:rPr>
        <w:t>na.</w:t>
      </w:r>
    </w:p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ElemScenario.Type</w:instrText>
      </w:r>
      <w:r w:rsidRPr="009617DC">
        <w:fldChar w:fldCharType="separate"/>
      </w:r>
      <w:r w:rsidRPr="009617DC">
        <w:t>Alternate</w:t>
      </w:r>
      <w:r w:rsidRPr="009617DC">
        <w:fldChar w:fldCharType="end"/>
      </w:r>
      <w:r w:rsidRPr="009617DC">
        <w:t xml:space="preserve">: </w:t>
      </w:r>
      <w:r w:rsidRPr="009617DC">
        <w:fldChar w:fldCharType="begin" w:fldLock="1"/>
      </w:r>
      <w:r w:rsidRPr="009617DC">
        <w:instrText>MERGEFIELD ElemScenario.Scenario</w:instrText>
      </w:r>
      <w:r w:rsidRPr="009617DC">
        <w:fldChar w:fldCharType="separate"/>
      </w:r>
      <w:r w:rsidRPr="009617DC">
        <w:t>Neplatná data</w:t>
      </w:r>
      <w:r w:rsidRPr="009617D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</w:pPr>
      <w:r>
        <w:t>(1.) Uživatel zadal neplatná data.</w:t>
      </w:r>
    </w:p>
    <w:p w:rsidR="00624DEB" w:rsidRPr="00A9519C" w:rsidRDefault="00624DEB" w:rsidP="00624DEB">
      <w:pPr>
        <w:pStyle w:val="Nadpis5"/>
      </w:pPr>
      <w:r w:rsidRPr="00A9519C">
        <w:t>Alternativní scénář:</w:t>
      </w:r>
    </w:p>
    <w:p w:rsidR="00624DEB" w:rsidRDefault="00624DEB" w:rsidP="00624DEB">
      <w:pPr>
        <w:pStyle w:val="Nadpis5"/>
      </w:pPr>
      <w:r>
        <w:t>(1.) Alternativní scénář začíná krokem 2.5 hlavního scénáře.</w:t>
      </w:r>
    </w:p>
    <w:p w:rsidR="00624DEB" w:rsidRDefault="00624DEB" w:rsidP="00624DEB">
      <w:pPr>
        <w:widowControl w:val="0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</w:pPr>
      <w:r>
        <w:t>(2.) Systém informuje uživatele, že zadal neplatná data, a pokud možno i popíše vzniklý problém.</w:t>
      </w:r>
    </w:p>
    <w:p w:rsidR="00624DEB" w:rsidRPr="00A9519C" w:rsidRDefault="00624DEB" w:rsidP="00624DEB">
      <w:pPr>
        <w:pStyle w:val="Nadpis5"/>
      </w:pPr>
      <w:r w:rsidRPr="00A9519C">
        <w:lastRenderedPageBreak/>
        <w:t>Výstupní podmínky:</w:t>
      </w:r>
    </w:p>
    <w:p w:rsidR="00624DEB" w:rsidRDefault="00624DEB" w:rsidP="00624DEB">
      <w:pPr>
        <w:jc w:val="both"/>
      </w:pPr>
      <w:r>
        <w:t xml:space="preserve">Žádné. </w:t>
      </w:r>
      <w:bookmarkEnd w:id="325"/>
    </w:p>
    <w:bookmarkStart w:id="327" w:name="BKM_82BEE0F5_61FB_484d_846C_4E4E1845A9AD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28" w:name="_Toc277258530"/>
      <w:r w:rsidRPr="009617DC">
        <w:t>PRI.05 Upravit metadata přílohy</w:t>
      </w:r>
      <w:bookmarkEnd w:id="328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Upravení</w:t>
      </w:r>
      <w:r>
        <w:rPr>
          <w:rFonts w:ascii="Times New Roman" w:hAnsi="Times New Roman"/>
        </w:rPr>
        <w:t xml:space="preserve"> </w:t>
      </w:r>
      <w:r w:rsidRPr="005F29D2">
        <w:t>popisu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příloze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</w:pPr>
      <w:r>
        <w:t>Uživatel je oprávněn upravit danou přílohu.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"Upravit přílohu" vztažené k nějaké příloze.</w:t>
      </w:r>
    </w:p>
    <w:p w:rsidR="00624DEB" w:rsidRDefault="00624DEB" w:rsidP="00624DEB">
      <w:pPr>
        <w:widowControl w:val="0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</w:pPr>
      <w:r>
        <w:t>Dokud jsou odeslaná data neplatná:</w:t>
      </w:r>
      <w:r>
        <w:br/>
        <w:t>2.1    Systém zobrazí uživateli webový formulář pro změnu metadat přílohy.</w:t>
      </w:r>
      <w:r>
        <w:br/>
        <w:t>2.2    Uživatel zadá popis přílohy.</w:t>
      </w:r>
      <w:r>
        <w:br/>
        <w:t>2.3    Zahrnout (Nastavit oprávnění k příloze)</w:t>
      </w:r>
      <w:r>
        <w:br/>
        <w:t>2.4    Uživatel odešle formulář aktivací tlačítka.</w:t>
      </w:r>
      <w:r>
        <w:br/>
        <w:t>2.5    Systém ověří odeslaná data.</w:t>
      </w:r>
    </w:p>
    <w:p w:rsidR="00624DEB" w:rsidRDefault="00624DEB" w:rsidP="00624DEB">
      <w:pPr>
        <w:widowControl w:val="0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</w:pPr>
      <w:r>
        <w:t>Systém aktualizuje metadata v databázi.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t>Daná příloha má aktualizovaná metadata zaznamená</w:t>
      </w:r>
      <w:r>
        <w:rPr>
          <w:rFonts w:ascii="Times New Roman" w:hAnsi="Times New Roman"/>
        </w:rPr>
        <w:t>na.</w:t>
      </w:r>
    </w:p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ElemScenario.Type</w:instrText>
      </w:r>
      <w:r w:rsidRPr="009617DC">
        <w:fldChar w:fldCharType="separate"/>
      </w:r>
      <w:r w:rsidRPr="009617DC">
        <w:t>Alternate</w:t>
      </w:r>
      <w:r w:rsidRPr="009617DC">
        <w:fldChar w:fldCharType="end"/>
      </w:r>
      <w:r w:rsidRPr="009617DC">
        <w:t xml:space="preserve">: </w:t>
      </w:r>
      <w:r w:rsidRPr="009617DC">
        <w:fldChar w:fldCharType="begin" w:fldLock="1"/>
      </w:r>
      <w:r w:rsidRPr="009617DC">
        <w:instrText>MERGEFIELD ElemScenario.Scenario</w:instrText>
      </w:r>
      <w:r w:rsidRPr="009617DC">
        <w:fldChar w:fldCharType="separate"/>
      </w:r>
      <w:r w:rsidRPr="009617DC">
        <w:t>Neplatná data</w:t>
      </w:r>
      <w:r w:rsidRPr="009617D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</w:pPr>
      <w:r>
        <w:t>Uživatel zadal neplatná data.</w:t>
      </w:r>
    </w:p>
    <w:p w:rsidR="00624DEB" w:rsidRPr="00A9519C" w:rsidRDefault="00624DEB" w:rsidP="00624DEB">
      <w:pPr>
        <w:pStyle w:val="Nadpis5"/>
      </w:pPr>
      <w:r w:rsidRPr="00A9519C">
        <w:t>Alternativní scénář:</w:t>
      </w:r>
    </w:p>
    <w:p w:rsidR="00624DEB" w:rsidRDefault="00624DEB" w:rsidP="00624DEB">
      <w:pPr>
        <w:pStyle w:val="Nadpis5"/>
      </w:pPr>
      <w:r>
        <w:t>Alternativní scénář začíná krokem 2.5 hlavního scénáře.</w:t>
      </w:r>
    </w:p>
    <w:p w:rsidR="00624DEB" w:rsidRDefault="00624DEB" w:rsidP="00624DEB">
      <w:pPr>
        <w:widowControl w:val="0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</w:pPr>
      <w:r>
        <w:t>Systém informuje uživatele, že zadal neplatná data, a pokud možno i popíše vzniklý problém.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jc w:val="both"/>
      </w:pPr>
      <w:r>
        <w:t xml:space="preserve">Žádné. </w:t>
      </w:r>
      <w:bookmarkEnd w:id="327"/>
    </w:p>
    <w:bookmarkStart w:id="329" w:name="BKM_C0F44CB1_02CD_436f_9D3B_CBE4EA99DAAC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30" w:name="_Toc277258531"/>
      <w:r w:rsidRPr="009617DC">
        <w:t>PRI.06 Zobrazit seznam příloh</w:t>
      </w:r>
      <w:bookmarkEnd w:id="330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Zobrazení</w:t>
      </w:r>
      <w:r>
        <w:rPr>
          <w:rFonts w:ascii="Times New Roman" w:hAnsi="Times New Roman"/>
        </w:rPr>
        <w:t xml:space="preserve"> </w:t>
      </w:r>
      <w:r w:rsidRPr="005F29D2">
        <w:t>seznamu</w:t>
      </w:r>
      <w:r>
        <w:rPr>
          <w:rFonts w:ascii="Times New Roman" w:hAnsi="Times New Roman"/>
        </w:rPr>
        <w:t xml:space="preserve"> </w:t>
      </w:r>
      <w:r w:rsidRPr="005F29D2">
        <w:t>příloh</w:t>
      </w:r>
      <w:r>
        <w:rPr>
          <w:rFonts w:ascii="Times New Roman" w:hAnsi="Times New Roman"/>
        </w:rPr>
        <w:t xml:space="preserve"> </w:t>
      </w:r>
      <w:r w:rsidRPr="005F29D2">
        <w:t>u</w:t>
      </w:r>
      <w:r>
        <w:rPr>
          <w:rFonts w:ascii="Times New Roman" w:hAnsi="Times New Roman"/>
        </w:rPr>
        <w:t xml:space="preserve"> </w:t>
      </w:r>
      <w:r w:rsidRPr="005F29D2">
        <w:t>jejich</w:t>
      </w:r>
      <w:r>
        <w:rPr>
          <w:rFonts w:ascii="Times New Roman" w:hAnsi="Times New Roman"/>
        </w:rPr>
        <w:t xml:space="preserve"> </w:t>
      </w:r>
      <w:r w:rsidRPr="005F29D2">
        <w:t>vlastnického</w:t>
      </w:r>
      <w:r>
        <w:rPr>
          <w:rFonts w:ascii="Times New Roman" w:hAnsi="Times New Roman"/>
        </w:rPr>
        <w:t xml:space="preserve"> </w:t>
      </w:r>
      <w:r w:rsidRPr="005F29D2">
        <w:t>objektu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r>
        <w:t>Žádné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</w:pPr>
      <w:r>
        <w:t xml:space="preserve">Případ užití začíná, když uživatel navštíví stránku s detailem vlastnického objektu (např. </w:t>
      </w:r>
      <w:r>
        <w:lastRenderedPageBreak/>
        <w:t>článku).</w:t>
      </w:r>
    </w:p>
    <w:p w:rsidR="00624DEB" w:rsidRDefault="00624DEB" w:rsidP="00624DEB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</w:pPr>
      <w:r>
        <w:t>Systém zobrazí seznam příloh, na jejichž zobrazení má právo; u každé položky zobrazí alespoň její název, typ, ikonu (je-li dostupná) a popis (může být zcela nebo částečně skrytý).</w:t>
      </w:r>
    </w:p>
    <w:p w:rsidR="00624DEB" w:rsidRDefault="00624DEB" w:rsidP="00624DEB">
      <w:r>
        <w:t>místo rozšíření: stáhnoutPřílohu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jc w:val="both"/>
      </w:pPr>
      <w:r>
        <w:t xml:space="preserve">Žádné </w:t>
      </w:r>
      <w:bookmarkEnd w:id="329"/>
    </w:p>
    <w:bookmarkStart w:id="331" w:name="BKM_F1A71CFA_DB42_4b66_94DC_00C23237931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32" w:name="_Toc277258532"/>
      <w:r w:rsidRPr="009617DC">
        <w:t>PRI.07 Stáhnout přílohu</w:t>
      </w:r>
      <w:bookmarkEnd w:id="332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Stažení</w:t>
      </w:r>
      <w:r>
        <w:rPr>
          <w:rFonts w:ascii="Times New Roman" w:hAnsi="Times New Roman"/>
        </w:rPr>
        <w:t xml:space="preserve"> </w:t>
      </w:r>
      <w:r w:rsidRPr="005F29D2">
        <w:t>přílohy</w:t>
      </w:r>
      <w:r>
        <w:rPr>
          <w:rFonts w:ascii="Times New Roman" w:hAnsi="Times New Roman"/>
        </w:rPr>
        <w:t xml:space="preserve"> </w:t>
      </w:r>
      <w:r w:rsidRPr="005F29D2">
        <w:t>z</w:t>
      </w:r>
      <w:r>
        <w:rPr>
          <w:rFonts w:ascii="Times New Roman" w:hAnsi="Times New Roman"/>
        </w:rPr>
        <w:t xml:space="preserve"> </w:t>
      </w:r>
      <w:r w:rsidRPr="005F29D2">
        <w:t>webového</w:t>
      </w:r>
      <w:r>
        <w:rPr>
          <w:rFonts w:ascii="Times New Roman" w:hAnsi="Times New Roman"/>
        </w:rPr>
        <w:t xml:space="preserve"> </w:t>
      </w:r>
      <w:r w:rsidRPr="005F29D2">
        <w:t>serveru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r>
        <w:t>Žádné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"Stáhnout přílohu" vztažené k nějaké příloze, nebo zadá adresu URL přílohy do prohlížeče.</w:t>
      </w:r>
    </w:p>
    <w:p w:rsidR="00624DEB" w:rsidRDefault="00624DEB" w:rsidP="00624DEB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</w:pPr>
      <w:r>
        <w:t>Systém odpoví uživateli standardním HTTP požadavkem s obsahem přílohy v těle.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jc w:val="both"/>
      </w:pPr>
      <w:r>
        <w:t xml:space="preserve">Žádné </w:t>
      </w:r>
      <w:bookmarkEnd w:id="331"/>
    </w:p>
    <w:bookmarkStart w:id="333" w:name="BKM_9F1E295D_A391_4f77_8DC8_10A76B4D4F0A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34" w:name="_Toc277258533"/>
      <w:r w:rsidRPr="009617DC">
        <w:t>PRI.08 Smazat přílohu</w:t>
      </w:r>
      <w:bookmarkEnd w:id="334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Smazání</w:t>
      </w:r>
      <w:r>
        <w:rPr>
          <w:rFonts w:ascii="Times New Roman" w:hAnsi="Times New Roman"/>
        </w:rPr>
        <w:t xml:space="preserve"> </w:t>
      </w:r>
      <w:r w:rsidRPr="005F29D2">
        <w:t>přílohy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</w:pPr>
      <w:r>
        <w:t>Uživatel je oprávněn smazat danou přílohu.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"Smazat přílohu" vztažené k nějaké příloze.</w:t>
      </w:r>
    </w:p>
    <w:p w:rsidR="00624DEB" w:rsidRDefault="00624DEB" w:rsidP="00624DEB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</w:pPr>
      <w:r>
        <w:t>Systém vyžádá od uživatele potvrzení smazání.</w:t>
      </w:r>
    </w:p>
    <w:p w:rsidR="00624DEB" w:rsidRDefault="00624DEB" w:rsidP="00624DEB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</w:pPr>
      <w:r>
        <w:t>KDYŽ uživatel smazání potvrdí, systém přílohu smaže.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</w:pPr>
      <w:r>
        <w:t xml:space="preserve">Daná příloha již v systému neexistuje.   </w:t>
      </w:r>
      <w:bookmarkEnd w:id="313"/>
      <w:bookmarkEnd w:id="314"/>
      <w:bookmarkEnd w:id="333"/>
    </w:p>
    <w:bookmarkStart w:id="335" w:name="Skupiny_osob"/>
    <w:bookmarkStart w:id="336" w:name="BKM_46CBF592_7E66_4d93_8A40_FC231C566FB9"/>
    <w:p w:rsidR="00624DEB" w:rsidRPr="009617DC" w:rsidRDefault="00624DEB" w:rsidP="00624DEB">
      <w:pPr>
        <w:pStyle w:val="Nadpis2"/>
      </w:pPr>
      <w:r w:rsidRPr="009617DC">
        <w:lastRenderedPageBreak/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337" w:name="_Toc277254320"/>
      <w:bookmarkStart w:id="338" w:name="_Toc277258534"/>
      <w:bookmarkStart w:id="339" w:name="_Toc277258704"/>
      <w:r w:rsidRPr="009617DC">
        <w:t>Skupiny osob</w:t>
      </w:r>
      <w:bookmarkEnd w:id="337"/>
      <w:bookmarkEnd w:id="338"/>
      <w:bookmarkEnd w:id="339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340" w:name="BKM_BF55470F_E685_4bb0_B4AE_F09BF8BEF165"/>
      <w:r w:rsidRPr="00277D03">
        <w:rPr>
          <w:noProof/>
        </w:rPr>
        <w:pict>
          <v:shape id="Obrázek 17" o:spid="_x0000_i1042" type="#_x0000_t75" style="width:468pt;height:402.75pt;visibility:visible;mso-wrap-style:square">
            <v:imagedata r:id="rId32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i/>
          <w:iCs/>
          <w:u w:color="000000"/>
          <w:lang w:val="en-US"/>
        </w:rPr>
      </w:pPr>
      <w:r>
        <w:rPr>
          <w:u w:color="000000"/>
        </w:rPr>
        <w:t xml:space="preserve">Obrázek </w:t>
      </w:r>
      <w:r w:rsidRPr="005F29D2">
        <w:rPr>
          <w:u w:color="000000"/>
        </w:rPr>
        <w:t>5</w:t>
      </w:r>
      <w:r>
        <w:rPr>
          <w:rFonts w:ascii="Times New Roman" w:hAnsi="Times New Roman"/>
          <w:u w:color="000000"/>
        </w:rPr>
        <w:t xml:space="preserve"> - </w:t>
      </w:r>
      <w:r>
        <w:rPr>
          <w:rFonts w:ascii="Times New Roman" w:hAnsi="Times New Roman"/>
          <w:u w:color="000000"/>
        </w:rPr>
        <w:fldChar w:fldCharType="begin" w:fldLock="1"/>
      </w:r>
      <w:r>
        <w:rPr>
          <w:rFonts w:ascii="Times New Roman" w:hAnsi="Times New Roman"/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rFonts w:ascii="Times New Roman" w:hAnsi="Times New Roman"/>
          <w:u w:color="000000"/>
        </w:rPr>
        <w:fldChar w:fldCharType="separate"/>
      </w:r>
      <w:r w:rsidRPr="005F29D2">
        <w:rPr>
          <w:u w:color="000000"/>
          <w:lang w:val="en-US"/>
        </w:rPr>
        <w:t>Skupiny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osob</w:t>
      </w:r>
      <w:r>
        <w:rPr>
          <w:rFonts w:ascii="Times New Roman" w:hAnsi="Times New Roman"/>
          <w:u w:color="000000"/>
        </w:rPr>
        <w:fldChar w:fldCharType="end"/>
      </w:r>
    </w:p>
    <w:bookmarkStart w:id="341" w:name="BKM_ED11984A_0DA0_4653_99A1_F0350B8CFB3E"/>
    <w:bookmarkEnd w:id="34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42" w:name="_Toc277258535"/>
      <w:r w:rsidRPr="009617DC">
        <w:t>SKU.01 Vytvořit vlastní skupinu osob</w:t>
      </w:r>
      <w:bookmarkEnd w:id="342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Vytvořit</w:t>
      </w:r>
      <w:r>
        <w:rPr>
          <w:rFonts w:ascii="Times New Roman" w:hAnsi="Times New Roman"/>
        </w:rPr>
        <w:t xml:space="preserve"> </w:t>
      </w:r>
      <w:r w:rsidRPr="005F29D2">
        <w:t>vlastní</w:t>
      </w:r>
      <w:r>
        <w:rPr>
          <w:rFonts w:ascii="Times New Roman" w:hAnsi="Times New Roman"/>
        </w:rPr>
        <w:t xml:space="preserve"> </w:t>
      </w:r>
      <w:r w:rsidRPr="005F29D2">
        <w:t>skupinu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speciální</w:t>
      </w:r>
      <w:r>
        <w:rPr>
          <w:rFonts w:ascii="Times New Roman" w:hAnsi="Times New Roman"/>
        </w:rPr>
        <w:t xml:space="preserve"> </w:t>
      </w:r>
      <w:r w:rsidRPr="005F29D2">
        <w:t>stránce</w:t>
      </w:r>
      <w:r>
        <w:rPr>
          <w:rFonts w:ascii="Times New Roman" w:hAnsi="Times New Roman"/>
        </w:rPr>
        <w:t xml:space="preserve"> </w:t>
      </w:r>
      <w:r w:rsidRPr="005F29D2">
        <w:t>správy</w:t>
      </w:r>
      <w:r>
        <w:rPr>
          <w:rFonts w:ascii="Times New Roman" w:hAnsi="Times New Roman"/>
        </w:rPr>
        <w:t xml:space="preserve"> </w:t>
      </w:r>
      <w:r w:rsidRPr="005F29D2">
        <w:t>vlastních</w:t>
      </w:r>
      <w:r>
        <w:rPr>
          <w:rFonts w:ascii="Times New Roman" w:hAnsi="Times New Roman"/>
        </w:rPr>
        <w:t xml:space="preserve"> </w:t>
      </w:r>
      <w:r w:rsidRPr="005F29D2">
        <w:t>skupin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</w:pPr>
      <w:r>
        <w:t>Uživatel je oprávněn vytvořit vlastní skupinu osob.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"Vytvořit skupinu".</w:t>
      </w:r>
    </w:p>
    <w:p w:rsidR="00624DEB" w:rsidRDefault="00624DEB" w:rsidP="00624DEB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</w:pPr>
      <w:r>
        <w:t>Systém zobrazí uživateli webový formulář pro vybrání osob do skupiny.</w:t>
      </w:r>
    </w:p>
    <w:p w:rsidR="00624DEB" w:rsidRDefault="00624DEB" w:rsidP="00624DEB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</w:pPr>
      <w:r>
        <w:t>Zahrnout/Include (Nastavit některá oprávnění vlastní skupiny osob)</w:t>
      </w:r>
    </w:p>
    <w:p w:rsidR="00624DEB" w:rsidRDefault="00624DEB" w:rsidP="00624DEB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</w:pPr>
      <w:r>
        <w:t>Uživatel odešle formulář aktivací tlačítka.</w:t>
      </w:r>
    </w:p>
    <w:p w:rsidR="00624DEB" w:rsidRDefault="00624DEB" w:rsidP="00624DEB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</w:pPr>
      <w:r>
        <w:lastRenderedPageBreak/>
        <w:t>Systém uloží skupinu a zaznamená ji v databázi.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</w:pPr>
      <w:r>
        <w:t xml:space="preserve">Skupina je uložena a zaznamenána. </w:t>
      </w:r>
      <w:bookmarkEnd w:id="341"/>
    </w:p>
    <w:bookmarkStart w:id="343" w:name="BKM_5493764E_2240_48dc_B5C1_C540F43C5A8F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44" w:name="_Toc277258536"/>
      <w:r w:rsidRPr="009617DC">
        <w:t>SKU.02 Upravit vlastní skupinu osob</w:t>
      </w:r>
      <w:bookmarkEnd w:id="344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Upravit</w:t>
      </w:r>
      <w:r>
        <w:rPr>
          <w:rFonts w:ascii="Times New Roman" w:hAnsi="Times New Roman"/>
        </w:rPr>
        <w:t xml:space="preserve"> </w:t>
      </w:r>
      <w:r w:rsidRPr="005F29D2">
        <w:t>vlastní</w:t>
      </w:r>
      <w:r>
        <w:rPr>
          <w:rFonts w:ascii="Times New Roman" w:hAnsi="Times New Roman"/>
        </w:rPr>
        <w:t xml:space="preserve"> </w:t>
      </w:r>
      <w:r w:rsidRPr="005F29D2">
        <w:t>skupinu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speciální</w:t>
      </w:r>
      <w:r>
        <w:rPr>
          <w:rFonts w:ascii="Times New Roman" w:hAnsi="Times New Roman"/>
        </w:rPr>
        <w:t xml:space="preserve"> </w:t>
      </w:r>
      <w:r w:rsidRPr="005F29D2">
        <w:t>stránce</w:t>
      </w:r>
      <w:r>
        <w:rPr>
          <w:rFonts w:ascii="Times New Roman" w:hAnsi="Times New Roman"/>
        </w:rPr>
        <w:t xml:space="preserve"> </w:t>
      </w:r>
      <w:r w:rsidRPr="005F29D2">
        <w:t>správy</w:t>
      </w:r>
      <w:r>
        <w:rPr>
          <w:rFonts w:ascii="Times New Roman" w:hAnsi="Times New Roman"/>
        </w:rPr>
        <w:t xml:space="preserve"> </w:t>
      </w:r>
      <w:r w:rsidRPr="005F29D2">
        <w:t>vlastních</w:t>
      </w:r>
      <w:r>
        <w:rPr>
          <w:rFonts w:ascii="Times New Roman" w:hAnsi="Times New Roman"/>
        </w:rPr>
        <w:t xml:space="preserve"> </w:t>
      </w:r>
      <w:r w:rsidRPr="005F29D2">
        <w:t>skupin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</w:pPr>
      <w:r>
        <w:t>Uživatel je oprávněn upravit danou skupinu osob.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"Upravit skupinu osob" vztažené k dané skupině osob.</w:t>
      </w:r>
    </w:p>
    <w:p w:rsidR="00624DEB" w:rsidRDefault="00624DEB" w:rsidP="00624DEB">
      <w:pPr>
        <w:widowControl w:val="0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</w:pPr>
      <w:r>
        <w:t>Systém zobrazí uživateli webový formulář pro změnu skupiny osob.</w:t>
      </w:r>
    </w:p>
    <w:p w:rsidR="00624DEB" w:rsidRDefault="00624DEB" w:rsidP="00624DEB">
      <w:pPr>
        <w:widowControl w:val="0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</w:pPr>
      <w:r>
        <w:t>Uživatel edituje skupinu osob: vybírá nové osoby a/nebo odebírá stávající osoby z skupiny osob.</w:t>
      </w:r>
    </w:p>
    <w:p w:rsidR="00624DEB" w:rsidRDefault="00624DEB" w:rsidP="00624DEB">
      <w:pPr>
        <w:widowControl w:val="0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</w:pPr>
      <w:r>
        <w:t>Zahrnout/Include (Nastavit některá oprávnění vlastní skupiny osob).</w:t>
      </w:r>
    </w:p>
    <w:p w:rsidR="00624DEB" w:rsidRDefault="00624DEB" w:rsidP="00624DEB">
      <w:pPr>
        <w:widowControl w:val="0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</w:pPr>
      <w:r>
        <w:t>Uživatel odešle formulář aktivací tlačítka "Uložit skupinu osob".</w:t>
      </w:r>
    </w:p>
    <w:p w:rsidR="00624DEB" w:rsidRDefault="00624DEB" w:rsidP="00624DEB">
      <w:pPr>
        <w:widowControl w:val="0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</w:pPr>
      <w:r>
        <w:t>Systém aktualizuje skupinu osob v databázi.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</w:pPr>
      <w:r>
        <w:t xml:space="preserve">Daná skupina osob je aktualizovaná. </w:t>
      </w:r>
      <w:bookmarkEnd w:id="343"/>
    </w:p>
    <w:bookmarkStart w:id="345" w:name="BKM_0AF7198A_AD29_400a_A22E_D690E4AFD811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46" w:name="_Toc277258537"/>
      <w:r w:rsidRPr="009617DC">
        <w:t>SKU.03 Smazat vlastní skupinu osob</w:t>
      </w:r>
      <w:bookmarkEnd w:id="346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Smazat</w:t>
      </w:r>
      <w:r>
        <w:rPr>
          <w:rFonts w:ascii="Times New Roman" w:hAnsi="Times New Roman"/>
        </w:rPr>
        <w:t xml:space="preserve"> </w:t>
      </w:r>
      <w:r w:rsidRPr="005F29D2">
        <w:t>vlastní</w:t>
      </w:r>
      <w:r>
        <w:rPr>
          <w:rFonts w:ascii="Times New Roman" w:hAnsi="Times New Roman"/>
        </w:rPr>
        <w:t xml:space="preserve"> </w:t>
      </w:r>
      <w:r w:rsidRPr="005F29D2">
        <w:t>skupinu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speciální</w:t>
      </w:r>
      <w:r>
        <w:rPr>
          <w:rFonts w:ascii="Times New Roman" w:hAnsi="Times New Roman"/>
        </w:rPr>
        <w:t xml:space="preserve"> </w:t>
      </w:r>
      <w:r w:rsidRPr="005F29D2">
        <w:t>stránce</w:t>
      </w:r>
      <w:r>
        <w:rPr>
          <w:rFonts w:ascii="Times New Roman" w:hAnsi="Times New Roman"/>
        </w:rPr>
        <w:t xml:space="preserve"> </w:t>
      </w:r>
      <w:r w:rsidRPr="005F29D2">
        <w:t>správy</w:t>
      </w:r>
      <w:r>
        <w:rPr>
          <w:rFonts w:ascii="Times New Roman" w:hAnsi="Times New Roman"/>
        </w:rPr>
        <w:t xml:space="preserve"> </w:t>
      </w:r>
      <w:r w:rsidRPr="005F29D2">
        <w:t>vlastních</w:t>
      </w:r>
      <w:r>
        <w:rPr>
          <w:rFonts w:ascii="Times New Roman" w:hAnsi="Times New Roman"/>
        </w:rPr>
        <w:t xml:space="preserve"> </w:t>
      </w:r>
      <w:r w:rsidRPr="005F29D2">
        <w:t>skupin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</w:pPr>
      <w:r>
        <w:t>Uživatel je oprávněn smazat danou skupinu osob.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"Smazat skupinu osob" vztažené k nějaké skupině osob.</w:t>
      </w:r>
    </w:p>
    <w:p w:rsidR="00624DEB" w:rsidRDefault="00624DEB" w:rsidP="00624DEB">
      <w:pPr>
        <w:widowControl w:val="0"/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</w:pPr>
      <w:r>
        <w:t>Systém vyžádá od uživatele potvrzení smazání.</w:t>
      </w:r>
    </w:p>
    <w:p w:rsidR="00624DEB" w:rsidRDefault="00624DEB" w:rsidP="00624DEB">
      <w:pPr>
        <w:widowControl w:val="0"/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</w:pPr>
      <w:r>
        <w:t>Když uživatel smazání potvrdí, systém skupinu osob smaže.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</w:pPr>
      <w:r>
        <w:t xml:space="preserve">Daná skupina osob již v systému neexistuje. </w:t>
      </w:r>
      <w:bookmarkEnd w:id="345"/>
    </w:p>
    <w:bookmarkStart w:id="347" w:name="BKM_5DE6102D_BF74_4e8a_9D02_20E87745756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48" w:name="_Toc277258538"/>
      <w:r w:rsidRPr="009617DC">
        <w:t>SKU.04 Nastavit některá oprávnění vlastní skupiny osob</w:t>
      </w:r>
      <w:bookmarkEnd w:id="348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Nastavit</w:t>
      </w:r>
      <w:r>
        <w:rPr>
          <w:rFonts w:ascii="Times New Roman" w:hAnsi="Times New Roman"/>
        </w:rPr>
        <w:t xml:space="preserve"> </w:t>
      </w:r>
      <w:r w:rsidRPr="005F29D2">
        <w:t>některá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 xml:space="preserve"> </w:t>
      </w:r>
      <w:r w:rsidRPr="005F29D2">
        <w:t>vlastní</w:t>
      </w:r>
      <w:r>
        <w:rPr>
          <w:rFonts w:ascii="Times New Roman" w:hAnsi="Times New Roman"/>
        </w:rPr>
        <w:t xml:space="preserve"> </w:t>
      </w:r>
      <w:r w:rsidRPr="005F29D2">
        <w:t>skupiny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>  (</w:t>
      </w:r>
      <w:r w:rsidRPr="005F29D2">
        <w:t>přiřazení</w:t>
      </w:r>
      <w:r>
        <w:rPr>
          <w:rFonts w:ascii="Times New Roman" w:hAnsi="Times New Roman"/>
        </w:rPr>
        <w:t xml:space="preserve"> </w:t>
      </w:r>
      <w:r w:rsidRPr="005F29D2">
        <w:t>GlobalPermission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UnitPermission</w:t>
      </w:r>
      <w:r>
        <w:rPr>
          <w:rFonts w:ascii="Times New Roman" w:hAnsi="Times New Roman"/>
        </w:rPr>
        <w:t xml:space="preserve">)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speciální</w:t>
      </w:r>
      <w:r>
        <w:rPr>
          <w:rFonts w:ascii="Times New Roman" w:hAnsi="Times New Roman"/>
        </w:rPr>
        <w:t xml:space="preserve"> </w:t>
      </w:r>
      <w:r w:rsidRPr="005F29D2">
        <w:t>stránce</w:t>
      </w:r>
      <w:r>
        <w:rPr>
          <w:rFonts w:ascii="Times New Roman" w:hAnsi="Times New Roman"/>
        </w:rPr>
        <w:t xml:space="preserve"> </w:t>
      </w:r>
      <w:r w:rsidRPr="005F29D2">
        <w:t>správy</w:t>
      </w:r>
      <w:r>
        <w:rPr>
          <w:rFonts w:ascii="Times New Roman" w:hAnsi="Times New Roman"/>
        </w:rPr>
        <w:t xml:space="preserve"> </w:t>
      </w:r>
      <w:r w:rsidRPr="005F29D2">
        <w:t>vlastních</w:t>
      </w:r>
      <w:r>
        <w:rPr>
          <w:rFonts w:ascii="Times New Roman" w:hAnsi="Times New Roman"/>
        </w:rPr>
        <w:t xml:space="preserve"> </w:t>
      </w:r>
      <w:r w:rsidRPr="005F29D2">
        <w:t>skupin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lastRenderedPageBreak/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</w:pPr>
      <w:r>
        <w:t>Uživatel má aktivní formulář přidání či editace skupiny osob.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</w:pPr>
      <w:r>
        <w:t>Případ užití začíná, když je uživatel vyzván k nastavení přístupových a editačních práv k vlastní skupině osob.</w:t>
      </w:r>
    </w:p>
    <w:p w:rsidR="00624DEB" w:rsidRDefault="00624DEB" w:rsidP="00624DEB">
      <w:pPr>
        <w:widowControl w:val="0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</w:pPr>
      <w:r>
        <w:t>Dokud uživatel nebude spokojený s nastavením oprávnění:</w:t>
      </w:r>
      <w:r>
        <w:br/>
        <w:t>2.1    Uživatel vybere typ skupiny osob, které chce přiřadit oprávnění.</w:t>
      </w:r>
      <w:r>
        <w:br/>
        <w:t>2.2    Uživatel vybere skupinu osob, které chce přiřadit oprávnění.</w:t>
      </w:r>
      <w:r>
        <w:br/>
        <w:t>2.3    Uživatel vybere typy oprávnění, které chce vybrané skupině osob přiřadit.</w:t>
      </w:r>
      <w:r>
        <w:br/>
        <w:t>2.4    Uživatel potvrdí výběr.</w:t>
      </w:r>
      <w:r>
        <w:br/>
        <w:t>2.5    Systém zaznamená nové přiřazení oprávnění.</w:t>
      </w:r>
    </w:p>
    <w:p w:rsidR="00624DEB" w:rsidRDefault="00624DEB" w:rsidP="00624DEB">
      <w:pPr>
        <w:widowControl w:val="0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</w:pPr>
      <w:r>
        <w:t>Systém zobrazí přehled aktuálně přiřazených oprávnění.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t>Systém zná požadovaný soubor přiřazených oprávnění k dané skupině os</w:t>
      </w:r>
      <w:r>
        <w:rPr>
          <w:rFonts w:ascii="Times New Roman" w:hAnsi="Times New Roman"/>
        </w:rPr>
        <w:t>ob.</w:t>
      </w:r>
    </w:p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ElemScenario.Type</w:instrText>
      </w:r>
      <w:r w:rsidRPr="009617DC">
        <w:fldChar w:fldCharType="separate"/>
      </w:r>
      <w:r w:rsidRPr="009617DC">
        <w:t>Alternate</w:t>
      </w:r>
      <w:r w:rsidRPr="009617DC">
        <w:fldChar w:fldCharType="end"/>
      </w:r>
      <w:r w:rsidRPr="009617DC">
        <w:t xml:space="preserve">: </w:t>
      </w:r>
      <w:r w:rsidRPr="009617DC">
        <w:fldChar w:fldCharType="begin" w:fldLock="1"/>
      </w:r>
      <w:r w:rsidRPr="009617DC">
        <w:instrText>MERGEFIELD ElemScenario.Scenario</w:instrText>
      </w:r>
      <w:r w:rsidRPr="009617DC">
        <w:fldChar w:fldCharType="separate"/>
      </w:r>
      <w:r w:rsidRPr="009617DC">
        <w:t>Odebrat přižazená oprávnění</w:t>
      </w:r>
      <w:r w:rsidRPr="009617D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</w:pPr>
      <w:r>
        <w:t>Existuje nějaké přiřazené oprávnění.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pStyle w:val="Nadpis5"/>
      </w:pPr>
      <w:r>
        <w:t>Alternativní scénář začíná tehdy, když uživatel vybere jedno nebo více přiřazení oprávnění a aktivuje tlačítko "Odebrat vybraná oprávnění".</w:t>
      </w:r>
    </w:p>
    <w:p w:rsidR="00624DEB" w:rsidRDefault="00624DEB" w:rsidP="00624DEB">
      <w:pPr>
        <w:widowControl w:val="0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</w:pPr>
      <w:r>
        <w:t>Systém zruší vybraná přiřazení oprávnění.</w:t>
      </w:r>
    </w:p>
    <w:p w:rsidR="00624DEB" w:rsidRPr="00A9519C" w:rsidRDefault="00624DEB" w:rsidP="00624DEB">
      <w:pPr>
        <w:pStyle w:val="Nadpis5"/>
      </w:pPr>
      <w:r w:rsidRPr="00A9519C">
        <w:lastRenderedPageBreak/>
        <w:t>Výstupní podmínky:</w:t>
      </w:r>
    </w:p>
    <w:bookmarkStart w:id="349" w:name="Speciální_webové_stránky"/>
    <w:bookmarkStart w:id="350" w:name="BKM_7A8653CF_2D00_4e6d_9449_CDEFA32925B4"/>
    <w:bookmarkEnd w:id="335"/>
    <w:bookmarkEnd w:id="336"/>
    <w:bookmarkEnd w:id="347"/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351" w:name="_Toc277254321"/>
      <w:bookmarkStart w:id="352" w:name="_Toc277258539"/>
      <w:bookmarkStart w:id="353" w:name="_Toc277258705"/>
      <w:r w:rsidRPr="009617DC">
        <w:t>Speciální webové stránky</w:t>
      </w:r>
      <w:bookmarkEnd w:id="351"/>
      <w:bookmarkEnd w:id="352"/>
      <w:bookmarkEnd w:id="353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354" w:name="BKM_9FEE2FCF_6F05_42e0_ADFC_4404C0642126"/>
      <w:r w:rsidRPr="00277D03">
        <w:rPr>
          <w:noProof/>
        </w:rPr>
        <w:pict>
          <v:shape id="Obrázek 16" o:spid="_x0000_i1041" type="#_x0000_t75" style="width:315pt;height:417pt;visibility:visible;mso-wrap-style:square">
            <v:imagedata r:id="rId33" o:title=""/>
          </v:shape>
        </w:pict>
      </w:r>
    </w:p>
    <w:p w:rsidR="00624DEB" w:rsidRDefault="00624DEB" w:rsidP="00624DEB">
      <w:pPr>
        <w:jc w:val="center"/>
        <w:rPr>
          <w:u w:color="000000"/>
        </w:rPr>
      </w:pPr>
      <w:r>
        <w:rPr>
          <w:u w:color="000000"/>
        </w:rPr>
        <w:t xml:space="preserve">Obrázek </w:t>
      </w:r>
      <w:r w:rsidRPr="005F29D2">
        <w:rPr>
          <w:u w:color="000000"/>
        </w:rPr>
        <w:t>6</w:t>
      </w:r>
      <w:r>
        <w:rPr>
          <w:rFonts w:ascii="Times New Roman" w:hAnsi="Times New Roman"/>
          <w:u w:color="000000"/>
        </w:rPr>
        <w:t xml:space="preserve"> - </w:t>
      </w:r>
      <w:r>
        <w:rPr>
          <w:rFonts w:ascii="Times New Roman" w:hAnsi="Times New Roman"/>
          <w:u w:color="000000"/>
        </w:rPr>
        <w:fldChar w:fldCharType="begin" w:fldLock="1"/>
      </w:r>
      <w:r>
        <w:rPr>
          <w:rFonts w:ascii="Times New Roman" w:hAnsi="Times New Roman"/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rFonts w:ascii="Times New Roman" w:hAnsi="Times New Roman"/>
          <w:u w:color="000000"/>
        </w:rPr>
        <w:fldChar w:fldCharType="separate"/>
      </w:r>
      <w:r w:rsidRPr="005F29D2">
        <w:rPr>
          <w:u w:color="000000"/>
          <w:lang w:val="en-US"/>
        </w:rPr>
        <w:t>Speciální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webové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stránky</w:t>
      </w:r>
      <w:r>
        <w:rPr>
          <w:rFonts w:ascii="Times New Roman" w:hAnsi="Times New Roman"/>
          <w:u w:color="000000"/>
        </w:rPr>
        <w:fldChar w:fldCharType="end"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Diagram.Notes</w:instrText>
      </w:r>
      <w:r>
        <w:fldChar w:fldCharType="end"/>
      </w:r>
      <w:bookmarkStart w:id="355" w:name="BKM_7E5CCE86_8CDF_4c1e_9F60_38E80F9D8345"/>
      <w:bookmarkEnd w:id="354"/>
    </w:p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56" w:name="_Toc277258540"/>
      <w:r w:rsidRPr="009617DC">
        <w:t>SPE.01 Zobrazit hlavní webovou stránku jednotky</w:t>
      </w:r>
      <w:bookmarkEnd w:id="356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Zobrazení</w:t>
      </w:r>
      <w:r>
        <w:rPr>
          <w:rFonts w:ascii="Times New Roman" w:hAnsi="Times New Roman"/>
        </w:rPr>
        <w:t xml:space="preserve"> </w:t>
      </w:r>
      <w:r w:rsidRPr="005F29D2">
        <w:t>hlavní</w:t>
      </w:r>
      <w:r>
        <w:rPr>
          <w:rFonts w:ascii="Times New Roman" w:hAnsi="Times New Roman"/>
        </w:rPr>
        <w:t xml:space="preserve"> </w:t>
      </w:r>
      <w:r w:rsidRPr="005F29D2">
        <w:t>webové</w:t>
      </w:r>
      <w:r>
        <w:rPr>
          <w:rFonts w:ascii="Times New Roman" w:hAnsi="Times New Roman"/>
        </w:rPr>
        <w:t xml:space="preserve"> </w:t>
      </w:r>
      <w:r w:rsidRPr="005F29D2">
        <w:t>stránky</w:t>
      </w:r>
      <w:r>
        <w:rPr>
          <w:rFonts w:ascii="Times New Roman" w:hAnsi="Times New Roman"/>
        </w:rPr>
        <w:t xml:space="preserve"> </w:t>
      </w:r>
      <w:r w:rsidRPr="005F29D2">
        <w:t>nějaké</w:t>
      </w:r>
      <w:r>
        <w:rPr>
          <w:rFonts w:ascii="Times New Roman" w:hAnsi="Times New Roman"/>
        </w:rPr>
        <w:t xml:space="preserve"> </w:t>
      </w:r>
      <w:r w:rsidRPr="005F29D2">
        <w:t>jednotky</w:t>
      </w:r>
      <w:r>
        <w:rPr>
          <w:rFonts w:ascii="Times New Roman" w:hAnsi="Times New Roman"/>
        </w:rPr>
        <w:t xml:space="preserve">, </w:t>
      </w:r>
      <w:r w:rsidRPr="005F29D2">
        <w:t>která</w:t>
      </w:r>
      <w:r>
        <w:rPr>
          <w:rFonts w:ascii="Times New Roman" w:hAnsi="Times New Roman"/>
        </w:rPr>
        <w:t xml:space="preserve"> </w:t>
      </w:r>
      <w:r w:rsidRPr="005F29D2">
        <w:t>obsahuje</w:t>
      </w:r>
      <w:r>
        <w:rPr>
          <w:rFonts w:ascii="Times New Roman" w:hAnsi="Times New Roman"/>
        </w:rPr>
        <w:t xml:space="preserve"> </w:t>
      </w:r>
      <w:r w:rsidRPr="005F29D2">
        <w:t>uvítací</w:t>
      </w:r>
      <w:r>
        <w:rPr>
          <w:rFonts w:ascii="Times New Roman" w:hAnsi="Times New Roman"/>
        </w:rPr>
        <w:t xml:space="preserve"> </w:t>
      </w:r>
      <w:r w:rsidRPr="005F29D2">
        <w:t>text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rozcestníkem</w:t>
      </w:r>
      <w:r>
        <w:rPr>
          <w:rFonts w:ascii="Times New Roman" w:hAnsi="Times New Roman"/>
        </w:rPr>
        <w:t xml:space="preserve">, </w:t>
      </w:r>
      <w:r w:rsidRPr="005F29D2">
        <w:t>přehled</w:t>
      </w:r>
      <w:r>
        <w:rPr>
          <w:rFonts w:ascii="Times New Roman" w:hAnsi="Times New Roman"/>
        </w:rPr>
        <w:t xml:space="preserve"> </w:t>
      </w:r>
      <w:r w:rsidRPr="005F29D2">
        <w:t>posledních</w:t>
      </w:r>
      <w:r>
        <w:rPr>
          <w:rFonts w:ascii="Times New Roman" w:hAnsi="Times New Roman"/>
        </w:rPr>
        <w:t xml:space="preserve"> </w:t>
      </w:r>
      <w:r w:rsidRPr="005F29D2">
        <w:t>oznámení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přehled</w:t>
      </w:r>
      <w:r>
        <w:rPr>
          <w:rFonts w:ascii="Times New Roman" w:hAnsi="Times New Roman"/>
        </w:rPr>
        <w:t xml:space="preserve"> </w:t>
      </w:r>
      <w:r w:rsidRPr="005F29D2">
        <w:t>nadcházejících</w:t>
      </w:r>
      <w:r>
        <w:rPr>
          <w:rFonts w:ascii="Times New Roman" w:hAnsi="Times New Roman"/>
        </w:rPr>
        <w:t xml:space="preserve"> </w:t>
      </w:r>
      <w:r w:rsidRPr="005F29D2">
        <w:t>akcí</w:t>
      </w:r>
      <w:r>
        <w:rPr>
          <w:rFonts w:ascii="Times New Roman" w:hAnsi="Times New Roman"/>
        </w:rPr>
        <w:t xml:space="preserve">. </w:t>
      </w:r>
      <w:bookmarkEnd w:id="355"/>
    </w:p>
    <w:bookmarkStart w:id="357" w:name="BKM_E5F81D2B_4621_4f66_866A_609EDEC9E5F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58" w:name="_Toc277258541"/>
      <w:r w:rsidRPr="009617DC">
        <w:t>SPE.02 Zobrazit kontaktní údaje jednotky</w:t>
      </w:r>
      <w:bookmarkEnd w:id="358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Zobrazení</w:t>
      </w:r>
      <w:r>
        <w:rPr>
          <w:rFonts w:ascii="Times New Roman" w:hAnsi="Times New Roman"/>
        </w:rPr>
        <w:t xml:space="preserve"> </w:t>
      </w:r>
      <w:r w:rsidRPr="005F29D2">
        <w:t>webové</w:t>
      </w:r>
      <w:r>
        <w:rPr>
          <w:rFonts w:ascii="Times New Roman" w:hAnsi="Times New Roman"/>
        </w:rPr>
        <w:t xml:space="preserve"> </w:t>
      </w:r>
      <w:r w:rsidRPr="005F29D2">
        <w:t>stránky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kontaktními</w:t>
      </w:r>
      <w:r>
        <w:rPr>
          <w:rFonts w:ascii="Times New Roman" w:hAnsi="Times New Roman"/>
        </w:rPr>
        <w:t xml:space="preserve"> </w:t>
      </w:r>
      <w:r w:rsidRPr="005F29D2">
        <w:t>údaji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jednotku</w:t>
      </w:r>
      <w:r>
        <w:rPr>
          <w:rFonts w:ascii="Times New Roman" w:hAnsi="Times New Roman"/>
        </w:rPr>
        <w:t xml:space="preserve"> </w:t>
      </w:r>
      <w:r w:rsidRPr="005F29D2">
        <w:t>staženými</w:t>
      </w:r>
      <w:r>
        <w:rPr>
          <w:rFonts w:ascii="Times New Roman" w:hAnsi="Times New Roman"/>
        </w:rPr>
        <w:t xml:space="preserve"> </w:t>
      </w:r>
      <w:r w:rsidRPr="005F29D2">
        <w:t>ze</w:t>
      </w:r>
      <w:r>
        <w:rPr>
          <w:rFonts w:ascii="Times New Roman" w:hAnsi="Times New Roman"/>
        </w:rPr>
        <w:t xml:space="preserve"> </w:t>
      </w:r>
      <w:r w:rsidRPr="005F29D2">
        <w:t>systému</w:t>
      </w:r>
      <w:r>
        <w:rPr>
          <w:rFonts w:ascii="Times New Roman" w:hAnsi="Times New Roman"/>
        </w:rPr>
        <w:t xml:space="preserve"> </w:t>
      </w:r>
      <w:r w:rsidRPr="005F29D2">
        <w:t>SkautIS</w:t>
      </w:r>
      <w:r>
        <w:rPr>
          <w:rFonts w:ascii="Times New Roman" w:hAnsi="Times New Roman"/>
        </w:rPr>
        <w:t xml:space="preserve"> (</w:t>
      </w:r>
      <w:r w:rsidRPr="005F29D2">
        <w:t>veřejné</w:t>
      </w:r>
      <w:r>
        <w:rPr>
          <w:rFonts w:ascii="Times New Roman" w:hAnsi="Times New Roman"/>
        </w:rPr>
        <w:t xml:space="preserve"> </w:t>
      </w:r>
      <w:r w:rsidRPr="005F29D2">
        <w:t>kontakty</w:t>
      </w:r>
      <w:r>
        <w:rPr>
          <w:rFonts w:ascii="Times New Roman" w:hAnsi="Times New Roman"/>
        </w:rPr>
        <w:t xml:space="preserve">, </w:t>
      </w:r>
      <w:r w:rsidRPr="005F29D2">
        <w:t>veřejné</w:t>
      </w:r>
      <w:r>
        <w:rPr>
          <w:rFonts w:ascii="Times New Roman" w:hAnsi="Times New Roman"/>
        </w:rPr>
        <w:t xml:space="preserve"> </w:t>
      </w:r>
      <w:r w:rsidRPr="005F29D2">
        <w:t>bankovní</w:t>
      </w:r>
      <w:r>
        <w:rPr>
          <w:rFonts w:ascii="Times New Roman" w:hAnsi="Times New Roman"/>
        </w:rPr>
        <w:t xml:space="preserve"> </w:t>
      </w:r>
      <w:r w:rsidRPr="005F29D2">
        <w:t>účty</w:t>
      </w:r>
      <w:r>
        <w:rPr>
          <w:rFonts w:ascii="Times New Roman" w:hAnsi="Times New Roman"/>
        </w:rPr>
        <w:t xml:space="preserve">, </w:t>
      </w:r>
      <w:r w:rsidRPr="005F29D2">
        <w:t>veřejní</w:t>
      </w:r>
      <w:r>
        <w:rPr>
          <w:rFonts w:ascii="Times New Roman" w:hAnsi="Times New Roman"/>
        </w:rPr>
        <w:t xml:space="preserve"> </w:t>
      </w:r>
      <w:r w:rsidRPr="005F29D2">
        <w:t>funkcionáři</w:t>
      </w:r>
      <w:r>
        <w:rPr>
          <w:rFonts w:ascii="Times New Roman" w:hAnsi="Times New Roman"/>
        </w:rPr>
        <w:t xml:space="preserve">, </w:t>
      </w:r>
      <w:r w:rsidRPr="005F29D2">
        <w:t>veřejné</w:t>
      </w:r>
      <w:r>
        <w:rPr>
          <w:rFonts w:ascii="Times New Roman" w:hAnsi="Times New Roman"/>
        </w:rPr>
        <w:t xml:space="preserve"> </w:t>
      </w:r>
      <w:r w:rsidRPr="005F29D2">
        <w:t>nemovitosti</w:t>
      </w:r>
      <w:r>
        <w:rPr>
          <w:rFonts w:ascii="Times New Roman" w:hAnsi="Times New Roman"/>
        </w:rPr>
        <w:t xml:space="preserve">). </w:t>
      </w:r>
      <w:bookmarkEnd w:id="357"/>
    </w:p>
    <w:bookmarkStart w:id="359" w:name="BKM_8622550A_3A97_4840_8F2C_E2B8DE1491E8"/>
    <w:p w:rsidR="00624DEB" w:rsidRPr="009617DC" w:rsidRDefault="00624DEB" w:rsidP="00624DEB">
      <w:pPr>
        <w:pStyle w:val="Nadpis3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60" w:name="_Toc277258542"/>
      <w:r w:rsidRPr="009617DC">
        <w:t>SPE.03 Zobrazit náborové informace jednotky</w:t>
      </w:r>
      <w:bookmarkEnd w:id="360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Zobrazení</w:t>
      </w:r>
      <w:r>
        <w:rPr>
          <w:rFonts w:ascii="Times New Roman" w:hAnsi="Times New Roman"/>
        </w:rPr>
        <w:t xml:space="preserve"> </w:t>
      </w:r>
      <w:r w:rsidRPr="005F29D2">
        <w:t>webové</w:t>
      </w:r>
      <w:r>
        <w:rPr>
          <w:rFonts w:ascii="Times New Roman" w:hAnsi="Times New Roman"/>
        </w:rPr>
        <w:t xml:space="preserve"> </w:t>
      </w:r>
      <w:r w:rsidRPr="005F29D2">
        <w:t>stránky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náborovými</w:t>
      </w:r>
      <w:r>
        <w:rPr>
          <w:rFonts w:ascii="Times New Roman" w:hAnsi="Times New Roman"/>
        </w:rPr>
        <w:t xml:space="preserve"> </w:t>
      </w:r>
      <w:r w:rsidRPr="005F29D2">
        <w:t>informacemi</w:t>
      </w:r>
      <w:r>
        <w:rPr>
          <w:rFonts w:ascii="Times New Roman" w:hAnsi="Times New Roman"/>
        </w:rPr>
        <w:t xml:space="preserve"> </w:t>
      </w:r>
      <w:r w:rsidRPr="005F29D2">
        <w:t>jednotky</w:t>
      </w:r>
      <w:r>
        <w:rPr>
          <w:rFonts w:ascii="Times New Roman" w:hAnsi="Times New Roman"/>
        </w:rPr>
        <w:t xml:space="preserve"> </w:t>
      </w:r>
      <w:r w:rsidRPr="005F29D2">
        <w:t>staženými</w:t>
      </w:r>
      <w:r>
        <w:rPr>
          <w:rFonts w:ascii="Times New Roman" w:hAnsi="Times New Roman"/>
        </w:rPr>
        <w:t xml:space="preserve"> </w:t>
      </w:r>
      <w:r w:rsidRPr="005F29D2">
        <w:t>ze</w:t>
      </w:r>
      <w:r>
        <w:rPr>
          <w:rFonts w:ascii="Times New Roman" w:hAnsi="Times New Roman"/>
        </w:rPr>
        <w:t xml:space="preserve"> </w:t>
      </w:r>
      <w:r w:rsidRPr="005F29D2">
        <w:t>systému</w:t>
      </w:r>
      <w:r>
        <w:rPr>
          <w:rFonts w:ascii="Times New Roman" w:hAnsi="Times New Roman"/>
        </w:rPr>
        <w:t xml:space="preserve"> </w:t>
      </w:r>
      <w:r w:rsidRPr="005F29D2">
        <w:t>SkautIS</w:t>
      </w:r>
      <w:r>
        <w:rPr>
          <w:rFonts w:ascii="Times New Roman" w:hAnsi="Times New Roman"/>
        </w:rPr>
        <w:t xml:space="preserve"> (</w:t>
      </w:r>
      <w:r w:rsidRPr="005F29D2">
        <w:t>náborové</w:t>
      </w:r>
      <w:r>
        <w:rPr>
          <w:rFonts w:ascii="Times New Roman" w:hAnsi="Times New Roman"/>
        </w:rPr>
        <w:t xml:space="preserve"> </w:t>
      </w:r>
      <w:r w:rsidRPr="005F29D2">
        <w:t>kategorie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poznámky</w:t>
      </w:r>
      <w:r>
        <w:rPr>
          <w:rFonts w:ascii="Times New Roman" w:hAnsi="Times New Roman"/>
        </w:rPr>
        <w:t xml:space="preserve">)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doprovodným</w:t>
      </w:r>
      <w:r>
        <w:rPr>
          <w:rFonts w:ascii="Times New Roman" w:hAnsi="Times New Roman"/>
        </w:rPr>
        <w:t xml:space="preserve"> </w:t>
      </w:r>
      <w:r w:rsidRPr="005F29D2">
        <w:t>textem</w:t>
      </w:r>
      <w:r>
        <w:rPr>
          <w:rFonts w:ascii="Times New Roman" w:hAnsi="Times New Roman"/>
        </w:rPr>
        <w:t xml:space="preserve">. </w:t>
      </w:r>
      <w:bookmarkEnd w:id="359"/>
    </w:p>
    <w:bookmarkStart w:id="361" w:name="BKM_9E753040_A8A3_4869_8E5D_FBB6DA25195E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62" w:name="_Toc277258543"/>
      <w:r w:rsidRPr="009617DC">
        <w:t>SPE.04 Zobrazit přehled členů jednotky</w:t>
      </w:r>
      <w:bookmarkEnd w:id="362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Zobrazení</w:t>
      </w:r>
      <w:r>
        <w:rPr>
          <w:rFonts w:ascii="Times New Roman" w:hAnsi="Times New Roman"/>
        </w:rPr>
        <w:t xml:space="preserve"> </w:t>
      </w:r>
      <w:r w:rsidRPr="005F29D2">
        <w:t>webové</w:t>
      </w:r>
      <w:r>
        <w:rPr>
          <w:rFonts w:ascii="Times New Roman" w:hAnsi="Times New Roman"/>
        </w:rPr>
        <w:t xml:space="preserve"> </w:t>
      </w:r>
      <w:r w:rsidRPr="005F29D2">
        <w:t>stránky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přehledem</w:t>
      </w:r>
      <w:r>
        <w:rPr>
          <w:rFonts w:ascii="Times New Roman" w:hAnsi="Times New Roman"/>
        </w:rPr>
        <w:t xml:space="preserve"> </w:t>
      </w:r>
      <w:r w:rsidRPr="005F29D2">
        <w:t>členů</w:t>
      </w:r>
      <w:r>
        <w:rPr>
          <w:rFonts w:ascii="Times New Roman" w:hAnsi="Times New Roman"/>
        </w:rPr>
        <w:t xml:space="preserve"> </w:t>
      </w:r>
      <w:r w:rsidRPr="005F29D2">
        <w:t>jednotky</w:t>
      </w:r>
      <w:r>
        <w:rPr>
          <w:rFonts w:ascii="Times New Roman" w:hAnsi="Times New Roman"/>
        </w:rPr>
        <w:t xml:space="preserve"> </w:t>
      </w:r>
      <w:r w:rsidRPr="005F29D2">
        <w:t>staženým</w:t>
      </w:r>
      <w:r>
        <w:rPr>
          <w:rFonts w:ascii="Times New Roman" w:hAnsi="Times New Roman"/>
        </w:rPr>
        <w:t xml:space="preserve"> </w:t>
      </w:r>
      <w:r w:rsidRPr="005F29D2">
        <w:t>ze</w:t>
      </w:r>
      <w:r>
        <w:rPr>
          <w:rFonts w:ascii="Times New Roman" w:hAnsi="Times New Roman"/>
        </w:rPr>
        <w:t xml:space="preserve"> </w:t>
      </w:r>
      <w:r w:rsidRPr="005F29D2">
        <w:t>systému</w:t>
      </w:r>
      <w:r>
        <w:rPr>
          <w:rFonts w:ascii="Times New Roman" w:hAnsi="Times New Roman"/>
        </w:rPr>
        <w:t xml:space="preserve"> </w:t>
      </w:r>
      <w:r w:rsidRPr="005F29D2">
        <w:t>SkautIS</w:t>
      </w:r>
      <w:r>
        <w:rPr>
          <w:rFonts w:ascii="Times New Roman" w:hAnsi="Times New Roman"/>
        </w:rPr>
        <w:t xml:space="preserve"> (</w:t>
      </w:r>
      <w:r w:rsidRPr="005F29D2">
        <w:t>pouze</w:t>
      </w:r>
      <w:r>
        <w:rPr>
          <w:rFonts w:ascii="Times New Roman" w:hAnsi="Times New Roman"/>
        </w:rPr>
        <w:t xml:space="preserve"> </w:t>
      </w:r>
      <w:r w:rsidRPr="005F29D2">
        <w:t>členům</w:t>
      </w:r>
      <w:r>
        <w:rPr>
          <w:rFonts w:ascii="Times New Roman" w:hAnsi="Times New Roman"/>
        </w:rPr>
        <w:t xml:space="preserve"> </w:t>
      </w:r>
      <w:r w:rsidRPr="005F29D2">
        <w:t>jednotky</w:t>
      </w:r>
      <w:r>
        <w:rPr>
          <w:rFonts w:ascii="Times New Roman" w:hAnsi="Times New Roman"/>
        </w:rPr>
        <w:t xml:space="preserve"> </w:t>
      </w:r>
      <w:r w:rsidRPr="005F29D2">
        <w:t>dostupné</w:t>
      </w:r>
      <w:r>
        <w:rPr>
          <w:rFonts w:ascii="Times New Roman" w:hAnsi="Times New Roman"/>
        </w:rPr>
        <w:t xml:space="preserve"> </w:t>
      </w:r>
      <w:r w:rsidRPr="005F29D2">
        <w:t>informace</w:t>
      </w:r>
      <w:r>
        <w:rPr>
          <w:rFonts w:ascii="Times New Roman" w:hAnsi="Times New Roman"/>
        </w:rPr>
        <w:t>).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Default="00624DEB" w:rsidP="00624DEB">
      <w:r>
        <w:fldChar w:fldCharType="begin" w:fldLock="1"/>
      </w:r>
      <w:r>
        <w:instrText>MERGEFIELD ElemScenario.Notes</w:instrText>
      </w:r>
      <w:r>
        <w:fldChar w:fldCharType="end"/>
      </w:r>
      <w:r>
        <w:t>Je třeba mít oprávnění.</w:t>
      </w:r>
    </w:p>
    <w:p w:rsidR="00624DEB" w:rsidRDefault="00624DEB" w:rsidP="00624DEB">
      <w:pPr>
        <w:jc w:val="both"/>
      </w:pPr>
      <w:r>
        <w:t xml:space="preserve">Uživatel musí být ve SkautISu členem příslušné (nad)jednotky.   </w:t>
      </w:r>
      <w:bookmarkEnd w:id="349"/>
      <w:bookmarkEnd w:id="350"/>
      <w:bookmarkEnd w:id="361"/>
    </w:p>
    <w:bookmarkStart w:id="363" w:name="Události_a_kalendář"/>
    <w:bookmarkStart w:id="364" w:name="BKM_DBEC8871_38FB_407a_9784_44C8590718E8"/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365" w:name="_Toc277254322"/>
      <w:bookmarkStart w:id="366" w:name="_Toc277258544"/>
      <w:bookmarkStart w:id="367" w:name="_Toc277258706"/>
      <w:r w:rsidRPr="009617DC">
        <w:t>Události a kalendář</w:t>
      </w:r>
      <w:bookmarkEnd w:id="365"/>
      <w:bookmarkEnd w:id="366"/>
      <w:bookmarkEnd w:id="367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368" w:name="BKM_A9777EC8_7A0E_482d_87D4_7011F53CD3C7"/>
      <w:r w:rsidRPr="00277D03">
        <w:rPr>
          <w:noProof/>
        </w:rPr>
        <w:pict>
          <v:shape id="Obrázek 15" o:spid="_x0000_i1040" type="#_x0000_t75" style="width:413.25pt;height:411pt;visibility:visible;mso-wrap-style:square">
            <v:imagedata r:id="rId34" o:title="" cropbottom="16102f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i/>
          <w:iCs/>
          <w:u w:color="000000"/>
          <w:lang w:val="en-US"/>
        </w:rPr>
      </w:pPr>
      <w:r>
        <w:rPr>
          <w:u w:color="000000"/>
        </w:rPr>
        <w:t xml:space="preserve">Obrázek </w:t>
      </w:r>
      <w:r w:rsidRPr="005F29D2">
        <w:rPr>
          <w:u w:color="000000"/>
        </w:rPr>
        <w:t>7</w:t>
      </w:r>
      <w:r>
        <w:rPr>
          <w:rFonts w:ascii="Times New Roman" w:hAnsi="Times New Roman"/>
          <w:u w:color="000000"/>
        </w:rPr>
        <w:t xml:space="preserve"> - </w:t>
      </w:r>
      <w:r>
        <w:rPr>
          <w:rFonts w:ascii="Times New Roman" w:hAnsi="Times New Roman"/>
          <w:u w:color="000000"/>
        </w:rPr>
        <w:fldChar w:fldCharType="begin" w:fldLock="1"/>
      </w:r>
      <w:r>
        <w:rPr>
          <w:rFonts w:ascii="Times New Roman" w:hAnsi="Times New Roman"/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rFonts w:ascii="Times New Roman" w:hAnsi="Times New Roman"/>
          <w:u w:color="000000"/>
        </w:rPr>
        <w:fldChar w:fldCharType="separate"/>
      </w:r>
      <w:r w:rsidRPr="005F29D2">
        <w:rPr>
          <w:u w:color="000000"/>
          <w:lang w:val="en-US"/>
        </w:rPr>
        <w:t>Události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a</w:t>
      </w:r>
      <w:r>
        <w:rPr>
          <w:rFonts w:ascii="Times New Roman" w:hAnsi="Times New Roman"/>
          <w:u w:color="000000"/>
          <w:lang w:val="en-US"/>
        </w:rPr>
        <w:t xml:space="preserve"> </w:t>
      </w:r>
      <w:r w:rsidRPr="005F29D2">
        <w:rPr>
          <w:u w:color="000000"/>
          <w:lang w:val="en-US"/>
        </w:rPr>
        <w:t>kalendář</w:t>
      </w:r>
      <w:r>
        <w:rPr>
          <w:rFonts w:ascii="Times New Roman" w:hAnsi="Times New Roman"/>
          <w:u w:color="000000"/>
        </w:rPr>
        <w:fldChar w:fldCharType="end"/>
      </w:r>
    </w:p>
    <w:bookmarkStart w:id="369" w:name="BKM_6D289F49_4E3F_4227_80F1_2B2109B7A808"/>
    <w:bookmarkEnd w:id="368"/>
    <w:p w:rsidR="00624DEB" w:rsidRPr="009617DC" w:rsidRDefault="00624DEB" w:rsidP="00624DEB">
      <w:pPr>
        <w:pStyle w:val="Nadpis3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70" w:name="_Toc277258545"/>
      <w:r w:rsidRPr="009617DC">
        <w:t>UDA.01 Zobrazit kalendář událostí jednotky</w:t>
      </w:r>
      <w:bookmarkEnd w:id="370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Zobrazení</w:t>
      </w:r>
      <w:r>
        <w:rPr>
          <w:rFonts w:ascii="Times New Roman" w:hAnsi="Times New Roman"/>
        </w:rPr>
        <w:t xml:space="preserve"> </w:t>
      </w:r>
      <w:r w:rsidRPr="005F29D2">
        <w:t>kalendáře</w:t>
      </w:r>
      <w:r>
        <w:rPr>
          <w:rFonts w:ascii="Times New Roman" w:hAnsi="Times New Roman"/>
        </w:rPr>
        <w:t xml:space="preserve"> </w:t>
      </w:r>
      <w:r w:rsidRPr="005F29D2">
        <w:t>událostí</w:t>
      </w:r>
      <w:r>
        <w:rPr>
          <w:rFonts w:ascii="Times New Roman" w:hAnsi="Times New Roman"/>
        </w:rPr>
        <w:t xml:space="preserve"> </w:t>
      </w:r>
      <w:r w:rsidRPr="005F29D2">
        <w:t>některé</w:t>
      </w:r>
      <w:r>
        <w:rPr>
          <w:rFonts w:ascii="Times New Roman" w:hAnsi="Times New Roman"/>
        </w:rPr>
        <w:t xml:space="preserve"> </w:t>
      </w:r>
      <w:r w:rsidRPr="005F29D2">
        <w:t>z</w:t>
      </w:r>
      <w:r>
        <w:rPr>
          <w:rFonts w:ascii="Times New Roman" w:hAnsi="Times New Roman"/>
        </w:rPr>
        <w:t xml:space="preserve"> </w:t>
      </w:r>
      <w:r w:rsidRPr="005F29D2">
        <w:t>jednotek</w:t>
      </w:r>
      <w:r>
        <w:rPr>
          <w:rFonts w:ascii="Times New Roman" w:hAnsi="Times New Roman"/>
        </w:rPr>
        <w:t xml:space="preserve"> (</w:t>
      </w:r>
      <w:r w:rsidRPr="005F29D2">
        <w:t>např</w:t>
      </w:r>
      <w:r>
        <w:rPr>
          <w:rFonts w:ascii="Times New Roman" w:hAnsi="Times New Roman"/>
        </w:rPr>
        <w:t xml:space="preserve">. </w:t>
      </w:r>
      <w:r w:rsidRPr="005F29D2">
        <w:t>kalendáře</w:t>
      </w:r>
      <w:r>
        <w:rPr>
          <w:rFonts w:ascii="Times New Roman" w:hAnsi="Times New Roman"/>
        </w:rPr>
        <w:t xml:space="preserve"> </w:t>
      </w:r>
      <w:r w:rsidRPr="005F29D2">
        <w:t>oddílu</w:t>
      </w:r>
      <w:r>
        <w:rPr>
          <w:rFonts w:ascii="Times New Roman" w:hAnsi="Times New Roman"/>
        </w:rPr>
        <w:t xml:space="preserve">). </w:t>
      </w:r>
      <w:bookmarkEnd w:id="369"/>
    </w:p>
    <w:bookmarkStart w:id="371" w:name="BKM_5C8400D8_5970_456f_B9E0_610DD7F59D2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72" w:name="_Toc277258546"/>
      <w:r w:rsidRPr="009617DC">
        <w:t>UDA.02 Zobrazit událost</w:t>
      </w:r>
      <w:bookmarkEnd w:id="372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Zobrazení</w:t>
      </w:r>
      <w:r>
        <w:rPr>
          <w:rFonts w:ascii="Times New Roman" w:hAnsi="Times New Roman"/>
        </w:rPr>
        <w:t xml:space="preserve"> </w:t>
      </w:r>
      <w:r w:rsidRPr="005F29D2">
        <w:t>detailu</w:t>
      </w:r>
      <w:r>
        <w:rPr>
          <w:rFonts w:ascii="Times New Roman" w:hAnsi="Times New Roman"/>
        </w:rPr>
        <w:t xml:space="preserve"> </w:t>
      </w:r>
      <w:r w:rsidRPr="005F29D2">
        <w:t>události</w:t>
      </w:r>
      <w:r>
        <w:rPr>
          <w:rFonts w:ascii="Times New Roman" w:hAnsi="Times New Roman"/>
        </w:rPr>
        <w:t xml:space="preserve">. </w:t>
      </w:r>
      <w:bookmarkEnd w:id="371"/>
    </w:p>
    <w:bookmarkStart w:id="373" w:name="BKM_6C93295E_EEF2_4414_A022_E1E7EE59CF61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74" w:name="_Toc277258547"/>
      <w:r w:rsidRPr="009617DC">
        <w:t>UDA.03 Přidat událost</w:t>
      </w:r>
      <w:bookmarkEnd w:id="374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Přidání</w:t>
      </w:r>
      <w:r>
        <w:rPr>
          <w:rFonts w:ascii="Times New Roman" w:hAnsi="Times New Roman"/>
        </w:rPr>
        <w:t xml:space="preserve"> </w:t>
      </w:r>
      <w:r w:rsidRPr="005F29D2">
        <w:t>události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nastavení</w:t>
      </w:r>
      <w:r>
        <w:rPr>
          <w:rFonts w:ascii="Times New Roman" w:hAnsi="Times New Roman"/>
        </w:rPr>
        <w:t xml:space="preserve"> </w:t>
      </w:r>
      <w:r w:rsidRPr="005F29D2">
        <w:t>základních</w:t>
      </w:r>
      <w:r>
        <w:rPr>
          <w:rFonts w:ascii="Times New Roman" w:hAnsi="Times New Roman"/>
        </w:rPr>
        <w:t xml:space="preserve"> </w:t>
      </w:r>
      <w:r w:rsidRPr="005F29D2">
        <w:t>informací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</w:pPr>
      <w:r>
        <w:t>Uživatel je oprávněn přidat událost.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"Přidat událost".</w:t>
      </w:r>
    </w:p>
    <w:p w:rsidR="00624DEB" w:rsidRDefault="00624DEB" w:rsidP="00624DEB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after="0" w:line="240" w:lineRule="auto"/>
      </w:pPr>
      <w:r>
        <w:t>Dokud není nová událost vytvořena:</w:t>
      </w:r>
      <w:r>
        <w:br/>
        <w:t>2.1    Systém zobrazí uživateli webový formulář pro vytváření událostí.</w:t>
      </w:r>
      <w:r>
        <w:br/>
        <w:t>2.2    Uživatel vyplní název, datum, umístění události, vedoucího události, případně zástupce, akční radu, a popis.</w:t>
      </w:r>
      <w:r>
        <w:br/>
        <w:t>2.3    Zahrnout (Nastavit oprávnění k události)</w:t>
      </w:r>
      <w:r>
        <w:br/>
        <w:t>2.4    Uživatel odešle formulář aktivací tlačítka.</w:t>
      </w:r>
      <w:r>
        <w:br/>
        <w:t>2.5    Systém ověří odeslaná data.</w:t>
      </w:r>
    </w:p>
    <w:p w:rsidR="00624DEB" w:rsidRDefault="00624DEB" w:rsidP="00624DEB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after="0" w:line="240" w:lineRule="auto"/>
      </w:pPr>
      <w:r>
        <w:t>Systém vytvoří událost a zaznamená ji v databázi.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1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t>Událost je vytvořena a zaznamená</w:t>
      </w:r>
      <w:r>
        <w:rPr>
          <w:rFonts w:ascii="Times New Roman" w:hAnsi="Times New Roman"/>
        </w:rPr>
        <w:t>na.</w:t>
      </w:r>
    </w:p>
    <w:p w:rsidR="00624DEB" w:rsidRPr="009617DC" w:rsidRDefault="00624DEB" w:rsidP="00624DEB">
      <w:pPr>
        <w:pStyle w:val="Nadpis4"/>
      </w:pPr>
      <w:r w:rsidRPr="009617DC">
        <w:fldChar w:fldCharType="begin" w:fldLock="1"/>
      </w:r>
      <w:r w:rsidRPr="009617DC">
        <w:instrText>MERGEFIELD ElemScenario.Type</w:instrText>
      </w:r>
      <w:r w:rsidRPr="009617DC">
        <w:fldChar w:fldCharType="separate"/>
      </w:r>
      <w:r w:rsidRPr="009617DC">
        <w:t>Alternate</w:t>
      </w:r>
      <w:r w:rsidRPr="009617DC">
        <w:fldChar w:fldCharType="end"/>
      </w:r>
      <w:r w:rsidRPr="009617DC">
        <w:t xml:space="preserve">: </w:t>
      </w:r>
      <w:r w:rsidRPr="009617DC">
        <w:fldChar w:fldCharType="begin" w:fldLock="1"/>
      </w:r>
      <w:r w:rsidRPr="009617DC">
        <w:instrText>MERGEFIELD ElemScenario.Scenario</w:instrText>
      </w:r>
      <w:r w:rsidRPr="009617DC">
        <w:fldChar w:fldCharType="separate"/>
      </w:r>
      <w:r w:rsidRPr="009617DC">
        <w:t>Neplatná data</w:t>
      </w:r>
      <w:r w:rsidRPr="009617D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116"/>
        </w:numPr>
        <w:autoSpaceDE w:val="0"/>
        <w:autoSpaceDN w:val="0"/>
        <w:adjustRightInd w:val="0"/>
        <w:spacing w:after="0" w:line="240" w:lineRule="auto"/>
      </w:pPr>
      <w:r>
        <w:t>Uživatel zadal neplatná data.</w:t>
      </w:r>
    </w:p>
    <w:p w:rsidR="00624DEB" w:rsidRPr="00A9519C" w:rsidRDefault="00624DEB" w:rsidP="00624DEB">
      <w:pPr>
        <w:pStyle w:val="Nadpis5"/>
      </w:pPr>
      <w:r w:rsidRPr="00A9519C">
        <w:t>Alternativní scénář:</w:t>
      </w:r>
    </w:p>
    <w:p w:rsidR="00624DEB" w:rsidRDefault="00624DEB" w:rsidP="00624DEB">
      <w:pPr>
        <w:pStyle w:val="Nadpis5"/>
      </w:pPr>
      <w:r>
        <w:t>Alternativní scénář začíná krokem 2.5 hlavního scénáře.</w:t>
      </w:r>
    </w:p>
    <w:p w:rsidR="00624DEB" w:rsidRDefault="00624DEB" w:rsidP="00624DEB">
      <w:pPr>
        <w:widowControl w:val="0"/>
        <w:numPr>
          <w:ilvl w:val="0"/>
          <w:numId w:val="117"/>
        </w:numPr>
        <w:autoSpaceDE w:val="0"/>
        <w:autoSpaceDN w:val="0"/>
        <w:adjustRightInd w:val="0"/>
        <w:spacing w:after="0" w:line="240" w:lineRule="auto"/>
      </w:pPr>
      <w:r>
        <w:t>Systém informuje uživatele, že zadal neplatná data, a pokud možno i popíše vzniklý problém.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jc w:val="both"/>
      </w:pPr>
      <w:r>
        <w:t xml:space="preserve">Žádné. </w:t>
      </w:r>
      <w:bookmarkEnd w:id="373"/>
    </w:p>
    <w:bookmarkStart w:id="375" w:name="BKM_E2A5BD4D_DD7A_4807_8E3A_F88535EA5A2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76" w:name="_Toc277258548"/>
      <w:r w:rsidRPr="009617DC">
        <w:t>UDA.04 Upravit událost</w:t>
      </w:r>
      <w:bookmarkEnd w:id="376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Upravení</w:t>
      </w:r>
      <w:r>
        <w:rPr>
          <w:rFonts w:ascii="Times New Roman" w:hAnsi="Times New Roman"/>
        </w:rPr>
        <w:t xml:space="preserve"> </w:t>
      </w:r>
      <w:r w:rsidRPr="005F29D2">
        <w:t>základních</w:t>
      </w:r>
      <w:r>
        <w:rPr>
          <w:rFonts w:ascii="Times New Roman" w:hAnsi="Times New Roman"/>
        </w:rPr>
        <w:t xml:space="preserve"> </w:t>
      </w:r>
      <w:r w:rsidRPr="005F29D2">
        <w:t>informací</w:t>
      </w:r>
      <w:r>
        <w:rPr>
          <w:rFonts w:ascii="Times New Roman" w:hAnsi="Times New Roman"/>
        </w:rPr>
        <w:t xml:space="preserve"> </w:t>
      </w:r>
      <w:r w:rsidRPr="005F29D2">
        <w:t>o</w:t>
      </w:r>
      <w:r>
        <w:rPr>
          <w:rFonts w:ascii="Times New Roman" w:hAnsi="Times New Roman"/>
        </w:rPr>
        <w:t xml:space="preserve"> </w:t>
      </w:r>
      <w:r w:rsidRPr="005F29D2">
        <w:t>události</w:t>
      </w:r>
      <w:r>
        <w:rPr>
          <w:rFonts w:ascii="Times New Roman" w:hAnsi="Times New Roman"/>
        </w:rPr>
        <w:t xml:space="preserve">, </w:t>
      </w:r>
      <w:r w:rsidRPr="005F29D2">
        <w:t>jako</w:t>
      </w:r>
      <w:r>
        <w:rPr>
          <w:rFonts w:ascii="Times New Roman" w:hAnsi="Times New Roman"/>
        </w:rPr>
        <w:t xml:space="preserve"> </w:t>
      </w:r>
      <w:r w:rsidRPr="005F29D2">
        <w:t>je</w:t>
      </w:r>
      <w:r>
        <w:rPr>
          <w:rFonts w:ascii="Times New Roman" w:hAnsi="Times New Roman"/>
        </w:rPr>
        <w:t xml:space="preserve"> </w:t>
      </w:r>
      <w:r w:rsidRPr="005F29D2">
        <w:t>termín</w:t>
      </w:r>
      <w:r>
        <w:rPr>
          <w:rFonts w:ascii="Times New Roman" w:hAnsi="Times New Roman"/>
        </w:rPr>
        <w:t xml:space="preserve">, </w:t>
      </w:r>
      <w:r w:rsidRPr="005F29D2">
        <w:t>místo</w:t>
      </w:r>
      <w:r>
        <w:rPr>
          <w:rFonts w:ascii="Times New Roman" w:hAnsi="Times New Roman"/>
        </w:rPr>
        <w:t xml:space="preserve">, </w:t>
      </w:r>
      <w:r w:rsidRPr="005F29D2">
        <w:t>popis</w:t>
      </w:r>
      <w:r>
        <w:rPr>
          <w:rFonts w:ascii="Times New Roman" w:hAnsi="Times New Roman"/>
        </w:rPr>
        <w:t>.</w:t>
      </w:r>
    </w:p>
    <w:p w:rsidR="00624DEB" w:rsidRPr="00A9519C" w:rsidRDefault="00624DEB" w:rsidP="00624DEB">
      <w:pPr>
        <w:pStyle w:val="Nadpis4"/>
      </w:pPr>
      <w:r w:rsidRPr="00A9519C">
        <w:lastRenderedPageBreak/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Basic Path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Hlavní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118"/>
        </w:numPr>
        <w:autoSpaceDE w:val="0"/>
        <w:autoSpaceDN w:val="0"/>
        <w:adjustRightInd w:val="0"/>
        <w:spacing w:after="0" w:line="240" w:lineRule="auto"/>
      </w:pPr>
      <w:r>
        <w:t>Uživatel je přihlášený.</w:t>
      </w:r>
    </w:p>
    <w:p w:rsidR="00624DEB" w:rsidRDefault="00624DEB" w:rsidP="00624DEB">
      <w:pPr>
        <w:widowControl w:val="0"/>
        <w:numPr>
          <w:ilvl w:val="0"/>
          <w:numId w:val="118"/>
        </w:numPr>
        <w:autoSpaceDE w:val="0"/>
        <w:autoSpaceDN w:val="0"/>
        <w:adjustRightInd w:val="0"/>
        <w:spacing w:after="0" w:line="240" w:lineRule="auto"/>
      </w:pPr>
      <w:r>
        <w:t>Uživatel je oprávněn upravit danou událost.</w:t>
      </w:r>
    </w:p>
    <w:p w:rsidR="00624DEB" w:rsidRPr="00A9519C" w:rsidRDefault="00624DEB" w:rsidP="00624DEB">
      <w:pPr>
        <w:pStyle w:val="Nadpis5"/>
      </w:pPr>
      <w:r w:rsidRPr="00A9519C">
        <w:t>Hlavní scénář:</w:t>
      </w:r>
    </w:p>
    <w:p w:rsidR="00624DEB" w:rsidRDefault="00624DEB" w:rsidP="00624DEB">
      <w:pPr>
        <w:widowControl w:val="0"/>
        <w:numPr>
          <w:ilvl w:val="0"/>
          <w:numId w:val="119"/>
        </w:numPr>
        <w:autoSpaceDE w:val="0"/>
        <w:autoSpaceDN w:val="0"/>
        <w:adjustRightInd w:val="0"/>
        <w:spacing w:after="0" w:line="240" w:lineRule="auto"/>
      </w:pPr>
      <w:r>
        <w:t>Případ užití začíná, když uživatel aktivuje tlačítko "Upravit událost" vztažené k nějaké události.</w:t>
      </w:r>
    </w:p>
    <w:p w:rsidR="00624DEB" w:rsidRDefault="00624DEB" w:rsidP="00624DEB">
      <w:pPr>
        <w:widowControl w:val="0"/>
        <w:numPr>
          <w:ilvl w:val="0"/>
          <w:numId w:val="119"/>
        </w:numPr>
        <w:autoSpaceDE w:val="0"/>
        <w:autoSpaceDN w:val="0"/>
        <w:adjustRightInd w:val="0"/>
        <w:spacing w:after="0" w:line="240" w:lineRule="auto"/>
      </w:pPr>
      <w:r>
        <w:t>Dokud jsou odeslaná data neplatná:</w:t>
      </w:r>
      <w:r>
        <w:br/>
        <w:t>2.1    Systém zobrazí uživateli webový formulář pro úpravu události.</w:t>
      </w:r>
      <w:r>
        <w:br/>
        <w:t>2.2    Pokud má uživatel příslušná oprávnění, může upravit název události, termín, místo, vedoucího projektu, jeho zástupce, akční radu či popis události.</w:t>
      </w:r>
      <w:r>
        <w:br/>
        <w:t>2.3    Zahrnout (Nastavit oprávnění k události)</w:t>
      </w:r>
      <w:r>
        <w:br/>
        <w:t>2.4    Uživatel odešle formulář aktivací tlačítka.</w:t>
      </w:r>
      <w:r>
        <w:br/>
        <w:t>2.5    Systém ověří odeslaná data.</w:t>
      </w:r>
    </w:p>
    <w:p w:rsidR="00624DEB" w:rsidRDefault="00624DEB" w:rsidP="00624DEB">
      <w:pPr>
        <w:widowControl w:val="0"/>
        <w:numPr>
          <w:ilvl w:val="0"/>
          <w:numId w:val="119"/>
        </w:numPr>
        <w:autoSpaceDE w:val="0"/>
        <w:autoSpaceDN w:val="0"/>
        <w:adjustRightInd w:val="0"/>
        <w:spacing w:after="0" w:line="240" w:lineRule="auto"/>
      </w:pPr>
      <w:r>
        <w:t>Systém aktualizuje popis akce v databázi.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widowControl w:val="0"/>
        <w:numPr>
          <w:ilvl w:val="0"/>
          <w:numId w:val="1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t>Daná událost je aktualizova</w:t>
      </w:r>
      <w:r>
        <w:rPr>
          <w:rFonts w:ascii="Times New Roman" w:hAnsi="Times New Roman"/>
        </w:rPr>
        <w:t>ná.</w:t>
      </w:r>
    </w:p>
    <w:p w:rsidR="00624DEB" w:rsidRPr="00A9519C" w:rsidRDefault="00624DEB" w:rsidP="00624DEB">
      <w:pPr>
        <w:pStyle w:val="Nadpis4"/>
      </w:pPr>
      <w:r w:rsidRPr="00A9519C">
        <w:fldChar w:fldCharType="begin" w:fldLock="1"/>
      </w:r>
      <w:r w:rsidRPr="00A9519C">
        <w:instrText>MERGEFIELD ElemScenario.Type</w:instrText>
      </w:r>
      <w:r w:rsidRPr="00A9519C">
        <w:fldChar w:fldCharType="separate"/>
      </w:r>
      <w:r w:rsidRPr="00A9519C">
        <w:t>Alternate</w:t>
      </w:r>
      <w:r w:rsidRPr="00A9519C">
        <w:fldChar w:fldCharType="end"/>
      </w:r>
      <w:r w:rsidRPr="00A9519C">
        <w:t xml:space="preserve">: </w:t>
      </w:r>
      <w:r w:rsidRPr="00A9519C">
        <w:fldChar w:fldCharType="begin" w:fldLock="1"/>
      </w:r>
      <w:r w:rsidRPr="00A9519C">
        <w:instrText>MERGEFIELD ElemScenario.Scenario</w:instrText>
      </w:r>
      <w:r w:rsidRPr="00A9519C">
        <w:fldChar w:fldCharType="separate"/>
      </w:r>
      <w:r w:rsidRPr="00A9519C">
        <w:t>Alternativní scénář</w:t>
      </w:r>
      <w:r w:rsidRPr="00A9519C">
        <w:fldChar w:fldCharType="end"/>
      </w:r>
    </w:p>
    <w:p w:rsidR="00624DEB" w:rsidRPr="00A9519C" w:rsidRDefault="00624DEB" w:rsidP="00624DEB">
      <w:pPr>
        <w:pStyle w:val="Nadpis5"/>
      </w:pPr>
      <w:r w:rsidRPr="00A9519C">
        <w:fldChar w:fldCharType="begin" w:fldLock="1"/>
      </w:r>
      <w:r w:rsidRPr="00A9519C">
        <w:instrText>MERGEFIELD ElemScenario.Notes</w:instrText>
      </w:r>
      <w:r w:rsidRPr="00A9519C">
        <w:fldChar w:fldCharType="end"/>
      </w:r>
      <w:r w:rsidRPr="00A9519C">
        <w:t>Vstupní podmínky:</w:t>
      </w:r>
    </w:p>
    <w:p w:rsidR="00624DEB" w:rsidRDefault="00624DEB" w:rsidP="00624DEB">
      <w:pPr>
        <w:widowControl w:val="0"/>
        <w:numPr>
          <w:ilvl w:val="0"/>
          <w:numId w:val="121"/>
        </w:numPr>
        <w:autoSpaceDE w:val="0"/>
        <w:autoSpaceDN w:val="0"/>
        <w:adjustRightInd w:val="0"/>
        <w:spacing w:after="0" w:line="240" w:lineRule="auto"/>
      </w:pPr>
      <w:r>
        <w:t>Uživatel zadal neplatná data.</w:t>
      </w:r>
    </w:p>
    <w:p w:rsidR="00624DEB" w:rsidRPr="00A9519C" w:rsidRDefault="00624DEB" w:rsidP="00624DEB">
      <w:pPr>
        <w:pStyle w:val="Nadpis5"/>
      </w:pPr>
      <w:r w:rsidRPr="00A9519C">
        <w:t>Alternativní scénář:</w:t>
      </w:r>
    </w:p>
    <w:p w:rsidR="00624DEB" w:rsidRDefault="00624DEB" w:rsidP="00624DEB">
      <w:pPr>
        <w:pStyle w:val="Nadpis5"/>
      </w:pPr>
      <w:r>
        <w:t>Alternativní scénář začíná krokem 2.5 hlavního scénáře.</w:t>
      </w:r>
    </w:p>
    <w:p w:rsidR="00624DEB" w:rsidRDefault="00624DEB" w:rsidP="00624DEB">
      <w:pPr>
        <w:widowControl w:val="0"/>
        <w:numPr>
          <w:ilvl w:val="0"/>
          <w:numId w:val="122"/>
        </w:numPr>
        <w:autoSpaceDE w:val="0"/>
        <w:autoSpaceDN w:val="0"/>
        <w:adjustRightInd w:val="0"/>
        <w:spacing w:after="0" w:line="240" w:lineRule="auto"/>
      </w:pPr>
      <w:r>
        <w:t>Systém informuje uživatele, že zadal neplatná data, a pokud možno i popíše vzniklý problém.</w:t>
      </w:r>
    </w:p>
    <w:p w:rsidR="00624DEB" w:rsidRPr="00A9519C" w:rsidRDefault="00624DEB" w:rsidP="00624DEB">
      <w:pPr>
        <w:pStyle w:val="Nadpis5"/>
      </w:pPr>
      <w:r w:rsidRPr="00A9519C">
        <w:t>Výstupní podmínky:</w:t>
      </w:r>
    </w:p>
    <w:p w:rsidR="00624DEB" w:rsidRDefault="00624DEB" w:rsidP="00624DEB">
      <w:pPr>
        <w:jc w:val="both"/>
      </w:pPr>
      <w:r>
        <w:t xml:space="preserve">Žádné. </w:t>
      </w:r>
      <w:bookmarkEnd w:id="375"/>
    </w:p>
    <w:bookmarkStart w:id="377" w:name="BKM_7E1749CC_C796_46d0_B7EF_9414D28769D9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78" w:name="_Toc277258549"/>
      <w:r w:rsidRPr="009617DC">
        <w:t>UDA.05 Smazat událost</w:t>
      </w:r>
      <w:bookmarkEnd w:id="378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Smazání</w:t>
      </w:r>
      <w:r>
        <w:rPr>
          <w:rFonts w:ascii="Times New Roman" w:hAnsi="Times New Roman"/>
        </w:rPr>
        <w:t xml:space="preserve"> </w:t>
      </w:r>
      <w:r w:rsidRPr="005F29D2">
        <w:t>události</w:t>
      </w:r>
      <w:r>
        <w:rPr>
          <w:rFonts w:ascii="Times New Roman" w:hAnsi="Times New Roman"/>
        </w:rPr>
        <w:t xml:space="preserve"> </w:t>
      </w:r>
      <w:r w:rsidRPr="005F29D2">
        <w:t>ze</w:t>
      </w:r>
      <w:r>
        <w:rPr>
          <w:rFonts w:ascii="Times New Roman" w:hAnsi="Times New Roman"/>
        </w:rPr>
        <w:t xml:space="preserve"> </w:t>
      </w:r>
      <w:r w:rsidRPr="005F29D2">
        <w:t>systému</w:t>
      </w:r>
      <w:r>
        <w:rPr>
          <w:rFonts w:ascii="Times New Roman" w:hAnsi="Times New Roman"/>
        </w:rPr>
        <w:t xml:space="preserve">. </w:t>
      </w:r>
      <w:bookmarkEnd w:id="377"/>
    </w:p>
    <w:bookmarkStart w:id="379" w:name="BKM_390180FB_F54D_4586_B5B9_356B7193176D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80" w:name="_Toc277258550"/>
      <w:r w:rsidRPr="009617DC">
        <w:t>UDA.06 Nastavit oprávnění k události</w:t>
      </w:r>
      <w:bookmarkEnd w:id="380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Nastavení</w:t>
      </w:r>
      <w:r>
        <w:rPr>
          <w:rFonts w:ascii="Times New Roman" w:hAnsi="Times New Roman"/>
        </w:rPr>
        <w:t xml:space="preserve"> </w:t>
      </w:r>
      <w:r w:rsidRPr="005F29D2">
        <w:t>přístupových</w:t>
      </w:r>
      <w:r>
        <w:rPr>
          <w:rFonts w:ascii="Times New Roman" w:hAnsi="Times New Roman"/>
        </w:rPr>
        <w:t xml:space="preserve"> </w:t>
      </w:r>
      <w:r w:rsidRPr="005F29D2">
        <w:t>práv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události</w:t>
      </w:r>
      <w:r>
        <w:rPr>
          <w:rFonts w:ascii="Times New Roman" w:hAnsi="Times New Roman"/>
        </w:rPr>
        <w:t xml:space="preserve">. </w:t>
      </w:r>
      <w:bookmarkEnd w:id="379"/>
    </w:p>
    <w:bookmarkStart w:id="381" w:name="BKM_016D9BEE_A4B2_4b26_8E97_8409C34928BF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82" w:name="_Toc277258551"/>
      <w:r w:rsidRPr="009617DC">
        <w:t>UDA.07 Nahrát přílohu k události</w:t>
      </w:r>
      <w:bookmarkEnd w:id="382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Nahrání</w:t>
      </w:r>
      <w:r>
        <w:rPr>
          <w:rFonts w:ascii="Times New Roman" w:hAnsi="Times New Roman"/>
        </w:rPr>
        <w:t xml:space="preserve"> </w:t>
      </w:r>
      <w:r w:rsidRPr="005F29D2">
        <w:t>souborové</w:t>
      </w:r>
      <w:r>
        <w:rPr>
          <w:rFonts w:ascii="Times New Roman" w:hAnsi="Times New Roman"/>
        </w:rPr>
        <w:t xml:space="preserve"> </w:t>
      </w:r>
      <w:r w:rsidRPr="005F29D2">
        <w:t>přílohy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události</w:t>
      </w:r>
      <w:r>
        <w:rPr>
          <w:rFonts w:ascii="Times New Roman" w:hAnsi="Times New Roman"/>
        </w:rPr>
        <w:t xml:space="preserve">. </w:t>
      </w:r>
      <w:bookmarkEnd w:id="381"/>
    </w:p>
    <w:bookmarkStart w:id="383" w:name="BKM_9ADAB334_CA38_40de_AB58_426DBFA2F82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384" w:name="_Toc277258552"/>
      <w:r w:rsidRPr="009617DC">
        <w:t>UDA.08 Smazat přílohu z události</w:t>
      </w:r>
      <w:bookmarkEnd w:id="384"/>
      <w:r w:rsidRPr="009617DC">
        <w:fldChar w:fldCharType="end"/>
      </w:r>
    </w:p>
    <w:p w:rsidR="00624DEB" w:rsidRDefault="00624DEB" w:rsidP="00624DEB">
      <w:pPr>
        <w:jc w:val="both"/>
        <w:rPr>
          <w:u w:color="000000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  <w:u w:color="000000"/>
        </w:rPr>
        <w:instrText>Element.Notes</w:instrText>
      </w:r>
      <w:r>
        <w:fldChar w:fldCharType="end"/>
      </w:r>
      <w:r w:rsidRPr="005F29D2">
        <w:t>Smazání</w:t>
      </w:r>
      <w:r>
        <w:rPr>
          <w:rFonts w:ascii="Times New Roman" w:hAnsi="Times New Roman"/>
        </w:rPr>
        <w:t xml:space="preserve"> </w:t>
      </w:r>
      <w:r w:rsidRPr="005F29D2">
        <w:t>dříve</w:t>
      </w:r>
      <w:r>
        <w:rPr>
          <w:rFonts w:ascii="Times New Roman" w:hAnsi="Times New Roman"/>
        </w:rPr>
        <w:t xml:space="preserve"> </w:t>
      </w:r>
      <w:r w:rsidRPr="005F29D2">
        <w:t>nahrané</w:t>
      </w:r>
      <w:r>
        <w:rPr>
          <w:rFonts w:ascii="Times New Roman" w:hAnsi="Times New Roman"/>
        </w:rPr>
        <w:t xml:space="preserve"> </w:t>
      </w:r>
      <w:r w:rsidRPr="005F29D2">
        <w:t>souborové</w:t>
      </w:r>
      <w:r>
        <w:rPr>
          <w:rFonts w:ascii="Times New Roman" w:hAnsi="Times New Roman"/>
        </w:rPr>
        <w:t xml:space="preserve"> </w:t>
      </w:r>
      <w:r w:rsidRPr="005F29D2">
        <w:t>přílohy</w:t>
      </w:r>
      <w:r>
        <w:rPr>
          <w:rFonts w:ascii="Times New Roman" w:hAnsi="Times New Roman"/>
        </w:rPr>
        <w:t xml:space="preserve"> </w:t>
      </w:r>
      <w:r w:rsidRPr="005F29D2">
        <w:t>z</w:t>
      </w:r>
      <w:r>
        <w:rPr>
          <w:rFonts w:ascii="Times New Roman" w:hAnsi="Times New Roman"/>
        </w:rPr>
        <w:t xml:space="preserve"> </w:t>
      </w:r>
      <w:r w:rsidRPr="005F29D2">
        <w:t>události</w:t>
      </w:r>
      <w:r>
        <w:rPr>
          <w:rFonts w:ascii="Times New Roman" w:hAnsi="Times New Roman"/>
        </w:rPr>
        <w:t xml:space="preserve">.   </w:t>
      </w:r>
      <w:bookmarkEnd w:id="363"/>
      <w:bookmarkEnd w:id="364"/>
      <w:bookmarkEnd w:id="383"/>
    </w:p>
    <w:bookmarkStart w:id="385" w:name="Účastníci"/>
    <w:bookmarkStart w:id="386" w:name="BKM_99C834D0_8E1F_4337_B3D7_C01A3B6AF59D"/>
    <w:p w:rsidR="00624DEB" w:rsidRPr="009617DC" w:rsidRDefault="00624DEB" w:rsidP="00624DEB">
      <w:pPr>
        <w:pStyle w:val="Nadpis2"/>
      </w:pPr>
      <w:r w:rsidRPr="009617DC">
        <w:lastRenderedPageBreak/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387" w:name="_Toc277254323"/>
      <w:bookmarkStart w:id="388" w:name="_Toc277258553"/>
      <w:bookmarkStart w:id="389" w:name="_Toc277258707"/>
      <w:r w:rsidRPr="009617DC">
        <w:t>Účastníci</w:t>
      </w:r>
      <w:bookmarkEnd w:id="387"/>
      <w:bookmarkEnd w:id="388"/>
      <w:bookmarkEnd w:id="389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u w:color="000000"/>
        </w:rPr>
      </w:pPr>
      <w:bookmarkStart w:id="390" w:name="BKM_72AC93CE_5C02_48d3_9F08_79EC7BD6F22F"/>
      <w:r w:rsidRPr="00277D03">
        <w:rPr>
          <w:noProof/>
        </w:rPr>
        <w:pict>
          <v:shape id="Obrázek 14" o:spid="_x0000_i1039" type="#_x0000_t75" style="width:6in;height:610.5pt;visibility:visible;mso-wrap-style:square">
            <v:imagedata r:id="rId35" o:title=""/>
          </v:shape>
        </w:pict>
      </w:r>
    </w:p>
    <w:p w:rsidR="00624DEB" w:rsidRDefault="00624DEB" w:rsidP="00624DEB">
      <w:pPr>
        <w:jc w:val="center"/>
        <w:rPr>
          <w:rFonts w:ascii="Times New Roman" w:hAnsi="Times New Roman"/>
          <w:i/>
          <w:iCs/>
          <w:u w:color="000000"/>
          <w:lang w:val="en-US"/>
        </w:rPr>
      </w:pPr>
      <w:r>
        <w:rPr>
          <w:u w:color="000000"/>
        </w:rPr>
        <w:t xml:space="preserve">Obrázek </w:t>
      </w:r>
      <w:r w:rsidRPr="005F29D2">
        <w:rPr>
          <w:u w:color="000000"/>
        </w:rPr>
        <w:t>8</w:t>
      </w:r>
      <w:r>
        <w:rPr>
          <w:rFonts w:ascii="Times New Roman" w:hAnsi="Times New Roman"/>
          <w:u w:color="000000"/>
        </w:rPr>
        <w:t xml:space="preserve"> - </w:t>
      </w:r>
      <w:r>
        <w:rPr>
          <w:rFonts w:ascii="Times New Roman" w:hAnsi="Times New Roman"/>
          <w:u w:color="000000"/>
        </w:rPr>
        <w:fldChar w:fldCharType="begin" w:fldLock="1"/>
      </w:r>
      <w:r>
        <w:rPr>
          <w:rFonts w:ascii="Times New Roman" w:hAnsi="Times New Roman"/>
          <w:u w:color="000000"/>
        </w:rPr>
        <w:instrText xml:space="preserve">MERGEFIELD </w:instrText>
      </w:r>
      <w:r>
        <w:rPr>
          <w:rFonts w:ascii="Times New Roman" w:hAnsi="Times New Roman"/>
          <w:u w:color="000000"/>
          <w:lang w:val="en-US"/>
        </w:rPr>
        <w:instrText>Diagram.Name</w:instrText>
      </w:r>
      <w:r>
        <w:rPr>
          <w:rFonts w:ascii="Times New Roman" w:hAnsi="Times New Roman"/>
          <w:u w:color="000000"/>
        </w:rPr>
        <w:fldChar w:fldCharType="separate"/>
      </w:r>
      <w:r w:rsidRPr="005F29D2">
        <w:rPr>
          <w:u w:color="000000"/>
          <w:lang w:val="en-US"/>
        </w:rPr>
        <w:t>Účastníci</w:t>
      </w:r>
      <w:r>
        <w:rPr>
          <w:rFonts w:ascii="Times New Roman" w:hAnsi="Times New Roman"/>
          <w:u w:color="000000"/>
        </w:rPr>
        <w:fldChar w:fldCharType="end"/>
      </w:r>
    </w:p>
    <w:bookmarkEnd w:id="245"/>
    <w:bookmarkEnd w:id="246"/>
    <w:bookmarkEnd w:id="385"/>
    <w:bookmarkEnd w:id="386"/>
    <w:bookmarkEnd w:id="390"/>
    <w:p w:rsidR="00624DEB" w:rsidRPr="00CE7B6E" w:rsidRDefault="00624DEB" w:rsidP="00624DEB">
      <w:pPr>
        <w:pStyle w:val="Nadpis1"/>
      </w:pPr>
      <w:r>
        <w:br w:type="page"/>
      </w:r>
      <w:bookmarkStart w:id="391" w:name="_Toc277254324"/>
      <w:bookmarkStart w:id="392" w:name="_Toc277258554"/>
      <w:bookmarkStart w:id="393" w:name="_Toc277258708"/>
      <w:r w:rsidRPr="00CE7B6E">
        <w:lastRenderedPageBreak/>
        <w:t>Doménový model</w:t>
      </w:r>
      <w:bookmarkEnd w:id="391"/>
      <w:bookmarkEnd w:id="392"/>
      <w:bookmarkEnd w:id="393"/>
    </w:p>
    <w:p w:rsidR="00624DEB" w:rsidRDefault="00624DEB" w:rsidP="00624DEB">
      <w:pPr>
        <w:jc w:val="center"/>
        <w:rPr>
          <w:rFonts w:ascii="Times New Roman" w:hAnsi="Times New Roman"/>
          <w:color w:val="000000"/>
        </w:rPr>
      </w:pPr>
      <w:bookmarkStart w:id="394" w:name="Doménový_model"/>
      <w:bookmarkStart w:id="395" w:name="BKM_9DBF3EC9_145B_4ddf_9655_AD660477238A"/>
      <w:bookmarkStart w:id="396" w:name="BKM_50910FEA_3C91_4142_96E2_7F270124BD14"/>
      <w:r w:rsidRPr="00277D03">
        <w:rPr>
          <w:noProof/>
        </w:rPr>
        <w:pict>
          <v:shape id="Obrázek 13" o:spid="_x0000_i1038" type="#_x0000_t75" style="width:424.5pt;height:560.25pt;visibility:visible;mso-wrap-style:square">
            <v:imagedata r:id="rId36" o:title=""/>
          </v:shape>
        </w:pict>
      </w:r>
    </w:p>
    <w:p w:rsidR="00624DEB" w:rsidRDefault="00624DEB" w:rsidP="00624DEB">
      <w:pPr>
        <w:jc w:val="center"/>
      </w:pPr>
      <w:r>
        <w:rPr>
          <w:color w:val="000000"/>
        </w:rPr>
        <w:t>Obrázek</w:t>
      </w:r>
      <w:r>
        <w:t xml:space="preserve"> 1 </w:t>
      </w:r>
      <w:r>
        <w:fldChar w:fldCharType="begin" w:fldLock="1"/>
      </w:r>
      <w:r>
        <w:instrText>MERGEFIELD Diagram.Name</w:instrText>
      </w:r>
      <w:r>
        <w:fldChar w:fldCharType="separate"/>
      </w:r>
      <w:r>
        <w:t>Doménový model</w:t>
      </w:r>
      <w:r>
        <w:fldChar w:fldCharType="end"/>
      </w:r>
      <w:r>
        <w:t xml:space="preserve">-  </w:t>
      </w:r>
      <w:bookmarkEnd w:id="396"/>
    </w:p>
    <w:bookmarkStart w:id="397" w:name="BKM_DD61AB1B_8015_467a_B5BC_665344D32A0E"/>
    <w:p w:rsidR="00624DEB" w:rsidRPr="009617DC" w:rsidRDefault="00624DEB" w:rsidP="00624DEB">
      <w:pPr>
        <w:pStyle w:val="Nadpis2"/>
      </w:pPr>
      <w:r w:rsidRPr="009617DC">
        <w:lastRenderedPageBreak/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398" w:name="_Toc277254326"/>
      <w:bookmarkStart w:id="399" w:name="_Toc277258555"/>
      <w:bookmarkStart w:id="400" w:name="_Toc277258709"/>
      <w:r w:rsidRPr="009617DC">
        <w:t>Podsystém článků</w:t>
      </w:r>
      <w:bookmarkEnd w:id="398"/>
      <w:bookmarkEnd w:id="399"/>
      <w:bookmarkEnd w:id="400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color w:val="000000"/>
        </w:rPr>
      </w:pPr>
      <w:bookmarkStart w:id="401" w:name="BKM_D2123974_1D3B_4053_B76C_799F7E389C2E"/>
      <w:r w:rsidRPr="00277D03">
        <w:rPr>
          <w:noProof/>
        </w:rPr>
        <w:pict>
          <v:shape id="Obrázek 12" o:spid="_x0000_i1037" type="#_x0000_t75" style="width:479.25pt;height:323.25pt;visibility:visible;mso-wrap-style:square">
            <v:imagedata r:id="rId37" o:title=""/>
          </v:shape>
        </w:pict>
      </w:r>
    </w:p>
    <w:p w:rsidR="00624DEB" w:rsidRDefault="00624DEB" w:rsidP="00624DEB">
      <w:pPr>
        <w:jc w:val="center"/>
      </w:pPr>
      <w:r>
        <w:rPr>
          <w:color w:val="000000"/>
        </w:rPr>
        <w:t>Obrázek</w:t>
      </w:r>
      <w:r>
        <w:t xml:space="preserve"> 2 </w:t>
      </w:r>
      <w:r>
        <w:fldChar w:fldCharType="begin" w:fldLock="1"/>
      </w:r>
      <w:r>
        <w:instrText>MERGEFIELD Diagram.Name</w:instrText>
      </w:r>
      <w:r>
        <w:fldChar w:fldCharType="separate"/>
      </w:r>
      <w:r>
        <w:t>Podsystém článků</w:t>
      </w:r>
      <w:r>
        <w:fldChar w:fldCharType="end"/>
      </w:r>
      <w:r>
        <w:t xml:space="preserve">-  </w:t>
      </w:r>
      <w:bookmarkEnd w:id="401"/>
    </w:p>
    <w:bookmarkStart w:id="402" w:name="BKM_F3EB3A8C_21FD_4fae_BA28_E5769D962667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03" w:name="_Toc277258556"/>
      <w:r w:rsidRPr="009617DC">
        <w:t>Article</w:t>
      </w:r>
      <w:bookmarkEnd w:id="403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článek</w:t>
      </w:r>
      <w:r>
        <w:rPr>
          <w:rFonts w:ascii="Times New Roman" w:hAnsi="Times New Roman"/>
        </w:rPr>
        <w:t xml:space="preserve"> </w:t>
      </w:r>
      <w:r w:rsidRPr="005F29D2">
        <w:t>nebo</w:t>
      </w:r>
      <w:r>
        <w:rPr>
          <w:rFonts w:ascii="Times New Roman" w:hAnsi="Times New Roman"/>
        </w:rPr>
        <w:t xml:space="preserve"> </w:t>
      </w:r>
      <w:r w:rsidRPr="005F29D2">
        <w:t>jinou</w:t>
      </w:r>
      <w:r>
        <w:rPr>
          <w:rFonts w:ascii="Times New Roman" w:hAnsi="Times New Roman"/>
        </w:rPr>
        <w:t xml:space="preserve"> </w:t>
      </w:r>
      <w:r w:rsidRPr="005F29D2">
        <w:t>webovou</w:t>
      </w:r>
      <w:r>
        <w:rPr>
          <w:rFonts w:ascii="Times New Roman" w:hAnsi="Times New Roman"/>
        </w:rPr>
        <w:t xml:space="preserve"> </w:t>
      </w:r>
      <w:r w:rsidRPr="005F29D2">
        <w:t>stránku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404" w:name="BKM_451F1006_1CA1_4057_8711_B53EFF530A95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Heading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Nadpis článku.</w:t>
            </w:r>
          </w:p>
        </w:tc>
        <w:bookmarkEnd w:id="404"/>
      </w:tr>
      <w:bookmarkStart w:id="405" w:name="BKM_251898CD_0E1B_4bf2_BAF8_DFDFE45D9A48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Url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Url identifikátor článku ([-/a-y]).</w:t>
            </w:r>
          </w:p>
        </w:tc>
        <w:bookmarkEnd w:id="405"/>
      </w:tr>
      <w:bookmarkStart w:id="406" w:name="BKM_F3BFCDBD_70F4_4c60_BCA0_B7C5E4133E2D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Content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HTML či jiný kód reprezentující článek.</w:t>
            </w:r>
          </w:p>
        </w:tc>
        <w:bookmarkEnd w:id="406"/>
      </w:tr>
      <w:bookmarkStart w:id="407" w:name="BKM_87F86EB6_05D6_43c8_8AEB_F761608031A1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DatePublished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Datum a čas publikování článku.</w:t>
            </w:r>
          </w:p>
        </w:tc>
        <w:bookmarkEnd w:id="407"/>
      </w:tr>
      <w:bookmarkStart w:id="408" w:name="BKM_018A880A_E3E7_4ca3_82E4_A430796F7E3C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DateModified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Datum a čas poslední změny článku.</w:t>
            </w:r>
          </w:p>
        </w:tc>
        <w:bookmarkEnd w:id="408"/>
      </w:tr>
      <w:bookmarkStart w:id="409" w:name="BKM_90E55A7C_7271_44d4_9099_C571C4F33FE5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LastRevisionNumber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Číslo poslední revize článku (začíná na 1 a inkrementuje se s každou změnou o 1).</w:t>
            </w:r>
          </w:p>
        </w:tc>
        <w:bookmarkEnd w:id="409"/>
      </w:tr>
    </w:tbl>
    <w:bookmarkStart w:id="410" w:name="Podsystém_fotogalerie"/>
    <w:bookmarkStart w:id="411" w:name="BKM_F3B88D02_DD04_47d8_B636_244D905236E6"/>
    <w:bookmarkEnd w:id="397"/>
    <w:bookmarkEnd w:id="402"/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412" w:name="_Toc277254327"/>
      <w:bookmarkStart w:id="413" w:name="_Toc277258557"/>
      <w:bookmarkStart w:id="414" w:name="_Toc277258710"/>
      <w:r w:rsidRPr="009617DC">
        <w:t>Podsystém fotogalerie</w:t>
      </w:r>
      <w:bookmarkEnd w:id="412"/>
      <w:bookmarkEnd w:id="413"/>
      <w:bookmarkEnd w:id="414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color w:val="000000"/>
        </w:rPr>
      </w:pPr>
      <w:bookmarkStart w:id="415" w:name="BKM_86BC50C1_5B89_461a_989B_F8CBB624B653"/>
      <w:r w:rsidRPr="00277D03">
        <w:rPr>
          <w:noProof/>
        </w:rPr>
        <w:pict>
          <v:shape id="Obrázek 11" o:spid="_x0000_i1036" type="#_x0000_t75" style="width:451.5pt;height:327pt;visibility:visible;mso-wrap-style:square">
            <v:imagedata r:id="rId38" o:title=""/>
          </v:shape>
        </w:pict>
      </w:r>
    </w:p>
    <w:p w:rsidR="00624DEB" w:rsidRDefault="00624DEB" w:rsidP="00624DEB">
      <w:pPr>
        <w:jc w:val="center"/>
      </w:pPr>
      <w:r>
        <w:rPr>
          <w:color w:val="000000"/>
        </w:rPr>
        <w:t>Obrázek</w:t>
      </w:r>
      <w:r>
        <w:t xml:space="preserve"> 3 </w:t>
      </w:r>
      <w:r>
        <w:fldChar w:fldCharType="begin" w:fldLock="1"/>
      </w:r>
      <w:r>
        <w:instrText>MERGEFIELD Diagram.Name</w:instrText>
      </w:r>
      <w:r>
        <w:fldChar w:fldCharType="separate"/>
      </w:r>
      <w:r>
        <w:t>Podsystém fotogalerie</w:t>
      </w:r>
      <w:r>
        <w:fldChar w:fldCharType="end"/>
      </w:r>
      <w:r>
        <w:t xml:space="preserve">-  </w:t>
      </w:r>
      <w:bookmarkEnd w:id="415"/>
    </w:p>
    <w:bookmarkStart w:id="416" w:name="BKM_5831ECAA_FE57_4663_A437_FDB20D0E7081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17" w:name="_Toc277258558"/>
      <w:r w:rsidRPr="009617DC">
        <w:t>Photo</w:t>
      </w:r>
      <w:bookmarkEnd w:id="417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fotografii</w:t>
      </w:r>
      <w:r>
        <w:rPr>
          <w:rFonts w:ascii="Times New Roman" w:hAnsi="Times New Roman"/>
        </w:rPr>
        <w:t xml:space="preserve"> </w:t>
      </w:r>
      <w:r w:rsidRPr="005F29D2">
        <w:t>v</w:t>
      </w:r>
      <w:r>
        <w:rPr>
          <w:rFonts w:ascii="Times New Roman" w:hAnsi="Times New Roman"/>
        </w:rPr>
        <w:t xml:space="preserve"> </w:t>
      </w:r>
      <w:r w:rsidRPr="005F29D2">
        <w:t>nějakém</w:t>
      </w:r>
      <w:r>
        <w:rPr>
          <w:rFonts w:ascii="Times New Roman" w:hAnsi="Times New Roman"/>
        </w:rPr>
        <w:t xml:space="preserve"> </w:t>
      </w:r>
      <w:r w:rsidRPr="005F29D2">
        <w:t>fotoalbu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418" w:name="BKM_EE9A2938_6A5F_4832_81AC_B1DB70ED4701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/>
            </w:r>
            <w:r w:rsidRPr="00372470">
              <w:rPr>
                <w:b/>
                <w:bCs/>
              </w:rPr>
              <w:instrText>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Filename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>FileName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Název souboru, pod kterým je fotografie přístupná na webovém serveru.</w:t>
            </w:r>
          </w:p>
        </w:tc>
        <w:bookmarkEnd w:id="418"/>
      </w:tr>
      <w:bookmarkStart w:id="419" w:name="BKM_799A8A33_CDE5_44fe_8088_3C07B55BEC5D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Order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Číslo určující pořadí fotografie v albu.</w:t>
            </w:r>
          </w:p>
        </w:tc>
        <w:bookmarkEnd w:id="419"/>
      </w:tr>
      <w:bookmarkStart w:id="420" w:name="BKM_7A8363E5_EC9F_4d08_855D_F36DF15B72C7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Title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Titulek fotografie.</w:t>
            </w:r>
          </w:p>
        </w:tc>
        <w:bookmarkEnd w:id="420"/>
      </w:tr>
      <w:bookmarkStart w:id="421" w:name="BKM_7F51D51E_5F2F_47d4_850E_4F0F48545F22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Extension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Přípona souboru fotografie.</w:t>
            </w:r>
          </w:p>
        </w:tc>
        <w:bookmarkEnd w:id="421"/>
      </w:tr>
      <w:bookmarkStart w:id="422" w:name="BKM_8C819A34_6B23_4c1d_8E1E_C4412CF8C314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DateCaptured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Datum a čas zachycení fotografie.</w:t>
            </w:r>
          </w:p>
        </w:tc>
        <w:bookmarkEnd w:id="422"/>
      </w:tr>
      <w:bookmarkStart w:id="423" w:name="BKM_2BDBE2B7_369A_4603_891E_EF481F4F7731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DateUploaded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Datum a čas nahrání fotografie na webový server.</w:t>
            </w:r>
          </w:p>
        </w:tc>
        <w:bookmarkEnd w:id="423"/>
      </w:tr>
      <w:bookmarkStart w:id="424" w:name="BKM_712CBBBA_41F5_4d76_8BD1_B2E491DAC81B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DateModified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Datum poslední modifikace metadat fotografie.</w:t>
            </w:r>
          </w:p>
        </w:tc>
        <w:bookmarkEnd w:id="424"/>
      </w:tr>
      <w:bookmarkStart w:id="425" w:name="BKM_8701928E_203E_44ba_8861_311C744C8371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LastRevisionNumber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Číslo poslední revize metadat fotografie (začíná na 1 a inkrementuje se s každou změnou o 1)..</w:t>
            </w:r>
          </w:p>
        </w:tc>
        <w:bookmarkEnd w:id="425"/>
      </w:tr>
    </w:tbl>
    <w:bookmarkStart w:id="426" w:name="BKM_C075AAC5_9D62_4634_A6A8_CF2DC2C4963B"/>
    <w:bookmarkEnd w:id="41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27" w:name="_Toc277258559"/>
      <w:r w:rsidRPr="009617DC">
        <w:t>PhotoAlbum</w:t>
      </w:r>
      <w:bookmarkEnd w:id="427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fotoalbum</w:t>
      </w:r>
      <w:r>
        <w:rPr>
          <w:rFonts w:ascii="Times New Roman" w:hAnsi="Times New Roman"/>
        </w:rPr>
        <w:t xml:space="preserve"> </w:t>
      </w:r>
      <w:r w:rsidRPr="005F29D2">
        <w:t>jedné</w:t>
      </w:r>
      <w:r>
        <w:rPr>
          <w:rFonts w:ascii="Times New Roman" w:hAnsi="Times New Roman"/>
        </w:rPr>
        <w:t xml:space="preserve"> </w:t>
      </w:r>
      <w:r w:rsidRPr="005F29D2">
        <w:t>nebo</w:t>
      </w:r>
      <w:r>
        <w:rPr>
          <w:rFonts w:ascii="Times New Roman" w:hAnsi="Times New Roman"/>
        </w:rPr>
        <w:t xml:space="preserve"> </w:t>
      </w:r>
      <w:r w:rsidRPr="005F29D2">
        <w:t>více</w:t>
      </w:r>
      <w:r>
        <w:rPr>
          <w:rFonts w:ascii="Times New Roman" w:hAnsi="Times New Roman"/>
        </w:rPr>
        <w:t xml:space="preserve"> </w:t>
      </w:r>
      <w:r w:rsidRPr="005F29D2">
        <w:t>jednotek</w:t>
      </w:r>
      <w:r>
        <w:rPr>
          <w:rFonts w:ascii="Times New Roman" w:hAnsi="Times New Roman"/>
        </w:rPr>
        <w:t xml:space="preserve"> (</w:t>
      </w:r>
      <w:r w:rsidRPr="005F29D2">
        <w:t>při</w:t>
      </w:r>
      <w:r>
        <w:rPr>
          <w:rFonts w:ascii="Times New Roman" w:hAnsi="Times New Roman"/>
        </w:rPr>
        <w:t xml:space="preserve"> </w:t>
      </w:r>
      <w:r w:rsidRPr="005F29D2">
        <w:t>sdílení</w:t>
      </w:r>
      <w:r>
        <w:rPr>
          <w:rFonts w:ascii="Times New Roman" w:hAnsi="Times New Roman"/>
        </w:rPr>
        <w:t>).</w:t>
      </w:r>
    </w:p>
    <w:p w:rsidR="00624DEB" w:rsidRPr="009617DC" w:rsidRDefault="00624DEB" w:rsidP="00624DEB">
      <w:pPr>
        <w:pStyle w:val="Nadpis4"/>
      </w:pPr>
      <w:bookmarkStart w:id="428" w:name="BKM_663AE741_8102_4c4e_885E_31BB71B346BA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DisplayName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Zobrazovaný název fotoalba.</w:t>
            </w:r>
          </w:p>
        </w:tc>
        <w:bookmarkEnd w:id="428"/>
      </w:tr>
      <w:bookmarkStart w:id="429" w:name="BKM_D1DE7613_FF1D_4ac5_A52C_0F1DB85ED24A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Url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Url identifikátor fotoalba ([-/a-y]).</w:t>
            </w:r>
          </w:p>
        </w:tc>
        <w:bookmarkEnd w:id="429"/>
      </w:tr>
      <w:bookmarkStart w:id="430" w:name="BKM_550CB153_1783_4bb9_AAB1_5CC21B5D3349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DatePublished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Datum a čas publikování fotoalba.</w:t>
            </w:r>
          </w:p>
        </w:tc>
        <w:bookmarkEnd w:id="430"/>
      </w:tr>
      <w:bookmarkStart w:id="431" w:name="BKM_E66D1A31_294D_4f75_8C1B_165771290AA1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DateModified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Datum a čas poslední změny metadat fotoalba (nezahrnuje změny jeho fotografií).</w:t>
            </w:r>
          </w:p>
        </w:tc>
        <w:bookmarkEnd w:id="431"/>
      </w:tr>
      <w:bookmarkStart w:id="432" w:name="BKM_2331A3D0_AD41_4405_8C0F_3D556C3947B4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LastRevisionNumber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Číslo poslední revize metadat fotoalba (začíná na 1 a inkrementuje se s každou změnou o 1).</w:t>
            </w:r>
          </w:p>
        </w:tc>
        <w:bookmarkEnd w:id="432"/>
      </w:tr>
    </w:tbl>
    <w:bookmarkStart w:id="433" w:name="BKM_AAB262D5_9AEC_4ace_8558_70F67E342BBE"/>
    <w:bookmarkEnd w:id="410"/>
    <w:bookmarkEnd w:id="411"/>
    <w:bookmarkEnd w:id="426"/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434" w:name="_Toc277254328"/>
      <w:bookmarkStart w:id="435" w:name="_Toc277258560"/>
      <w:bookmarkStart w:id="436" w:name="_Toc277258711"/>
      <w:r w:rsidRPr="009617DC">
        <w:t>Podsystém jednotek</w:t>
      </w:r>
      <w:bookmarkEnd w:id="434"/>
      <w:bookmarkEnd w:id="435"/>
      <w:bookmarkEnd w:id="436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color w:val="000000"/>
        </w:rPr>
      </w:pPr>
      <w:bookmarkStart w:id="437" w:name="BKM_691EA36E_850D_4a39_AFC3_24E5F704CC00"/>
      <w:r w:rsidRPr="00277D03">
        <w:rPr>
          <w:noProof/>
        </w:rPr>
        <w:pict>
          <v:shape id="Obrázek 10" o:spid="_x0000_i1035" type="#_x0000_t75" style="width:417pt;height:581.25pt;visibility:visible;mso-wrap-style:square">
            <v:imagedata r:id="rId39" o:title=""/>
          </v:shape>
        </w:pict>
      </w:r>
    </w:p>
    <w:p w:rsidR="00624DEB" w:rsidRDefault="00624DEB" w:rsidP="00624DEB">
      <w:pPr>
        <w:jc w:val="center"/>
      </w:pPr>
      <w:r>
        <w:rPr>
          <w:color w:val="000000"/>
        </w:rPr>
        <w:t>Obrázek</w:t>
      </w:r>
      <w:r>
        <w:t xml:space="preserve"> 4 </w:t>
      </w:r>
      <w:r>
        <w:fldChar w:fldCharType="begin" w:fldLock="1"/>
      </w:r>
      <w:r>
        <w:instrText>MERGEFIELD Diagram.Name</w:instrText>
      </w:r>
      <w:r>
        <w:fldChar w:fldCharType="separate"/>
      </w:r>
      <w:r>
        <w:t>Podsystém jednotek</w:t>
      </w:r>
      <w:r>
        <w:fldChar w:fldCharType="end"/>
      </w:r>
      <w:r>
        <w:t xml:space="preserve">-  </w:t>
      </w:r>
      <w:bookmarkEnd w:id="437"/>
    </w:p>
    <w:bookmarkStart w:id="438" w:name="BKM_E73C7114_1FF4_42d9_9F56_1C110AFC8040"/>
    <w:p w:rsidR="00624DEB" w:rsidRPr="009617DC" w:rsidRDefault="00624DEB" w:rsidP="00624DEB">
      <w:pPr>
        <w:pStyle w:val="Nadpis3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39" w:name="_Toc277258561"/>
      <w:r w:rsidRPr="009617DC">
        <w:t>Bank</w:t>
      </w:r>
      <w:bookmarkEnd w:id="439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evidovanou</w:t>
      </w:r>
      <w:r>
        <w:rPr>
          <w:rFonts w:ascii="Times New Roman" w:hAnsi="Times New Roman"/>
        </w:rPr>
        <w:t xml:space="preserve"> </w:t>
      </w:r>
      <w:r w:rsidRPr="005F29D2">
        <w:t>banku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440" w:name="BKM_1C0A1320_925E_40fe_9A6A_005C5E76983C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DisplayName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Zobrazovaný název banky.</w:t>
            </w:r>
          </w:p>
        </w:tc>
        <w:bookmarkEnd w:id="440"/>
      </w:tr>
      <w:bookmarkStart w:id="441" w:name="BKM_D027FF27_7F81_4576_B53D_24414A90ECBA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Code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Kód banky.</w:t>
            </w:r>
          </w:p>
        </w:tc>
        <w:bookmarkEnd w:id="441"/>
      </w:tr>
      <w:bookmarkStart w:id="442" w:name="BKM_DB5B4EC3_3ED7_4d0d_876E_3D624142BFB8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Note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Poznámka k bance.</w:t>
            </w:r>
          </w:p>
        </w:tc>
        <w:bookmarkEnd w:id="442"/>
      </w:tr>
    </w:tbl>
    <w:bookmarkStart w:id="443" w:name="BKM_B65F1C1E_4071_44e9_BB04_DB582C359ACC"/>
    <w:bookmarkEnd w:id="43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44" w:name="_Toc277258562"/>
      <w:r w:rsidRPr="009617DC">
        <w:t>BankAccount</w:t>
      </w:r>
      <w:bookmarkEnd w:id="444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bankovní</w:t>
      </w:r>
      <w:r>
        <w:rPr>
          <w:rFonts w:ascii="Times New Roman" w:hAnsi="Times New Roman"/>
        </w:rPr>
        <w:t xml:space="preserve"> </w:t>
      </w:r>
      <w:r w:rsidRPr="005F29D2">
        <w:t>účet</w:t>
      </w:r>
      <w:r>
        <w:rPr>
          <w:rFonts w:ascii="Times New Roman" w:hAnsi="Times New Roman"/>
        </w:rPr>
        <w:t xml:space="preserve"> </w:t>
      </w:r>
      <w:r w:rsidRPr="005F29D2">
        <w:t>ZOJ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445" w:name="BKM_21F77EC3_8F33_4ae9_9620_D3A6955579CB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DisplayName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Zobrazovaný název bankovního účtu.</w:t>
            </w:r>
          </w:p>
        </w:tc>
        <w:bookmarkEnd w:id="445"/>
      </w:tr>
      <w:bookmarkStart w:id="446" w:name="BKM_D3DFE840_E466_4cbe_B7FD_C4D86A09E072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AccountPrefix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Předčíslí bankovního účtu.</w:t>
            </w:r>
          </w:p>
        </w:tc>
        <w:bookmarkEnd w:id="446"/>
      </w:tr>
      <w:bookmarkStart w:id="447" w:name="BKM_B9D446BA_A1F3_4bb3_BF98_9EB5042299E4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AccountNumber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Číslo bankovního účtu.</w:t>
            </w:r>
          </w:p>
        </w:tc>
        <w:bookmarkEnd w:id="447"/>
      </w:tr>
      <w:bookmarkStart w:id="448" w:name="BKM_EBD2DC98_3C6A_4a62_AFD0_3B3A37A1E5EF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ValidTo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Datum a čas konce platnosti bankovního účtu.</w:t>
            </w:r>
          </w:p>
        </w:tc>
        <w:bookmarkEnd w:id="448"/>
      </w:tr>
      <w:bookmarkStart w:id="449" w:name="BKM_9409F258_4E4B_406e_85A6_647F8CA85965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Note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Poznámka k bankovnímu účtu.</w:t>
            </w:r>
          </w:p>
        </w:tc>
        <w:bookmarkEnd w:id="449"/>
      </w:tr>
    </w:tbl>
    <w:bookmarkStart w:id="450" w:name="BKM_0CBA4BD8_74DA_4332_B2A0_020BA2190F7D"/>
    <w:bookmarkEnd w:id="443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51" w:name="_Toc277258563"/>
      <w:r w:rsidRPr="009617DC">
        <w:t>BasicOrganizationalUnit</w:t>
      </w:r>
      <w:bookmarkEnd w:id="451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základní</w:t>
      </w:r>
      <w:r>
        <w:rPr>
          <w:rFonts w:ascii="Times New Roman" w:hAnsi="Times New Roman"/>
        </w:rPr>
        <w:t xml:space="preserve"> </w:t>
      </w:r>
      <w:r w:rsidRPr="005F29D2">
        <w:t>organizační</w:t>
      </w:r>
      <w:r>
        <w:rPr>
          <w:rFonts w:ascii="Times New Roman" w:hAnsi="Times New Roman"/>
        </w:rPr>
        <w:t xml:space="preserve"> </w:t>
      </w:r>
      <w:r w:rsidRPr="005F29D2">
        <w:t>jednotku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452" w:name="BKM_2441E889_D766_45e4_BCDA_53368BAD8163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IC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Identifikační číslo ZOJ.</w:t>
            </w:r>
          </w:p>
        </w:tc>
        <w:bookmarkEnd w:id="452"/>
      </w:tr>
    </w:tbl>
    <w:bookmarkStart w:id="453" w:name="BKM_87549DC7_07B4_4304_BB88_60496E7AAA90"/>
    <w:bookmarkEnd w:id="45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54" w:name="_Toc277258564"/>
      <w:r w:rsidRPr="009617DC">
        <w:t>Membership</w:t>
      </w:r>
      <w:bookmarkEnd w:id="454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členství</w:t>
      </w:r>
      <w:r>
        <w:rPr>
          <w:rFonts w:ascii="Times New Roman" w:hAnsi="Times New Roman"/>
        </w:rPr>
        <w:t xml:space="preserve"> </w:t>
      </w:r>
      <w:r w:rsidRPr="005F29D2">
        <w:t>osoby</w:t>
      </w:r>
      <w:r>
        <w:rPr>
          <w:rFonts w:ascii="Times New Roman" w:hAnsi="Times New Roman"/>
        </w:rPr>
        <w:t xml:space="preserve"> </w:t>
      </w:r>
      <w:r w:rsidRPr="005F29D2">
        <w:t>v</w:t>
      </w:r>
      <w:r>
        <w:rPr>
          <w:rFonts w:ascii="Times New Roman" w:hAnsi="Times New Roman"/>
        </w:rPr>
        <w:t xml:space="preserve"> </w:t>
      </w:r>
      <w:r w:rsidRPr="005F29D2">
        <w:t>jednotce</w:t>
      </w:r>
      <w:r>
        <w:rPr>
          <w:rFonts w:ascii="Times New Roman" w:hAnsi="Times New Roman"/>
        </w:rPr>
        <w:t xml:space="preserve"> </w:t>
      </w:r>
      <w:bookmarkEnd w:id="453"/>
    </w:p>
    <w:bookmarkStart w:id="455" w:name="BKM_79CAA19B_F88A_40a1_B445_35179E4CA00F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56" w:name="_Toc277258565"/>
      <w:r w:rsidRPr="009617DC">
        <w:t>MembershipCategory</w:t>
      </w:r>
      <w:bookmarkEnd w:id="456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výchovnou</w:t>
      </w:r>
      <w:r>
        <w:rPr>
          <w:rFonts w:ascii="Times New Roman" w:hAnsi="Times New Roman"/>
        </w:rPr>
        <w:t xml:space="preserve"> </w:t>
      </w:r>
      <w:r w:rsidRPr="005F29D2">
        <w:t>kategorii</w:t>
      </w:r>
      <w:r>
        <w:rPr>
          <w:rFonts w:ascii="Times New Roman" w:hAnsi="Times New Roman"/>
        </w:rPr>
        <w:t xml:space="preserve"> </w:t>
      </w:r>
      <w:r w:rsidRPr="005F29D2">
        <w:t>členství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457" w:name="BKM_93687E51_7F10_4fd0_9F4D_F2B10834CAFF"/>
      <w:r w:rsidRPr="009617DC">
        <w:lastRenderedPageBreak/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WolfCub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Vlče.</w:t>
            </w:r>
          </w:p>
        </w:tc>
        <w:bookmarkEnd w:id="457"/>
      </w:tr>
      <w:bookmarkStart w:id="458" w:name="BKM_9B76201E_F01D_4bfc_AE73_258AEC7CC454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Firefly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Světluška.</w:t>
            </w:r>
          </w:p>
        </w:tc>
        <w:bookmarkEnd w:id="458"/>
      </w:tr>
      <w:bookmarkStart w:id="459" w:name="BKM_5C79AE1B_D329_4e2f_AD5B_AE5A72246882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BoyScout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Skaut.</w:t>
            </w:r>
          </w:p>
        </w:tc>
        <w:bookmarkEnd w:id="459"/>
      </w:tr>
      <w:bookmarkStart w:id="460" w:name="BKM_376520CE_450F_4f76_8D7C_D9297BDDCC72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GirlScout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Skautka.</w:t>
            </w:r>
          </w:p>
        </w:tc>
        <w:bookmarkEnd w:id="460"/>
      </w:tr>
      <w:bookmarkStart w:id="461" w:name="BKM_4E521A0C_267E_49d6_AB37_F1FF230D744C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RoverOrRanger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Rover nebo Ranger.</w:t>
            </w:r>
          </w:p>
        </w:tc>
        <w:bookmarkEnd w:id="461"/>
      </w:tr>
      <w:bookmarkStart w:id="462" w:name="BKM_76A59A87_A2CC_43c1_A5F2_BC16FC9E3DC1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Adult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Dospělý.</w:t>
            </w:r>
          </w:p>
        </w:tc>
        <w:bookmarkEnd w:id="462"/>
      </w:tr>
      <w:bookmarkStart w:id="463" w:name="BKM_396E12B5_4EDA_4f15_A72C_474485CE2D94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Other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Jiná.</w:t>
            </w:r>
          </w:p>
        </w:tc>
        <w:bookmarkEnd w:id="463"/>
      </w:tr>
    </w:tbl>
    <w:bookmarkStart w:id="464" w:name="BKM_FE3601C5_97DA_4b94_A027_1368394A1843"/>
    <w:bookmarkEnd w:id="455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65" w:name="_Toc277258566"/>
      <w:r w:rsidRPr="009617DC">
        <w:t>MembershipType</w:t>
      </w:r>
      <w:bookmarkEnd w:id="465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typ</w:t>
      </w:r>
      <w:r>
        <w:rPr>
          <w:rFonts w:ascii="Times New Roman" w:hAnsi="Times New Roman"/>
        </w:rPr>
        <w:t xml:space="preserve"> </w:t>
      </w:r>
      <w:r w:rsidRPr="005F29D2">
        <w:t>členství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466" w:name="BKM_F81487DD_CA66_46e6_9B46_5C15ED1F37B7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Proper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Řádné.</w:t>
            </w:r>
          </w:p>
        </w:tc>
        <w:bookmarkEnd w:id="466"/>
      </w:tr>
      <w:bookmarkStart w:id="467" w:name="BKM_7B59425A_0FD0_40e1_9EB7_3533EF8A13F2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Hosted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Hostované.</w:t>
            </w:r>
          </w:p>
        </w:tc>
        <w:bookmarkEnd w:id="467"/>
      </w:tr>
      <w:bookmarkStart w:id="468" w:name="BKM_46A4FA94_A30B_4eb6_AD7B_D5EA93E46E90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Honest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Čestné.</w:t>
            </w:r>
          </w:p>
        </w:tc>
        <w:bookmarkEnd w:id="468"/>
      </w:tr>
      <w:bookmarkStart w:id="469" w:name="BKM_F7DEAE8C_B037_408b_8E8E_1E32BE2F250C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NonMember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Nečlen.</w:t>
            </w:r>
          </w:p>
        </w:tc>
        <w:bookmarkEnd w:id="469"/>
      </w:tr>
    </w:tbl>
    <w:bookmarkStart w:id="470" w:name="BKM_E059AEBF_F79E_4a3e_858A_B0C713FBD855"/>
    <w:bookmarkEnd w:id="46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71" w:name="_Toc277258567"/>
      <w:r w:rsidRPr="009617DC">
        <w:t>Suite</w:t>
      </w:r>
      <w:bookmarkEnd w:id="471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družinu</w:t>
      </w:r>
      <w:r>
        <w:rPr>
          <w:rFonts w:ascii="Times New Roman" w:hAnsi="Times New Roman"/>
        </w:rPr>
        <w:t xml:space="preserve">. </w:t>
      </w:r>
      <w:bookmarkEnd w:id="470"/>
    </w:p>
    <w:bookmarkStart w:id="472" w:name="BKM_44EE39F5_11CC_41b6_8458_9C88C9AA1043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73" w:name="_Toc277258568"/>
      <w:r w:rsidRPr="009617DC">
        <w:t>Troop</w:t>
      </w:r>
      <w:bookmarkEnd w:id="473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oddíl</w:t>
      </w:r>
      <w:r>
        <w:rPr>
          <w:rFonts w:ascii="Times New Roman" w:hAnsi="Times New Roman"/>
        </w:rPr>
        <w:t xml:space="preserve">. </w:t>
      </w:r>
      <w:bookmarkEnd w:id="472"/>
    </w:p>
    <w:bookmarkStart w:id="474" w:name="BKM_8B7CF0FB_0C61_4f56_BD78_0030589DDF93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75" w:name="_Toc277258569"/>
      <w:r w:rsidRPr="009617DC">
        <w:t>TroopType</w:t>
      </w:r>
      <w:bookmarkEnd w:id="475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typ</w:t>
      </w:r>
      <w:r>
        <w:rPr>
          <w:rFonts w:ascii="Times New Roman" w:hAnsi="Times New Roman"/>
        </w:rPr>
        <w:t xml:space="preserve"> </w:t>
      </w:r>
      <w:r w:rsidRPr="005F29D2">
        <w:t>oddílu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476" w:name="BKM_CE027AD5_532A_4c18_A834_82E1BDA62D60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AdultsTrunkClub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Klub kmene dospělých.</w:t>
            </w:r>
          </w:p>
        </w:tc>
        <w:bookmarkEnd w:id="476"/>
      </w:tr>
      <w:bookmarkStart w:id="477" w:name="BKM_482FB065_9D09_46e6_94A4_887B12B98ED1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RoversAndRangersTrunk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Kmen roverů a rangers.</w:t>
            </w:r>
          </w:p>
        </w:tc>
        <w:bookmarkEnd w:id="477"/>
      </w:tr>
      <w:bookmarkStart w:id="478" w:name="BKM_C520AA58_68C3_4704_9141_570B4AC66566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JuniorMembersTroop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Oddíl mladších členů.</w:t>
            </w:r>
          </w:p>
        </w:tc>
        <w:bookmarkEnd w:id="478"/>
      </w:tr>
    </w:tbl>
    <w:bookmarkStart w:id="479" w:name="BKM_F775347D_2E4A_4433_891D_38CB39C00700"/>
    <w:bookmarkEnd w:id="47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80" w:name="_Toc277258570"/>
      <w:r w:rsidRPr="009617DC">
        <w:t>Unit</w:t>
      </w:r>
      <w:bookmarkEnd w:id="480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organizační</w:t>
      </w:r>
      <w:r>
        <w:rPr>
          <w:rFonts w:ascii="Times New Roman" w:hAnsi="Times New Roman"/>
        </w:rPr>
        <w:t xml:space="preserve"> </w:t>
      </w:r>
      <w:r w:rsidRPr="005F29D2">
        <w:t>nebo</w:t>
      </w:r>
      <w:r>
        <w:rPr>
          <w:rFonts w:ascii="Times New Roman" w:hAnsi="Times New Roman"/>
        </w:rPr>
        <w:t xml:space="preserve"> </w:t>
      </w:r>
      <w:r w:rsidRPr="005F29D2">
        <w:t>výchovnou</w:t>
      </w:r>
      <w:r>
        <w:rPr>
          <w:rFonts w:ascii="Times New Roman" w:hAnsi="Times New Roman"/>
        </w:rPr>
        <w:t xml:space="preserve"> </w:t>
      </w:r>
      <w:r w:rsidRPr="005F29D2">
        <w:t>jednotku</w:t>
      </w:r>
      <w:r>
        <w:rPr>
          <w:rFonts w:ascii="Times New Roman" w:hAnsi="Times New Roman"/>
        </w:rPr>
        <w:t xml:space="preserve">, </w:t>
      </w:r>
      <w:r w:rsidRPr="005F29D2">
        <w:t>jako</w:t>
      </w:r>
      <w:r>
        <w:rPr>
          <w:rFonts w:ascii="Times New Roman" w:hAnsi="Times New Roman"/>
        </w:rPr>
        <w:t xml:space="preserve"> </w:t>
      </w:r>
      <w:r w:rsidRPr="005F29D2">
        <w:t>jsou</w:t>
      </w:r>
      <w:r>
        <w:rPr>
          <w:rFonts w:ascii="Times New Roman" w:hAnsi="Times New Roman"/>
        </w:rPr>
        <w:t xml:space="preserve"> </w:t>
      </w:r>
      <w:r w:rsidRPr="005F29D2">
        <w:t>ZOJ</w:t>
      </w:r>
      <w:r>
        <w:rPr>
          <w:rFonts w:ascii="Times New Roman" w:hAnsi="Times New Roman"/>
        </w:rPr>
        <w:t xml:space="preserve">, </w:t>
      </w:r>
      <w:r w:rsidRPr="005F29D2">
        <w:t>oddíl</w:t>
      </w:r>
      <w:r>
        <w:rPr>
          <w:rFonts w:ascii="Times New Roman" w:hAnsi="Times New Roman"/>
        </w:rPr>
        <w:t xml:space="preserve"> </w:t>
      </w:r>
      <w:r w:rsidRPr="005F29D2">
        <w:t>či</w:t>
      </w:r>
      <w:r>
        <w:rPr>
          <w:rFonts w:ascii="Times New Roman" w:hAnsi="Times New Roman"/>
        </w:rPr>
        <w:t xml:space="preserve"> </w:t>
      </w:r>
      <w:r w:rsidRPr="005F29D2">
        <w:t>družina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481" w:name="BKM_45996D65_E3EC_4ac7_8C9D_5177093AEB75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26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DisplayName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Název jednotky.</w:t>
            </w:r>
          </w:p>
        </w:tc>
        <w:bookmarkEnd w:id="481"/>
      </w:tr>
      <w:bookmarkStart w:id="482" w:name="BKM_9A8ABD71_2E6B_4221_84ED_9BF07C91601C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SortName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Evidenční číslo a název jednotky (složený tvar pro výpis v sznamech a řazení) .</w:t>
            </w:r>
          </w:p>
        </w:tc>
        <w:bookmarkEnd w:id="482"/>
      </w:tr>
      <w:bookmarkStart w:id="483" w:name="BKM_2C2BA713_EC54_4abe_AAF1_7E898CF63BF1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Url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Url identifikátor jednotky ([-/a-y]).</w:t>
            </w:r>
          </w:p>
        </w:tc>
        <w:bookmarkEnd w:id="483"/>
      </w:tr>
      <w:bookmarkStart w:id="484" w:name="BKM_9A418729_8F93_4b73_BCAE_21DE6B1C4DF5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RegistrationNumber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Evidenční číslo jednotky.</w:t>
            </w:r>
          </w:p>
        </w:tc>
        <w:bookmarkEnd w:id="484"/>
      </w:tr>
      <w:bookmarkStart w:id="485" w:name="BKM_0FA9AD1B_8714_431d_9DB0_214AAD5FC856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ShortRegistrationNumber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Poslední část evidenčního čísla jednotky.</w:t>
            </w:r>
          </w:p>
        </w:tc>
        <w:bookmarkEnd w:id="485"/>
      </w:tr>
      <w:bookmarkStart w:id="486" w:name="BKM_9B47585B_7304_408d_9BBE_7285BD96446D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Location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Místo působení jednotky.</w:t>
            </w:r>
          </w:p>
        </w:tc>
        <w:bookmarkEnd w:id="486"/>
      </w:tr>
      <w:bookmarkStart w:id="487" w:name="BKM_8B216CF3_32D2_4e42_BAE9_7B4BFFD5091F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LogoContent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Logo jednotky v binární podobě.</w:t>
            </w:r>
          </w:p>
        </w:tc>
        <w:bookmarkEnd w:id="487"/>
      </w:tr>
      <w:bookmarkStart w:id="488" w:name="BKM_26075CF5_480B_4df6_A30A_5429B60D15BD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LogoExtension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Typ souboru loga jednotky.</w:t>
            </w:r>
          </w:p>
        </w:tc>
        <w:bookmarkEnd w:id="488"/>
      </w:tr>
      <w:bookmarkStart w:id="489" w:name="BKM_54CF64F5_01C7_4cee_89C7_7F717DA17A24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Note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Poznámka k jednotce.</w:t>
            </w:r>
          </w:p>
        </w:tc>
        <w:bookmarkEnd w:id="489"/>
      </w:tr>
    </w:tbl>
    <w:bookmarkStart w:id="490" w:name="BKM_3D46906F_3E60_4d81_8696_6223C4173F16"/>
    <w:bookmarkEnd w:id="479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91" w:name="_Toc277258571"/>
      <w:r w:rsidRPr="009617DC">
        <w:t>UnitAlignment</w:t>
      </w:r>
      <w:bookmarkEnd w:id="491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přidělení</w:t>
      </w:r>
      <w:r>
        <w:rPr>
          <w:rFonts w:ascii="Times New Roman" w:hAnsi="Times New Roman"/>
        </w:rPr>
        <w:t xml:space="preserve"> </w:t>
      </w:r>
      <w:r w:rsidRPr="005F29D2">
        <w:t>zaměření</w:t>
      </w:r>
      <w:r>
        <w:rPr>
          <w:rFonts w:ascii="Times New Roman" w:hAnsi="Times New Roman"/>
        </w:rPr>
        <w:t xml:space="preserve"> </w:t>
      </w:r>
      <w:r w:rsidRPr="005F29D2">
        <w:t>jednotky</w:t>
      </w:r>
      <w:r>
        <w:rPr>
          <w:rFonts w:ascii="Times New Roman" w:hAnsi="Times New Roman"/>
        </w:rPr>
        <w:t xml:space="preserve">. </w:t>
      </w:r>
      <w:bookmarkEnd w:id="490"/>
    </w:p>
    <w:bookmarkStart w:id="492" w:name="BKM_0990C98D_F12F_4252_A6D5_7DE32DAAC67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93" w:name="_Toc277258572"/>
      <w:r w:rsidRPr="009617DC">
        <w:t>UnitAlignmentType</w:t>
      </w:r>
      <w:bookmarkEnd w:id="493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typy</w:t>
      </w:r>
      <w:r>
        <w:rPr>
          <w:rFonts w:ascii="Times New Roman" w:hAnsi="Times New Roman"/>
        </w:rPr>
        <w:t xml:space="preserve"> </w:t>
      </w:r>
      <w:r w:rsidRPr="005F29D2">
        <w:t>zaměření</w:t>
      </w:r>
      <w:r>
        <w:rPr>
          <w:rFonts w:ascii="Times New Roman" w:hAnsi="Times New Roman"/>
        </w:rPr>
        <w:t xml:space="preserve"> </w:t>
      </w:r>
      <w:r w:rsidRPr="005F29D2">
        <w:t>jednotky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494" w:name="BKM_752F26F4_0D9D_41ff_8AE3_AD8D0604D290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WaterScouts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Vodní skauti.</w:t>
            </w:r>
          </w:p>
        </w:tc>
        <w:bookmarkEnd w:id="494"/>
      </w:tr>
      <w:bookmarkStart w:id="495" w:name="BKM_0AA1CE5E_69A0_4305_8235_534DC0B0F4D0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ExtendedSpiritualEducation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Rozšířená duchovní výchova.</w:t>
            </w:r>
          </w:p>
        </w:tc>
        <w:bookmarkEnd w:id="495"/>
      </w:tr>
    </w:tbl>
    <w:bookmarkStart w:id="496" w:name="BKM_04C686F2_3721_4f33_8C57_2EB6DB58B75B"/>
    <w:bookmarkEnd w:id="492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497" w:name="_Toc277258573"/>
      <w:r w:rsidRPr="009617DC">
        <w:t>UnitContact</w:t>
      </w:r>
      <w:bookmarkEnd w:id="497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kontakt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jednotku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498" w:name="BKM_5CD22E87_5F54_43fe_8DC7_6600C2156A5B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Publish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Specifikuje, zda je kontakt veřejný.</w:t>
            </w:r>
          </w:p>
        </w:tc>
        <w:bookmarkEnd w:id="498"/>
      </w:tr>
      <w:bookmarkStart w:id="499" w:name="BKM_3C0EFBBC_8AA4_442c_8FE2_6C17682182C5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Value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Hodnota kontaktu (např. "+420 123123123").</w:t>
            </w:r>
          </w:p>
        </w:tc>
        <w:bookmarkEnd w:id="499"/>
      </w:tr>
      <w:bookmarkStart w:id="500" w:name="BKM_A415E7F5_5755_4795_9418_D504E2F994C3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Note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Poznámka ke kontaktu.</w:t>
            </w:r>
          </w:p>
        </w:tc>
        <w:bookmarkEnd w:id="500"/>
      </w:tr>
    </w:tbl>
    <w:bookmarkStart w:id="501" w:name="BKM_C86952C7_D34E_45f4_B2CB_4F83B261D890"/>
    <w:bookmarkEnd w:id="49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02" w:name="_Toc277258574"/>
      <w:r w:rsidRPr="009617DC">
        <w:t>UnitContactType</w:t>
      </w:r>
      <w:bookmarkEnd w:id="502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typ</w:t>
      </w:r>
      <w:r>
        <w:rPr>
          <w:rFonts w:ascii="Times New Roman" w:hAnsi="Times New Roman"/>
        </w:rPr>
        <w:t xml:space="preserve"> </w:t>
      </w:r>
      <w:r>
        <w:t>kontaktu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503" w:name="BKM_B78FEE21_E416_42df_ACF7_E3EECF7FF859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DataBoxId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Číslo datové schránky.</w:t>
            </w:r>
          </w:p>
        </w:tc>
        <w:bookmarkEnd w:id="503"/>
      </w:tr>
      <w:bookmarkStart w:id="504" w:name="BKM_E17F856E_98A5_47ed_AB85_EABF65FD6F12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EmailPrimary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Hlavní e-mail. Tento typ může být u jedné jednotky uveden pouze jednou.</w:t>
            </w:r>
          </w:p>
        </w:tc>
        <w:bookmarkEnd w:id="504"/>
      </w:tr>
      <w:bookmarkStart w:id="505" w:name="BKM_D1D37868_BC78_4b4b_8F88_C3CCF9B7AA10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EmailOther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Vedlejší e-mail.</w:t>
            </w:r>
          </w:p>
        </w:tc>
        <w:bookmarkEnd w:id="505"/>
      </w:tr>
      <w:bookmarkStart w:id="506" w:name="BKM_0555FE10_621B_4a5c_A2FA_7661E746E0E7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PhonePrimary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Hlavní telefonní číslo. Tento typ může být u jedné jednotky uveden pouze jednou.</w:t>
            </w:r>
          </w:p>
        </w:tc>
        <w:bookmarkEnd w:id="506"/>
      </w:tr>
      <w:bookmarkStart w:id="507" w:name="BKM_8A16A4F1_4768_4744_890A_C69FE00C4656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PhoneOther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Vedlejší telefonní číslo.</w:t>
            </w:r>
          </w:p>
        </w:tc>
        <w:bookmarkEnd w:id="507"/>
      </w:tr>
      <w:bookmarkStart w:id="508" w:name="BKM_811005E1_7D8D_4f4f_BC8C_C340DE3AF583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Fax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Číslo faxu.</w:t>
            </w:r>
          </w:p>
        </w:tc>
        <w:bookmarkEnd w:id="508"/>
      </w:tr>
      <w:bookmarkStart w:id="509" w:name="BKM_49F80509_DB5D_4075_96B8_BE18F5914B07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ICQ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Číslo ICQ.</w:t>
            </w:r>
          </w:p>
        </w:tc>
        <w:bookmarkEnd w:id="509"/>
      </w:tr>
      <w:bookmarkStart w:id="510" w:name="BKM_21C6B29A_3965_4948_8E7F_0025AB76AC10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Jabber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Jabber.</w:t>
            </w:r>
          </w:p>
        </w:tc>
        <w:bookmarkEnd w:id="510"/>
      </w:tr>
      <w:bookmarkStart w:id="511" w:name="BKM_F9E49951_C403_4284_984A_CA0CEEE41BD8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IRC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IRC.</w:t>
            </w:r>
          </w:p>
        </w:tc>
        <w:bookmarkEnd w:id="511"/>
      </w:tr>
      <w:bookmarkStart w:id="512" w:name="BKM_D17CB85C_3051_4696_9421_B0A2A19F2BAE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Facebook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Adresa na Facebooku.</w:t>
            </w:r>
          </w:p>
        </w:tc>
        <w:bookmarkEnd w:id="512"/>
      </w:tr>
      <w:bookmarkStart w:id="513" w:name="BKM_756C8CB0_ABAA_4fa8_94C3_C35316D548B5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Twitter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Uživatelské jméno na Twitteru.</w:t>
            </w:r>
          </w:p>
        </w:tc>
        <w:bookmarkEnd w:id="513"/>
      </w:tr>
      <w:bookmarkStart w:id="514" w:name="BKM_1AABB49C_DC7A_43e2_BEA4_03762BEDCB96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Web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URL webových stránek.</w:t>
            </w:r>
          </w:p>
        </w:tc>
        <w:bookmarkEnd w:id="514"/>
      </w:tr>
    </w:tbl>
    <w:bookmarkStart w:id="515" w:name="BKM_B191D3E4_39C7_4f52_B084_824F83D1DE62"/>
    <w:bookmarkEnd w:id="501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16" w:name="_Toc277258575"/>
      <w:r w:rsidRPr="009617DC">
        <w:t>UnitType</w:t>
      </w:r>
      <w:bookmarkEnd w:id="516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typ</w:t>
      </w:r>
      <w:r>
        <w:rPr>
          <w:rFonts w:ascii="Times New Roman" w:hAnsi="Times New Roman"/>
        </w:rPr>
        <w:t xml:space="preserve"> </w:t>
      </w:r>
      <w:r w:rsidRPr="005F29D2">
        <w:t>jednotky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517" w:name="BKM_52B56D5D_84E9_4657_96E5_84BCF181D818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BasicOrganizationalUnit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Základní organizační jednotka (ZOJ).</w:t>
            </w:r>
          </w:p>
        </w:tc>
        <w:bookmarkEnd w:id="517"/>
      </w:tr>
      <w:bookmarkStart w:id="518" w:name="BKM_61ACABA9_31D4_494f_B980_B6EF679A718D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Troop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Oddíl.</w:t>
            </w:r>
          </w:p>
        </w:tc>
        <w:bookmarkEnd w:id="518"/>
      </w:tr>
      <w:bookmarkStart w:id="519" w:name="BKM_C8AA0DEE_A385_4831_A7EB_B15D26636E34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Suite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Družina.</w:t>
            </w:r>
          </w:p>
        </w:tc>
        <w:bookmarkEnd w:id="519"/>
      </w:tr>
      <w:bookmarkEnd w:id="515"/>
    </w:tbl>
    <w:p w:rsidR="00624DEB" w:rsidRDefault="00624DEB" w:rsidP="00624DEB">
      <w:pPr>
        <w:rPr>
          <w:rFonts w:ascii="Times New Roman" w:hAnsi="Times New Roman"/>
        </w:rPr>
      </w:pPr>
    </w:p>
    <w:bookmarkStart w:id="520" w:name="BKM_6EE60B47_0E63_4a7a_80C7_A51AB865D09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21" w:name="_Toc277258576"/>
      <w:r w:rsidRPr="009617DC">
        <w:t>WaterScoutsUnitAlignment</w:t>
      </w:r>
      <w:bookmarkEnd w:id="521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zaměření</w:t>
      </w:r>
      <w:r>
        <w:rPr>
          <w:rFonts w:ascii="Times New Roman" w:hAnsi="Times New Roman"/>
        </w:rPr>
        <w:t xml:space="preserve"> </w:t>
      </w:r>
      <w:r w:rsidRPr="005F29D2">
        <w:t>vodních</w:t>
      </w:r>
      <w:r>
        <w:rPr>
          <w:rFonts w:ascii="Times New Roman" w:hAnsi="Times New Roman"/>
        </w:rPr>
        <w:t xml:space="preserve"> </w:t>
      </w:r>
      <w:r w:rsidRPr="005F29D2">
        <w:t>skautů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522" w:name="BKM_DD0A7BCD_72F8_488a_92E1_B4DEC400CC45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ColorMargin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Okrajová barva vodních skautů v hexadecimálním formátu.</w:t>
            </w:r>
          </w:p>
        </w:tc>
        <w:bookmarkEnd w:id="522"/>
      </w:tr>
      <w:bookmarkStart w:id="523" w:name="BKM_A4F0BA63_0BE0_4d01_A7E5_5F61A20B5316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ColorCenter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Prostřední barva vodních skautů v hexadecimálním formátu.</w:t>
            </w:r>
          </w:p>
        </w:tc>
        <w:bookmarkEnd w:id="523"/>
      </w:tr>
    </w:tbl>
    <w:bookmarkStart w:id="524" w:name="Podsystém_náborových_informací"/>
    <w:bookmarkStart w:id="525" w:name="BKM_391D4C12_45A8_46f2_91D8_ADA76A152938"/>
    <w:bookmarkEnd w:id="433"/>
    <w:bookmarkEnd w:id="520"/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526" w:name="_Toc277254329"/>
      <w:bookmarkStart w:id="527" w:name="_Toc277258577"/>
      <w:bookmarkStart w:id="528" w:name="_Toc277258712"/>
      <w:r w:rsidRPr="009617DC">
        <w:t>Podsystém náborových informací</w:t>
      </w:r>
      <w:bookmarkEnd w:id="526"/>
      <w:bookmarkEnd w:id="527"/>
      <w:bookmarkEnd w:id="528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color w:val="000000"/>
        </w:rPr>
      </w:pPr>
      <w:bookmarkStart w:id="529" w:name="BKM_C27040F8_3B64_41f9_A925_9E9CBFA49439"/>
      <w:r w:rsidRPr="00277D03">
        <w:rPr>
          <w:noProof/>
        </w:rPr>
        <w:pict>
          <v:shape id="Obrázek 9" o:spid="_x0000_i1034" type="#_x0000_t75" style="width:267pt;height:359.25pt;visibility:visible;mso-wrap-style:square">
            <v:imagedata r:id="rId40" o:title=""/>
          </v:shape>
        </w:pict>
      </w:r>
    </w:p>
    <w:p w:rsidR="00624DEB" w:rsidRDefault="00624DEB" w:rsidP="00624DEB">
      <w:pPr>
        <w:jc w:val="center"/>
      </w:pPr>
      <w:r>
        <w:rPr>
          <w:color w:val="000000"/>
        </w:rPr>
        <w:t>Obrázek</w:t>
      </w:r>
      <w:r>
        <w:t xml:space="preserve"> 5 </w:t>
      </w:r>
      <w:r>
        <w:fldChar w:fldCharType="begin" w:fldLock="1"/>
      </w:r>
      <w:r>
        <w:instrText>MERGEFIELD Diagram.Name</w:instrText>
      </w:r>
      <w:r>
        <w:fldChar w:fldCharType="separate"/>
      </w:r>
      <w:r>
        <w:t>Podsystém náborových informací</w:t>
      </w:r>
      <w:r>
        <w:fldChar w:fldCharType="end"/>
      </w:r>
      <w:r>
        <w:t xml:space="preserve">-  </w:t>
      </w:r>
      <w:bookmarkEnd w:id="529"/>
    </w:p>
    <w:p w:rsidR="00624DEB" w:rsidRDefault="00624DEB" w:rsidP="00624DEB">
      <w:pPr>
        <w:jc w:val="center"/>
      </w:pPr>
    </w:p>
    <w:bookmarkStart w:id="530" w:name="BKM_4D4C03CB_DB53_4a80_9247_0E9C3E4D53A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31" w:name="_Toc277258578"/>
      <w:r w:rsidRPr="009617DC">
        <w:t>Advertising</w:t>
      </w:r>
      <w:bookmarkEnd w:id="531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skupinu</w:t>
      </w:r>
      <w:r>
        <w:rPr>
          <w:rFonts w:ascii="Times New Roman" w:hAnsi="Times New Roman"/>
        </w:rPr>
        <w:t xml:space="preserve"> </w:t>
      </w:r>
      <w:r w:rsidRPr="005F29D2">
        <w:t>vlastností</w:t>
      </w:r>
      <w:r>
        <w:rPr>
          <w:rFonts w:ascii="Times New Roman" w:hAnsi="Times New Roman"/>
        </w:rPr>
        <w:t xml:space="preserve"> </w:t>
      </w:r>
      <w:r w:rsidRPr="005F29D2">
        <w:t>jednotky</w:t>
      </w:r>
      <w:r>
        <w:rPr>
          <w:rFonts w:ascii="Times New Roman" w:hAnsi="Times New Roman"/>
        </w:rPr>
        <w:t xml:space="preserve"> </w:t>
      </w:r>
      <w:r w:rsidRPr="005F29D2">
        <w:t>týkající</w:t>
      </w:r>
      <w:r>
        <w:rPr>
          <w:rFonts w:ascii="Times New Roman" w:hAnsi="Times New Roman"/>
        </w:rPr>
        <w:t xml:space="preserve"> </w:t>
      </w:r>
      <w:r w:rsidRPr="005F29D2">
        <w:t>se</w:t>
      </w:r>
      <w:r>
        <w:rPr>
          <w:rFonts w:ascii="Times New Roman" w:hAnsi="Times New Roman"/>
        </w:rPr>
        <w:t xml:space="preserve"> </w:t>
      </w:r>
      <w:r w:rsidRPr="005F29D2">
        <w:t>propagace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náborů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532" w:name="BKM_186388BB_5664_4182_96F7_8EB84CFBC673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Note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Poznámka k náborům.</w:t>
            </w:r>
          </w:p>
        </w:tc>
        <w:bookmarkEnd w:id="532"/>
      </w:tr>
    </w:tbl>
    <w:bookmarkStart w:id="533" w:name="BKM_24AF9293_67CB_4e9f_9E61_9FA923CE0292"/>
    <w:bookmarkEnd w:id="53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34" w:name="_Toc277258579"/>
      <w:r w:rsidRPr="009617DC">
        <w:t>AdvertisingCategory</w:t>
      </w:r>
      <w:bookmarkEnd w:id="534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náborovou</w:t>
      </w:r>
      <w:r>
        <w:rPr>
          <w:rFonts w:ascii="Times New Roman" w:hAnsi="Times New Roman"/>
        </w:rPr>
        <w:t xml:space="preserve"> </w:t>
      </w:r>
      <w:r w:rsidRPr="005F29D2">
        <w:t>kategorii</w:t>
      </w:r>
      <w:r>
        <w:rPr>
          <w:rFonts w:ascii="Times New Roman" w:hAnsi="Times New Roman"/>
        </w:rPr>
        <w:t xml:space="preserve"> </w:t>
      </w:r>
      <w:r w:rsidRPr="005F29D2">
        <w:t>jednotky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535" w:name="BKM_6CA85A3E_6E7A_4706_9D17_DEF992EBB51B"/>
      <w:r w:rsidRPr="009617DC">
        <w:lastRenderedPageBreak/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AgeFrom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Věk od.</w:t>
            </w:r>
          </w:p>
        </w:tc>
        <w:bookmarkEnd w:id="535"/>
      </w:tr>
      <w:bookmarkStart w:id="536" w:name="BKM_0B253BCA_42D4_49f3_9686_AC3B30920473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AgeTo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Věk do.</w:t>
            </w:r>
          </w:p>
        </w:tc>
        <w:bookmarkEnd w:id="536"/>
      </w:tr>
      <w:bookmarkStart w:id="537" w:name="BKM_B56E57D0_5504_4374_9FDD_602277C9F095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Note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Poznámka k náborové kategorii.</w:t>
            </w:r>
          </w:p>
        </w:tc>
        <w:bookmarkEnd w:id="537"/>
      </w:tr>
    </w:tbl>
    <w:bookmarkStart w:id="538" w:name="BKM_1B5D70D6_1A80_4a0a_ABDE_96002EA8CF58"/>
    <w:bookmarkEnd w:id="533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39" w:name="_Toc277258580"/>
      <w:r w:rsidRPr="009617DC">
        <w:t>MeetingDate</w:t>
      </w:r>
      <w:bookmarkEnd w:id="539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pravidelnou</w:t>
      </w:r>
      <w:r>
        <w:rPr>
          <w:rFonts w:ascii="Times New Roman" w:hAnsi="Times New Roman"/>
        </w:rPr>
        <w:t xml:space="preserve"> </w:t>
      </w:r>
      <w:r w:rsidRPr="005F29D2">
        <w:t>náborovou</w:t>
      </w:r>
      <w:r>
        <w:rPr>
          <w:rFonts w:ascii="Times New Roman" w:hAnsi="Times New Roman"/>
        </w:rPr>
        <w:t xml:space="preserve"> </w:t>
      </w:r>
      <w:r w:rsidRPr="005F29D2">
        <w:t>schůzku</w:t>
      </w:r>
      <w:r>
        <w:rPr>
          <w:rFonts w:ascii="Times New Roman" w:hAnsi="Times New Roman"/>
        </w:rPr>
        <w:t xml:space="preserve">,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kterou</w:t>
      </w:r>
      <w:r>
        <w:rPr>
          <w:rFonts w:ascii="Times New Roman" w:hAnsi="Times New Roman"/>
        </w:rPr>
        <w:t xml:space="preserve"> </w:t>
      </w:r>
      <w:r w:rsidRPr="005F29D2">
        <w:t>mohou</w:t>
      </w:r>
      <w:r>
        <w:rPr>
          <w:rFonts w:ascii="Times New Roman" w:hAnsi="Times New Roman"/>
        </w:rPr>
        <w:t xml:space="preserve"> </w:t>
      </w:r>
      <w:r w:rsidRPr="005F29D2">
        <w:t>přijít</w:t>
      </w:r>
      <w:r>
        <w:rPr>
          <w:rFonts w:ascii="Times New Roman" w:hAnsi="Times New Roman"/>
        </w:rPr>
        <w:t xml:space="preserve"> </w:t>
      </w:r>
      <w:r w:rsidRPr="005F29D2">
        <w:t>nováčci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540" w:name="BKM_B4C4CC46_EB23_4604_BFCC_40B3EE0B2DBA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WeekDay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Den v týdnu.</w:t>
            </w:r>
          </w:p>
        </w:tc>
        <w:bookmarkEnd w:id="540"/>
      </w:tr>
      <w:bookmarkStart w:id="541" w:name="BKM_525AC105_CDFE_4937_8699_67C97E98BD5B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TimeFrom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Čas začátku.</w:t>
            </w:r>
          </w:p>
        </w:tc>
        <w:bookmarkEnd w:id="541"/>
      </w:tr>
      <w:bookmarkStart w:id="542" w:name="BKM_DBBCBA90_B0E8_49d2_8B8B_FDF49099E86D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TimeTo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Čas konce.</w:t>
            </w:r>
          </w:p>
        </w:tc>
        <w:bookmarkEnd w:id="542"/>
      </w:tr>
      <w:bookmarkStart w:id="543" w:name="BKM_AA08F910_7230_44c8_8AAC_14F89BCE3EB2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Periodicity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Periodicita schůzky.</w:t>
            </w:r>
          </w:p>
        </w:tc>
        <w:bookmarkEnd w:id="543"/>
      </w:tr>
    </w:tbl>
    <w:bookmarkStart w:id="544" w:name="Podsystém_nemovitostí"/>
    <w:bookmarkStart w:id="545" w:name="BKM_3302E443_8E4C_47c9_A333_87EC0906CFF5"/>
    <w:bookmarkEnd w:id="524"/>
    <w:bookmarkEnd w:id="525"/>
    <w:bookmarkEnd w:id="538"/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546" w:name="_Toc277254330"/>
      <w:bookmarkStart w:id="547" w:name="_Toc277258581"/>
      <w:bookmarkStart w:id="548" w:name="_Toc277258713"/>
      <w:r w:rsidRPr="009617DC">
        <w:t>Podsystém nemovitostí</w:t>
      </w:r>
      <w:bookmarkEnd w:id="546"/>
      <w:bookmarkEnd w:id="547"/>
      <w:bookmarkEnd w:id="548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color w:val="000000"/>
        </w:rPr>
      </w:pPr>
      <w:bookmarkStart w:id="549" w:name="BKM_5A6B8349_E930_4fbc_824A_23F87D3F75BA"/>
      <w:r w:rsidRPr="00277D03">
        <w:rPr>
          <w:noProof/>
        </w:rPr>
        <w:pict>
          <v:shape id="Obrázek 8" o:spid="_x0000_i1033" type="#_x0000_t75" style="width:294pt;height:329.25pt;visibility:visible;mso-wrap-style:square">
            <v:imagedata r:id="rId41" o:title=""/>
          </v:shape>
        </w:pict>
      </w:r>
    </w:p>
    <w:p w:rsidR="00624DEB" w:rsidRDefault="00624DEB" w:rsidP="00624DEB">
      <w:pPr>
        <w:jc w:val="center"/>
      </w:pPr>
      <w:r>
        <w:rPr>
          <w:color w:val="000000"/>
        </w:rPr>
        <w:t>Obrázek</w:t>
      </w:r>
      <w:r>
        <w:t xml:space="preserve"> 6 </w:t>
      </w:r>
      <w:r>
        <w:fldChar w:fldCharType="begin" w:fldLock="1"/>
      </w:r>
      <w:r>
        <w:instrText>MERGEFIELD Diagram.Name</w:instrText>
      </w:r>
      <w:r>
        <w:fldChar w:fldCharType="separate"/>
      </w:r>
      <w:r>
        <w:t>Podsystém nemovitostí</w:t>
      </w:r>
      <w:r>
        <w:fldChar w:fldCharType="end"/>
      </w:r>
      <w:r>
        <w:t xml:space="preserve">-  </w:t>
      </w:r>
      <w:bookmarkEnd w:id="549"/>
    </w:p>
    <w:p w:rsidR="00624DEB" w:rsidRDefault="00624DEB" w:rsidP="00624DEB">
      <w:pPr>
        <w:jc w:val="center"/>
      </w:pPr>
    </w:p>
    <w:bookmarkStart w:id="550" w:name="BKM_E3889154_1772_4036_AA8A_858156F43DF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51" w:name="_Toc277258582"/>
      <w:r w:rsidRPr="009617DC">
        <w:t>Address</w:t>
      </w:r>
      <w:bookmarkEnd w:id="551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poštovní</w:t>
      </w:r>
      <w:r>
        <w:rPr>
          <w:rFonts w:ascii="Times New Roman" w:hAnsi="Times New Roman"/>
        </w:rPr>
        <w:t xml:space="preserve"> </w:t>
      </w:r>
      <w:r w:rsidRPr="005F29D2">
        <w:t>adresu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552" w:name="BKM_914CC7AB_E4A0_4190_B3C4_48CAFBAEC5F4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FirstLine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První řádek adresy.</w:t>
            </w:r>
          </w:p>
        </w:tc>
        <w:bookmarkEnd w:id="552"/>
      </w:tr>
      <w:bookmarkStart w:id="553" w:name="BKM_52335F44_B6C8_42f9_B8F5_06E4ABF7D1E9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Street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Ulice a číslo.</w:t>
            </w:r>
          </w:p>
        </w:tc>
        <w:bookmarkEnd w:id="553"/>
      </w:tr>
      <w:bookmarkStart w:id="554" w:name="BKM_5EB8D0D9_5A70_417d_B766_2BAC8EAA7C3C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City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Město.</w:t>
            </w:r>
          </w:p>
        </w:tc>
        <w:bookmarkEnd w:id="554"/>
      </w:tr>
      <w:bookmarkStart w:id="555" w:name="BKM_0B1A8553_D188_4277_AED8_32ECB597DEB8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Postcode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PSČ.</w:t>
            </w:r>
          </w:p>
        </w:tc>
        <w:bookmarkEnd w:id="555"/>
      </w:tr>
      <w:bookmarkStart w:id="556" w:name="BKM_4F45CEE0_5424_45d8_8C43_84F67185BACF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Country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Země.</w:t>
            </w:r>
          </w:p>
        </w:tc>
        <w:bookmarkEnd w:id="556"/>
      </w:tr>
    </w:tbl>
    <w:bookmarkStart w:id="557" w:name="BKM_D4771AFB_3D8B_4a73_A2DC_CF0AAB302C15"/>
    <w:bookmarkEnd w:id="55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58" w:name="_Toc277258583"/>
      <w:r w:rsidRPr="009617DC">
        <w:t>Realty</w:t>
      </w:r>
      <w:bookmarkEnd w:id="558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evidovanou</w:t>
      </w:r>
      <w:r>
        <w:rPr>
          <w:rFonts w:ascii="Times New Roman" w:hAnsi="Times New Roman"/>
        </w:rPr>
        <w:t xml:space="preserve"> </w:t>
      </w:r>
      <w:r w:rsidRPr="005F29D2">
        <w:t>nemovitost</w:t>
      </w:r>
      <w:r>
        <w:rPr>
          <w:rFonts w:ascii="Times New Roman" w:hAnsi="Times New Roman"/>
        </w:rPr>
        <w:t xml:space="preserve"> </w:t>
      </w:r>
      <w:r w:rsidRPr="005F29D2">
        <w:t>jednotky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559" w:name="BKM_923E6386_CB8A_4807_BE17_7DEAD1377C2D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DisplayName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Zobrazovaný název nemovitosti.</w:t>
            </w:r>
          </w:p>
        </w:tc>
        <w:bookmarkEnd w:id="559"/>
      </w:tr>
      <w:bookmarkStart w:id="560" w:name="BKM_1F8A76DD_EBC7_4068_87BB_4A24F0A39FDE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Description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Popis nemovitosti.</w:t>
            </w:r>
          </w:p>
        </w:tc>
        <w:bookmarkEnd w:id="560"/>
      </w:tr>
      <w:bookmarkStart w:id="561" w:name="BKM_4FE562BF_43F2_43a8_801E_3063EABFCC7A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GpsLatitude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Zeměpisná šířka nemovitosti.</w:t>
            </w:r>
          </w:p>
        </w:tc>
        <w:bookmarkEnd w:id="561"/>
      </w:tr>
      <w:bookmarkStart w:id="562" w:name="BKM_9DAB7466_6F8B_42f5_9E4D_0958D40F914D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GpsLongitude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Zeměpisná délka nemovitosti.</w:t>
            </w:r>
          </w:p>
        </w:tc>
        <w:bookmarkEnd w:id="562"/>
      </w:tr>
    </w:tbl>
    <w:bookmarkStart w:id="563" w:name="BKM_113E412F_5565_4c2c_AB45_BB0D632D1E61"/>
    <w:bookmarkEnd w:id="557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64" w:name="_Toc277258584"/>
      <w:r w:rsidRPr="009617DC">
        <w:t>RealtyType</w:t>
      </w:r>
      <w:bookmarkEnd w:id="564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typ</w:t>
      </w:r>
      <w:r>
        <w:rPr>
          <w:rFonts w:ascii="Times New Roman" w:hAnsi="Times New Roman"/>
        </w:rPr>
        <w:t xml:space="preserve"> </w:t>
      </w:r>
      <w:r w:rsidRPr="005F29D2">
        <w:t>nemovitosti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565" w:name="BKM_7585E09F_780C_49c9_9A52_7A2C0C57813E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club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Klubovna.</w:t>
            </w:r>
          </w:p>
        </w:tc>
        <w:bookmarkEnd w:id="565"/>
      </w:tr>
      <w:bookmarkStart w:id="566" w:name="BKM_2701C3BF_C91A_4377_8058_B5F50028933E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campsite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Tábořiště.</w:t>
            </w:r>
          </w:p>
        </w:tc>
        <w:bookmarkEnd w:id="566"/>
      </w:tr>
      <w:bookmarkStart w:id="567" w:name="BKM_19965425_E0FE_4caa_AB56_45DA4AB82822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base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Základna.</w:t>
            </w:r>
          </w:p>
        </w:tc>
        <w:bookmarkEnd w:id="567"/>
      </w:tr>
    </w:tbl>
    <w:bookmarkStart w:id="568" w:name="Podsystém_oprávnění"/>
    <w:bookmarkStart w:id="569" w:name="BKM_42F16C27_09F5_4a24_9491_9756293AE40D"/>
    <w:bookmarkEnd w:id="544"/>
    <w:bookmarkEnd w:id="545"/>
    <w:bookmarkEnd w:id="563"/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570" w:name="_Toc277254331"/>
      <w:bookmarkStart w:id="571" w:name="_Toc277258585"/>
      <w:bookmarkStart w:id="572" w:name="_Toc277258714"/>
      <w:r w:rsidRPr="009617DC">
        <w:t>Podsystém oprávnění</w:t>
      </w:r>
      <w:bookmarkEnd w:id="570"/>
      <w:bookmarkEnd w:id="571"/>
      <w:bookmarkEnd w:id="572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color w:val="000000"/>
        </w:rPr>
      </w:pPr>
      <w:bookmarkStart w:id="573" w:name="BKM_9B893D46_4553_43e7_92D9_CAB80C669FE3"/>
      <w:r w:rsidRPr="00277D03">
        <w:rPr>
          <w:noProof/>
        </w:rPr>
        <w:pict>
          <v:shape id="Obrázek 7" o:spid="_x0000_i1032" type="#_x0000_t75" style="width:434.25pt;height:570pt;visibility:visible;mso-wrap-style:square">
            <v:imagedata r:id="rId42" o:title=""/>
          </v:shape>
        </w:pict>
      </w:r>
    </w:p>
    <w:p w:rsidR="00624DEB" w:rsidRDefault="00624DEB" w:rsidP="00624DEB">
      <w:pPr>
        <w:jc w:val="center"/>
      </w:pPr>
      <w:r>
        <w:rPr>
          <w:color w:val="000000"/>
        </w:rPr>
        <w:t>Obrázek</w:t>
      </w:r>
      <w:r>
        <w:t xml:space="preserve"> 7 </w:t>
      </w:r>
      <w:r>
        <w:fldChar w:fldCharType="begin" w:fldLock="1"/>
      </w:r>
      <w:r>
        <w:instrText>MERGEFIELD Diagram.Name</w:instrText>
      </w:r>
      <w:r>
        <w:fldChar w:fldCharType="separate"/>
      </w:r>
      <w:r>
        <w:t>Podsystém oprávnění</w:t>
      </w:r>
      <w:r>
        <w:fldChar w:fldCharType="end"/>
      </w:r>
      <w:r>
        <w:t xml:space="preserve">-  </w:t>
      </w:r>
      <w:bookmarkEnd w:id="573"/>
    </w:p>
    <w:bookmarkStart w:id="574" w:name="BKM_92D2DC79_1904_421c_9EF7_19F0C505D132"/>
    <w:p w:rsidR="00624DEB" w:rsidRPr="009617DC" w:rsidRDefault="00624DEB" w:rsidP="00624DEB">
      <w:pPr>
        <w:pStyle w:val="Nadpis3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75" w:name="_Toc277258586"/>
      <w:r w:rsidRPr="009617DC">
        <w:t>AnnouncementPermission</w:t>
      </w:r>
      <w:bookmarkEnd w:id="575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provedení</w:t>
      </w:r>
      <w:r>
        <w:rPr>
          <w:rFonts w:ascii="Times New Roman" w:hAnsi="Times New Roman"/>
        </w:rPr>
        <w:t xml:space="preserve"> </w:t>
      </w:r>
      <w:r w:rsidRPr="005F29D2">
        <w:t>nějaké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připojeným</w:t>
      </w:r>
      <w:r>
        <w:rPr>
          <w:rFonts w:ascii="Times New Roman" w:hAnsi="Times New Roman"/>
        </w:rPr>
        <w:t xml:space="preserve"> </w:t>
      </w:r>
      <w:r w:rsidRPr="005F29D2">
        <w:t>oznámením</w:t>
      </w:r>
      <w:r>
        <w:rPr>
          <w:rFonts w:ascii="Times New Roman" w:hAnsi="Times New Roman"/>
        </w:rPr>
        <w:t xml:space="preserve">. </w:t>
      </w:r>
      <w:bookmarkEnd w:id="574"/>
    </w:p>
    <w:bookmarkStart w:id="576" w:name="BKM_B72DF2FD_A10A_48e7_A960_B7B1CEA814CF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77" w:name="_Toc277258587"/>
      <w:r w:rsidRPr="009617DC">
        <w:t>AnnouncementPermissionAction</w:t>
      </w:r>
      <w:bookmarkEnd w:id="577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jaké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 </w:t>
      </w:r>
      <w:r w:rsidRPr="005F29D2">
        <w:t>lze</w:t>
      </w:r>
      <w:r>
        <w:rPr>
          <w:rFonts w:ascii="Times New Roman" w:hAnsi="Times New Roman"/>
        </w:rPr>
        <w:t xml:space="preserve"> </w:t>
      </w:r>
      <w:r w:rsidRPr="005F29D2">
        <w:t>provést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oznámení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578" w:name="BKM_2FBEB01B_619C_40ca_9D67_C9FA582962FC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ReadAnnouncement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578"/>
      </w:tr>
      <w:bookmarkStart w:id="579" w:name="BKM_9267A9FA_DB23_4f12_BABF_903D70693AEF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EditAnnouncement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579"/>
      </w:tr>
    </w:tbl>
    <w:bookmarkStart w:id="580" w:name="BKM_DAF09814_9F4B_4fa6_9629_6016CAE3A5C8"/>
    <w:bookmarkEnd w:id="57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81" w:name="_Toc277258588"/>
      <w:r w:rsidRPr="009617DC">
        <w:t>ArticlePermission</w:t>
      </w:r>
      <w:bookmarkEnd w:id="581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provedení</w:t>
      </w:r>
      <w:r>
        <w:rPr>
          <w:rFonts w:ascii="Times New Roman" w:hAnsi="Times New Roman"/>
        </w:rPr>
        <w:t xml:space="preserve"> </w:t>
      </w:r>
      <w:r w:rsidRPr="005F29D2">
        <w:t>nějaké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připojeným</w:t>
      </w:r>
      <w:r>
        <w:rPr>
          <w:rFonts w:ascii="Times New Roman" w:hAnsi="Times New Roman"/>
        </w:rPr>
        <w:t xml:space="preserve"> </w:t>
      </w:r>
      <w:r w:rsidRPr="005F29D2">
        <w:t>článkem</w:t>
      </w:r>
      <w:r>
        <w:rPr>
          <w:rFonts w:ascii="Times New Roman" w:hAnsi="Times New Roman"/>
        </w:rPr>
        <w:t xml:space="preserve">. </w:t>
      </w:r>
      <w:bookmarkEnd w:id="580"/>
    </w:p>
    <w:bookmarkStart w:id="582" w:name="BKM_3A4BC013_7C65_4535_9DC0_75A94BCAD20C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83" w:name="_Toc277258589"/>
      <w:r w:rsidRPr="009617DC">
        <w:t>ArticlePermissionAction</w:t>
      </w:r>
      <w:bookmarkEnd w:id="583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jaké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 </w:t>
      </w:r>
      <w:r w:rsidRPr="005F29D2">
        <w:t>lze</w:t>
      </w:r>
      <w:r>
        <w:rPr>
          <w:rFonts w:ascii="Times New Roman" w:hAnsi="Times New Roman"/>
        </w:rPr>
        <w:t xml:space="preserve"> </w:t>
      </w:r>
      <w:r w:rsidRPr="005F29D2">
        <w:t>provést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článku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584" w:name="BKM_0CC55A67_6D19_499e_A06C_D94A2A8174A2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ReadArticle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584"/>
      </w:tr>
      <w:bookmarkStart w:id="585" w:name="BKM_794BD837_4F21_4e43_8FBF_F3F755747019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EditArticle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585"/>
      </w:tr>
    </w:tbl>
    <w:bookmarkStart w:id="586" w:name="BKM_849955B9_5C6C_4e20_AC2C_4CCF015E7EEC"/>
    <w:bookmarkEnd w:id="582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87" w:name="_Toc277258590"/>
      <w:r w:rsidRPr="009617DC">
        <w:t>AttachmentPermission</w:t>
      </w:r>
      <w:bookmarkEnd w:id="587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provedení</w:t>
      </w:r>
      <w:r>
        <w:rPr>
          <w:rFonts w:ascii="Times New Roman" w:hAnsi="Times New Roman"/>
        </w:rPr>
        <w:t xml:space="preserve"> </w:t>
      </w:r>
      <w:r w:rsidRPr="005F29D2">
        <w:t>nějaké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připojenou</w:t>
      </w:r>
      <w:r>
        <w:rPr>
          <w:rFonts w:ascii="Times New Roman" w:hAnsi="Times New Roman"/>
        </w:rPr>
        <w:t xml:space="preserve"> </w:t>
      </w:r>
      <w:r w:rsidRPr="005F29D2">
        <w:t>přílohou</w:t>
      </w:r>
      <w:r>
        <w:rPr>
          <w:rFonts w:ascii="Times New Roman" w:hAnsi="Times New Roman"/>
        </w:rPr>
        <w:t xml:space="preserve">. </w:t>
      </w:r>
      <w:bookmarkEnd w:id="586"/>
    </w:p>
    <w:bookmarkStart w:id="588" w:name="BKM_1A983A19_BF7E_4c4e_98BC_D148873325CC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89" w:name="_Toc277258591"/>
      <w:r w:rsidRPr="009617DC">
        <w:t>AttachmentPermissionAction</w:t>
      </w:r>
      <w:bookmarkEnd w:id="589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jaké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 </w:t>
      </w:r>
      <w:r w:rsidRPr="005F29D2">
        <w:t>lze</w:t>
      </w:r>
      <w:r>
        <w:rPr>
          <w:rFonts w:ascii="Times New Roman" w:hAnsi="Times New Roman"/>
        </w:rPr>
        <w:t xml:space="preserve"> </w:t>
      </w:r>
      <w:r w:rsidRPr="005F29D2">
        <w:t>provést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příloze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590" w:name="BKM_449B1E91_6DA9_4c1d_A083_AD38C04EA4C9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ReadFile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590"/>
      </w:tr>
      <w:bookmarkStart w:id="591" w:name="BKM_264AF51E_A789_4af1_B7F3_72F9594C9662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EditFile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591"/>
      </w:tr>
    </w:tbl>
    <w:bookmarkStart w:id="592" w:name="BKM_20991124_2D98_408c_88A3_5793BE0A4FAC"/>
    <w:bookmarkEnd w:id="58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93" w:name="_Toc277258592"/>
      <w:r w:rsidRPr="009617DC">
        <w:t>EventPermission</w:t>
      </w:r>
      <w:bookmarkEnd w:id="593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provedení</w:t>
      </w:r>
      <w:r>
        <w:rPr>
          <w:rFonts w:ascii="Times New Roman" w:hAnsi="Times New Roman"/>
        </w:rPr>
        <w:t xml:space="preserve"> </w:t>
      </w:r>
      <w:r w:rsidRPr="005F29D2">
        <w:t>nějaké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připojenou</w:t>
      </w:r>
      <w:r>
        <w:rPr>
          <w:rFonts w:ascii="Times New Roman" w:hAnsi="Times New Roman"/>
        </w:rPr>
        <w:t xml:space="preserve"> </w:t>
      </w:r>
      <w:r w:rsidRPr="005F29D2">
        <w:t>událostí</w:t>
      </w:r>
      <w:r>
        <w:rPr>
          <w:rFonts w:ascii="Times New Roman" w:hAnsi="Times New Roman"/>
        </w:rPr>
        <w:t xml:space="preserve">. </w:t>
      </w:r>
      <w:bookmarkEnd w:id="592"/>
    </w:p>
    <w:bookmarkStart w:id="594" w:name="BKM_6EFFFE76_4B5C_430b_9C76_EB6FA96EDEC1"/>
    <w:p w:rsidR="00624DEB" w:rsidRPr="009617DC" w:rsidRDefault="00624DEB" w:rsidP="00624DEB">
      <w:pPr>
        <w:pStyle w:val="Nadpis3"/>
      </w:pPr>
      <w:r w:rsidRPr="009617DC">
        <w:lastRenderedPageBreak/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595" w:name="_Toc277258593"/>
      <w:r w:rsidRPr="009617DC">
        <w:t>EventPermissionAction</w:t>
      </w:r>
      <w:bookmarkEnd w:id="595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jaké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 </w:t>
      </w:r>
      <w:r w:rsidRPr="005F29D2">
        <w:t>lze</w:t>
      </w:r>
      <w:r>
        <w:rPr>
          <w:rFonts w:ascii="Times New Roman" w:hAnsi="Times New Roman"/>
        </w:rPr>
        <w:t xml:space="preserve"> </w:t>
      </w:r>
      <w:r w:rsidRPr="005F29D2">
        <w:t>provést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události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596" w:name="BKM_D8A37F4A_7B2C_4fe4_B97B_E54FB8F77D0C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ReadEvent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596"/>
      </w:tr>
      <w:bookmarkStart w:id="597" w:name="BKM_1FAECF9F_E296_4a15_94F3_F9EC7B0F17AA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EditEventInfo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597"/>
      </w:tr>
      <w:bookmarkStart w:id="598" w:name="BKM_94B6BB5F_E9A7_4a7d_94C5_700CF00A220C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EditEventBoard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598"/>
      </w:tr>
      <w:bookmarkStart w:id="599" w:name="BKM_89EBADF8_124B_438c_A2B2_7A77722007C5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EditEventChiefs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599"/>
      </w:tr>
    </w:tbl>
    <w:bookmarkStart w:id="600" w:name="BKM_45659038_B9F6_447d_AF1A_2381A653028D"/>
    <w:bookmarkEnd w:id="59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01" w:name="_Toc277258594"/>
      <w:r w:rsidRPr="009617DC">
        <w:t>GlobalPermission</w:t>
      </w:r>
      <w:bookmarkEnd w:id="601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provedení</w:t>
      </w:r>
      <w:r>
        <w:rPr>
          <w:rFonts w:ascii="Times New Roman" w:hAnsi="Times New Roman"/>
        </w:rPr>
        <w:t xml:space="preserve"> </w:t>
      </w:r>
      <w:r w:rsidRPr="005F29D2">
        <w:t>nějaké</w:t>
      </w:r>
      <w:r>
        <w:rPr>
          <w:rFonts w:ascii="Times New Roman" w:hAnsi="Times New Roman"/>
        </w:rPr>
        <w:t xml:space="preserve"> </w:t>
      </w:r>
      <w:r w:rsidRPr="005F29D2">
        <w:t>globální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. </w:t>
      </w:r>
      <w:bookmarkEnd w:id="600"/>
    </w:p>
    <w:bookmarkStart w:id="602" w:name="BKM_1088F45F_A399_41a9_94C8_5E4B2DF742B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03" w:name="_Toc277258595"/>
      <w:r w:rsidRPr="009617DC">
        <w:t>GlobalPermissionAction</w:t>
      </w:r>
      <w:bookmarkEnd w:id="603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globální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. </w:t>
      </w:r>
      <w:bookmarkEnd w:id="602"/>
    </w:p>
    <w:bookmarkStart w:id="604" w:name="BKM_2EC6EA9B_FC59_4a77_A1A7_F5F2D5A7A39A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05" w:name="_Toc277258596"/>
      <w:r w:rsidRPr="009617DC">
        <w:t>Permission</w:t>
      </w:r>
      <w:bookmarkEnd w:id="605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Abstraktní</w:t>
      </w:r>
      <w:r>
        <w:rPr>
          <w:rFonts w:ascii="Times New Roman" w:hAnsi="Times New Roman"/>
        </w:rPr>
        <w:t xml:space="preserve"> </w:t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pro</w:t>
      </w:r>
      <w:r>
        <w:rPr>
          <w:rFonts w:ascii="Times New Roman" w:hAnsi="Times New Roman"/>
        </w:rPr>
        <w:t xml:space="preserve"> </w:t>
      </w:r>
      <w:r w:rsidRPr="005F29D2">
        <w:t>třídy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provedení</w:t>
      </w:r>
      <w:r>
        <w:rPr>
          <w:rFonts w:ascii="Times New Roman" w:hAnsi="Times New Roman"/>
        </w:rPr>
        <w:t xml:space="preserve"> </w:t>
      </w:r>
      <w:r w:rsidRPr="005F29D2">
        <w:t>nějaké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606" w:name="BKM_601FB777_2305_42b5_ABF0_87C07166ED89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DisplayName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606"/>
      </w:tr>
      <w:bookmarkStart w:id="607" w:name="BKM_A825FA2F_3D06_420b_A4B8_5BFF69C354FE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PermittedToEverybody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607"/>
      </w:tr>
    </w:tbl>
    <w:bookmarkStart w:id="608" w:name="BKM_733AC187_7D18_4651_8151_C457F36E86C7"/>
    <w:bookmarkEnd w:id="60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09" w:name="_Toc277258597"/>
      <w:r w:rsidRPr="009617DC">
        <w:t>PermissionAction</w:t>
      </w:r>
      <w:bookmarkEnd w:id="609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typ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610" w:name="BKM_0691EF75_B83E_4822_A1AC_AFA5FEDB83CD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Unit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Jednotka.</w:t>
            </w:r>
          </w:p>
        </w:tc>
        <w:bookmarkEnd w:id="610"/>
      </w:tr>
      <w:bookmarkStart w:id="611" w:name="BKM_70DF6E53_3134_4770_9CB8_895BD05FFF5A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Event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Událost.</w:t>
            </w:r>
          </w:p>
        </w:tc>
        <w:bookmarkEnd w:id="611"/>
      </w:tr>
      <w:bookmarkStart w:id="612" w:name="BKM_B0604406_8842_4f18_89BB_C046D5244994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Article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Článek.</w:t>
            </w:r>
          </w:p>
        </w:tc>
        <w:bookmarkEnd w:id="612"/>
      </w:tr>
      <w:bookmarkStart w:id="613" w:name="BKM_6D9DCD7F_6793_4606_A652_DDA70C5D934D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PhotoAlbum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Fotoalbum.</w:t>
            </w:r>
          </w:p>
        </w:tc>
        <w:bookmarkEnd w:id="613"/>
      </w:tr>
      <w:bookmarkStart w:id="614" w:name="BKM_D697FE9F_E6DF_4a33_B3B1_0D37F089F41F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Global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Globální.</w:t>
            </w:r>
          </w:p>
        </w:tc>
        <w:bookmarkEnd w:id="614"/>
      </w:tr>
    </w:tbl>
    <w:bookmarkStart w:id="615" w:name="BKM_11DBDC9B_DB9F_497e_BDA9_AE68B5F3CCE2"/>
    <w:bookmarkEnd w:id="60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16" w:name="_Toc277258598"/>
      <w:r w:rsidRPr="009617DC">
        <w:t>PersonGroupPermission</w:t>
      </w:r>
      <w:bookmarkEnd w:id="616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přiřazení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 xml:space="preserve"> </w:t>
      </w:r>
      <w:r w:rsidRPr="005F29D2">
        <w:t>nějaké</w:t>
      </w:r>
      <w:r>
        <w:rPr>
          <w:rFonts w:ascii="Times New Roman" w:hAnsi="Times New Roman"/>
        </w:rPr>
        <w:t xml:space="preserve"> </w:t>
      </w:r>
      <w:r w:rsidRPr="005F29D2">
        <w:t>skupině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617" w:name="BKM_D1710C49_D8F7_474b_98D7_31B3184251F0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IsHierarchical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Specifikuje, zda se přiřazení oprávnění vztahuje i na všechny dceřinné objekty připojeného objektu (např. na podjednotky připojené jednotky).</w:t>
            </w:r>
          </w:p>
        </w:tc>
        <w:bookmarkEnd w:id="617"/>
      </w:tr>
    </w:tbl>
    <w:bookmarkStart w:id="618" w:name="BKM_6992BEB6_A7B1_4171_9A18_2DBDAE81AAF1"/>
    <w:bookmarkEnd w:id="615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19" w:name="_Toc277258599"/>
      <w:r w:rsidRPr="009617DC">
        <w:t>PhotoAlbumPermission</w:t>
      </w:r>
      <w:bookmarkEnd w:id="619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provedení</w:t>
      </w:r>
      <w:r>
        <w:rPr>
          <w:rFonts w:ascii="Times New Roman" w:hAnsi="Times New Roman"/>
        </w:rPr>
        <w:t xml:space="preserve"> </w:t>
      </w:r>
      <w:r w:rsidRPr="005F29D2">
        <w:t>nějaké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připojeným</w:t>
      </w:r>
      <w:r>
        <w:rPr>
          <w:rFonts w:ascii="Times New Roman" w:hAnsi="Times New Roman"/>
        </w:rPr>
        <w:t xml:space="preserve"> </w:t>
      </w:r>
      <w:r w:rsidRPr="005F29D2">
        <w:t>fotoalbem</w:t>
      </w:r>
      <w:r>
        <w:rPr>
          <w:rFonts w:ascii="Times New Roman" w:hAnsi="Times New Roman"/>
        </w:rPr>
        <w:t xml:space="preserve">. </w:t>
      </w:r>
      <w:bookmarkEnd w:id="618"/>
    </w:p>
    <w:bookmarkStart w:id="620" w:name="BKM_4DEA03C9_C29F_45b8_BF57_711CC8282047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21" w:name="_Toc277258600"/>
      <w:r w:rsidRPr="009617DC">
        <w:t>PhotoAlbumPermissionAction</w:t>
      </w:r>
      <w:bookmarkEnd w:id="621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jaké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 </w:t>
      </w:r>
      <w:r w:rsidRPr="005F29D2">
        <w:t>lze</w:t>
      </w:r>
      <w:r>
        <w:rPr>
          <w:rFonts w:ascii="Times New Roman" w:hAnsi="Times New Roman"/>
        </w:rPr>
        <w:t xml:space="preserve"> </w:t>
      </w:r>
      <w:r w:rsidRPr="005F29D2">
        <w:t>provést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fotoalbu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622" w:name="BKM_F85E0979_3B3B_42e0_AFFB_29621F7BAF35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EditPhotoAlbum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622"/>
      </w:tr>
      <w:bookmarkStart w:id="623" w:name="BKM_D1BEDCA1_6CBC_4fb5_A83E_D0B7984BD31A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EditPhotos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623"/>
      </w:tr>
      <w:bookmarkStart w:id="624" w:name="BKM_00866610_542C_42d9_8B77_96B6C3A13B1D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ReadPhotos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624"/>
      </w:tr>
    </w:tbl>
    <w:bookmarkStart w:id="625" w:name="BKM_537E2056_9A6C_483d_B1EB_CBA6C1AED49D"/>
    <w:bookmarkEnd w:id="62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26" w:name="_Toc277258601"/>
      <w:r w:rsidRPr="009617DC">
        <w:t>UnitPermission</w:t>
      </w:r>
      <w:bookmarkEnd w:id="626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oprávnění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provedení</w:t>
      </w:r>
      <w:r>
        <w:rPr>
          <w:rFonts w:ascii="Times New Roman" w:hAnsi="Times New Roman"/>
        </w:rPr>
        <w:t xml:space="preserve"> </w:t>
      </w:r>
      <w:r w:rsidRPr="005F29D2">
        <w:t>nějaké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připojenou</w:t>
      </w:r>
      <w:r>
        <w:rPr>
          <w:rFonts w:ascii="Times New Roman" w:hAnsi="Times New Roman"/>
        </w:rPr>
        <w:t xml:space="preserve"> </w:t>
      </w:r>
      <w:r w:rsidRPr="005F29D2">
        <w:t>jednotkou</w:t>
      </w:r>
      <w:r>
        <w:rPr>
          <w:rFonts w:ascii="Times New Roman" w:hAnsi="Times New Roman"/>
        </w:rPr>
        <w:t xml:space="preserve">. </w:t>
      </w:r>
      <w:bookmarkEnd w:id="625"/>
    </w:p>
    <w:bookmarkStart w:id="627" w:name="BKM_FB230E6A_7048_41af_AA1F_13992061612D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28" w:name="_Toc277258602"/>
      <w:r w:rsidRPr="009617DC">
        <w:t>UnitPermissionAction</w:t>
      </w:r>
      <w:bookmarkEnd w:id="628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jaké</w:t>
      </w:r>
      <w:r>
        <w:rPr>
          <w:rFonts w:ascii="Times New Roman" w:hAnsi="Times New Roman"/>
        </w:rPr>
        <w:t xml:space="preserve"> </w:t>
      </w:r>
      <w:r w:rsidRPr="005F29D2">
        <w:t>akce</w:t>
      </w:r>
      <w:r>
        <w:rPr>
          <w:rFonts w:ascii="Times New Roman" w:hAnsi="Times New Roman"/>
        </w:rPr>
        <w:t xml:space="preserve"> </w:t>
      </w:r>
      <w:r w:rsidRPr="005F29D2">
        <w:t>lze</w:t>
      </w:r>
      <w:r>
        <w:rPr>
          <w:rFonts w:ascii="Times New Roman" w:hAnsi="Times New Roman"/>
        </w:rPr>
        <w:t xml:space="preserve"> </w:t>
      </w:r>
      <w:r w:rsidRPr="005F29D2">
        <w:t>provést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jednotce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629" w:name="BKM_6710369E_EFC2_415c_8DAA_841943150E12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ReadEvents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629"/>
      </w:tr>
      <w:bookmarkStart w:id="630" w:name="BKM_879DAD37_891F_4d58_92C1_EFA97C5E81D2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EditEvents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630"/>
      </w:tr>
      <w:bookmarkStart w:id="631" w:name="BKM_7593E74C_98FE_44ce_8D0D_DC413655B642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ReadMembers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631"/>
      </w:tr>
      <w:bookmarkStart w:id="632" w:name="BKM_632624EB_D1E7_477e_83EC_A5D908B02402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ReadArticles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632"/>
      </w:tr>
      <w:bookmarkStart w:id="633" w:name="BKM_4CB78AFD_EFEF_40c2_BD50_1F5FEBEBD247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EditArticles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633"/>
      </w:tr>
    </w:tbl>
    <w:bookmarkStart w:id="634" w:name="BKM_2C67C32F_7DBA_4c76_B0C2_B42D0E327230"/>
    <w:bookmarkEnd w:id="568"/>
    <w:bookmarkEnd w:id="569"/>
    <w:bookmarkEnd w:id="627"/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635" w:name="_Toc277254332"/>
      <w:bookmarkStart w:id="636" w:name="_Toc277258603"/>
      <w:bookmarkStart w:id="637" w:name="_Toc277258715"/>
      <w:r w:rsidRPr="009617DC">
        <w:t>Podsystém osob a funkcí</w:t>
      </w:r>
      <w:bookmarkEnd w:id="635"/>
      <w:bookmarkEnd w:id="636"/>
      <w:bookmarkEnd w:id="637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color w:val="000000"/>
        </w:rPr>
      </w:pPr>
      <w:bookmarkStart w:id="638" w:name="BKM_A5C73109_8292_45da_8510_C06E5435AD85"/>
      <w:r w:rsidRPr="00277D03">
        <w:rPr>
          <w:noProof/>
        </w:rPr>
        <w:pict>
          <v:shape id="Obrázek 6" o:spid="_x0000_i1031" type="#_x0000_t75" style="width:424.5pt;height:408.75pt;visibility:visible;mso-wrap-style:square">
            <v:imagedata r:id="rId43" o:title=""/>
          </v:shape>
        </w:pict>
      </w:r>
    </w:p>
    <w:p w:rsidR="00624DEB" w:rsidRDefault="00624DEB" w:rsidP="00624DEB">
      <w:pPr>
        <w:jc w:val="center"/>
      </w:pPr>
      <w:r>
        <w:rPr>
          <w:color w:val="000000"/>
        </w:rPr>
        <w:t>Obrázek</w:t>
      </w:r>
      <w:r>
        <w:t xml:space="preserve"> 8 </w:t>
      </w:r>
      <w:r>
        <w:fldChar w:fldCharType="begin" w:fldLock="1"/>
      </w:r>
      <w:r>
        <w:instrText>MERGEFIELD Diagram.Name</w:instrText>
      </w:r>
      <w:r>
        <w:fldChar w:fldCharType="separate"/>
      </w:r>
      <w:r>
        <w:t>Podsystém osob a funkcí</w:t>
      </w:r>
      <w:r>
        <w:fldChar w:fldCharType="end"/>
      </w:r>
      <w:r>
        <w:t xml:space="preserve">-  </w:t>
      </w:r>
      <w:bookmarkEnd w:id="638"/>
    </w:p>
    <w:bookmarkStart w:id="639" w:name="BKM_1CAE4921_842F_4c96_BE58_35415522979B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40" w:name="_Toc277258604"/>
      <w:r w:rsidRPr="009617DC">
        <w:t>Function</w:t>
      </w:r>
      <w:bookmarkEnd w:id="640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přiřazení</w:t>
      </w:r>
      <w:r>
        <w:rPr>
          <w:rFonts w:ascii="Times New Roman" w:hAnsi="Times New Roman"/>
        </w:rPr>
        <w:t xml:space="preserve"> </w:t>
      </w:r>
      <w:r w:rsidRPr="005F29D2">
        <w:t>funkce</w:t>
      </w:r>
      <w:r>
        <w:rPr>
          <w:rFonts w:ascii="Times New Roman" w:hAnsi="Times New Roman"/>
        </w:rPr>
        <w:t xml:space="preserve"> </w:t>
      </w:r>
      <w:r w:rsidRPr="005F29D2">
        <w:t>osobě</w:t>
      </w:r>
      <w:r>
        <w:rPr>
          <w:rFonts w:ascii="Times New Roman" w:hAnsi="Times New Roman"/>
        </w:rPr>
        <w:t xml:space="preserve"> </w:t>
      </w:r>
      <w:r w:rsidRPr="005F29D2">
        <w:t>v</w:t>
      </w:r>
      <w:r>
        <w:rPr>
          <w:rFonts w:ascii="Times New Roman" w:hAnsi="Times New Roman"/>
        </w:rPr>
        <w:t xml:space="preserve"> </w:t>
      </w:r>
      <w:r w:rsidRPr="005F29D2">
        <w:t>jednotce</w:t>
      </w:r>
      <w:r>
        <w:rPr>
          <w:rFonts w:ascii="Times New Roman" w:hAnsi="Times New Roman"/>
        </w:rPr>
        <w:t xml:space="preserve">. </w:t>
      </w:r>
      <w:bookmarkEnd w:id="639"/>
    </w:p>
    <w:bookmarkStart w:id="641" w:name="BKM_983AE88C_D169_403f_9C35_BD9944B4A7C7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42" w:name="_Toc277258605"/>
      <w:r w:rsidRPr="009617DC">
        <w:t>FunctionType</w:t>
      </w:r>
      <w:bookmarkEnd w:id="642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typ</w:t>
      </w:r>
      <w:r>
        <w:rPr>
          <w:rFonts w:ascii="Times New Roman" w:hAnsi="Times New Roman"/>
        </w:rPr>
        <w:t xml:space="preserve"> </w:t>
      </w:r>
      <w:r w:rsidRPr="005F29D2">
        <w:t>funkce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643" w:name="BKM_B5525707_770B_45a4_A92A_1FAFAF4725BC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DisplayName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Zobrazovaný název funkce.</w:t>
            </w:r>
          </w:p>
        </w:tc>
        <w:bookmarkEnd w:id="643"/>
      </w:tr>
      <w:bookmarkStart w:id="644" w:name="BKM_BC89F516_635F_4bba_87F9_A6CCD8948119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IsAssistant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Specifikuje, zda se jedná o funkci zástupce.</w:t>
            </w:r>
          </w:p>
        </w:tc>
        <w:bookmarkEnd w:id="644"/>
      </w:tr>
      <w:bookmarkStart w:id="645" w:name="BKM_CBF520FC_690B_441c_B127_16350978F0CD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IsStatutory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Specifikuje, zda se jedná o funkci jednatele.</w:t>
            </w:r>
          </w:p>
        </w:tc>
        <w:bookmarkEnd w:id="645"/>
      </w:tr>
      <w:bookmarkStart w:id="646" w:name="BKM_50141575_3C37_407e_8F65_AC7878003BD0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Note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Poznámka</w:t>
            </w:r>
          </w:p>
        </w:tc>
        <w:bookmarkEnd w:id="646"/>
      </w:tr>
    </w:tbl>
    <w:bookmarkStart w:id="647" w:name="BKM_F2ED4757_B2A7_4db0_938D_0D759AF20986"/>
    <w:bookmarkEnd w:id="641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48" w:name="_Toc277258606"/>
      <w:r w:rsidRPr="009617DC">
        <w:t>Person</w:t>
      </w:r>
      <w:bookmarkEnd w:id="648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osobu</w:t>
      </w:r>
      <w:r>
        <w:rPr>
          <w:rFonts w:ascii="Times New Roman" w:hAnsi="Times New Roman"/>
        </w:rPr>
        <w:t xml:space="preserve"> </w:t>
      </w:r>
      <w:r w:rsidRPr="005F29D2">
        <w:t>evidovanou</w:t>
      </w:r>
      <w:r>
        <w:rPr>
          <w:rFonts w:ascii="Times New Roman" w:hAnsi="Times New Roman"/>
        </w:rPr>
        <w:t xml:space="preserve"> </w:t>
      </w:r>
      <w:r w:rsidRPr="005F29D2">
        <w:t>v</w:t>
      </w:r>
      <w:r>
        <w:rPr>
          <w:rFonts w:ascii="Times New Roman" w:hAnsi="Times New Roman"/>
        </w:rPr>
        <w:t xml:space="preserve"> </w:t>
      </w:r>
      <w:r w:rsidRPr="005F29D2">
        <w:t>systému</w:t>
      </w:r>
      <w:r>
        <w:rPr>
          <w:rFonts w:ascii="Times New Roman" w:hAnsi="Times New Roman"/>
        </w:rPr>
        <w:t xml:space="preserve">, </w:t>
      </w:r>
      <w:r w:rsidRPr="005F29D2">
        <w:t>např</w:t>
      </w:r>
      <w:r>
        <w:rPr>
          <w:rFonts w:ascii="Times New Roman" w:hAnsi="Times New Roman"/>
        </w:rPr>
        <w:t xml:space="preserve">. </w:t>
      </w:r>
      <w:r w:rsidRPr="005F29D2">
        <w:t>člena</w:t>
      </w:r>
      <w:r>
        <w:rPr>
          <w:rFonts w:ascii="Times New Roman" w:hAnsi="Times New Roman"/>
        </w:rPr>
        <w:t xml:space="preserve"> </w:t>
      </w:r>
      <w:r w:rsidRPr="005F29D2">
        <w:t>ZOJ</w:t>
      </w:r>
      <w:r>
        <w:rPr>
          <w:rFonts w:ascii="Times New Roman" w:hAnsi="Times New Roman"/>
        </w:rPr>
        <w:t xml:space="preserve">, </w:t>
      </w:r>
      <w:r w:rsidRPr="005F29D2">
        <w:t>rodiče</w:t>
      </w:r>
      <w:r>
        <w:rPr>
          <w:rFonts w:ascii="Times New Roman" w:hAnsi="Times New Roman"/>
        </w:rPr>
        <w:t xml:space="preserve"> </w:t>
      </w:r>
      <w:r w:rsidRPr="005F29D2">
        <w:t>či</w:t>
      </w:r>
      <w:r>
        <w:rPr>
          <w:rFonts w:ascii="Times New Roman" w:hAnsi="Times New Roman"/>
        </w:rPr>
        <w:t xml:space="preserve"> </w:t>
      </w:r>
      <w:r w:rsidRPr="005F29D2">
        <w:t>nějakého</w:t>
      </w:r>
      <w:r>
        <w:rPr>
          <w:rFonts w:ascii="Times New Roman" w:hAnsi="Times New Roman"/>
        </w:rPr>
        <w:t xml:space="preserve"> </w:t>
      </w:r>
      <w:r w:rsidRPr="005F29D2">
        <w:t>externistu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649" w:name="BKM_3906973A_BB34_45cd_B7B2_E77F186FEF15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DisplayName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Celé jméno osoby.</w:t>
            </w:r>
          </w:p>
        </w:tc>
        <w:bookmarkEnd w:id="649"/>
      </w:tr>
      <w:bookmarkStart w:id="650" w:name="BKM_9312083E_16DE_4e02_944E_F10408747909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LastName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Příjmení osoby.</w:t>
            </w:r>
          </w:p>
        </w:tc>
        <w:bookmarkEnd w:id="650"/>
      </w:tr>
      <w:bookmarkStart w:id="651" w:name="BKM_1D115273_7384_40d5_92DF_650BB151951E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FirstName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Křestní jméno osoby.</w:t>
            </w:r>
          </w:p>
        </w:tc>
        <w:bookmarkEnd w:id="651"/>
      </w:tr>
      <w:bookmarkStart w:id="652" w:name="BKM_8B1E44C1_D5C1_48db_B965_5EADFFC8825B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NickName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Přezdívka osoby.</w:t>
            </w:r>
          </w:p>
        </w:tc>
        <w:bookmarkEnd w:id="652"/>
      </w:tr>
      <w:bookmarkStart w:id="653" w:name="BKM_CA66BABA_10FE_4fbb_9224_A37C196A1A2E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DegreeInFrontOf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Titul před jménem osoby.</w:t>
            </w:r>
          </w:p>
        </w:tc>
        <w:bookmarkEnd w:id="653"/>
      </w:tr>
      <w:bookmarkStart w:id="654" w:name="BKM_E7B1BEC6_E743_4353_8536_4D10C7708C11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DegreeBehind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Titul za jménem osoby.</w:t>
            </w:r>
          </w:p>
        </w:tc>
        <w:bookmarkEnd w:id="654"/>
      </w:tr>
      <w:bookmarkStart w:id="655" w:name="BKM_1F0645DC_721F_4502_BE49_16377E04DA32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BirthDay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Datum narození osoby.</w:t>
            </w:r>
          </w:p>
        </w:tc>
        <w:bookmarkEnd w:id="655"/>
      </w:tr>
      <w:bookmarkStart w:id="656" w:name="BKM_8A29C078_450D_4734_A5AE_7CECE51F1540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YearFrom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Rok vstupu osoby do Junáka (nepovinné).</w:t>
            </w:r>
          </w:p>
        </w:tc>
        <w:bookmarkEnd w:id="656"/>
      </w:tr>
      <w:bookmarkStart w:id="657" w:name="BKM_E71DB815_C4BD_46d4_91E3_867E5848AA08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PhotoContent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Fotografie osoby v binární podobě.</w:t>
            </w:r>
          </w:p>
        </w:tc>
        <w:bookmarkEnd w:id="657"/>
      </w:tr>
      <w:bookmarkStart w:id="658" w:name="BKM_7408CBB6_DF6C_4df8_B014_C75332FC5A97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PhotoExtension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Typ souboru fotografie osoby.</w:t>
            </w:r>
          </w:p>
        </w:tc>
        <w:bookmarkEnd w:id="658"/>
      </w:tr>
      <w:bookmarkStart w:id="659" w:name="BKM_829AEB9F_6D79_4006_BFE3_DAF9949C96D7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Note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Poznámka k osobě.</w:t>
            </w:r>
          </w:p>
        </w:tc>
        <w:bookmarkEnd w:id="659"/>
      </w:tr>
    </w:tbl>
    <w:bookmarkStart w:id="660" w:name="BKM_F00EA7CC_4179_4bf7_A4AC_5B8EF636EC85"/>
    <w:bookmarkEnd w:id="647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61" w:name="_Toc277258607"/>
      <w:r w:rsidRPr="009617DC">
        <w:t>PersonContact</w:t>
      </w:r>
      <w:bookmarkEnd w:id="661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kontakt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osobu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662" w:name="BKM_7B5A258E_A18E_46a5_AB11_46BB226784BC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Value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Hodnota kontaktu (např. "+420 123456789").</w:t>
            </w:r>
          </w:p>
        </w:tc>
        <w:bookmarkEnd w:id="662"/>
      </w:tr>
      <w:bookmarkStart w:id="663" w:name="BKM_0A93910A_FC41_4de3_A5A3_7FACF4C80FAF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Note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Poznámka ke kontaktu.</w:t>
            </w:r>
          </w:p>
        </w:tc>
        <w:bookmarkEnd w:id="663"/>
      </w:tr>
    </w:tbl>
    <w:bookmarkStart w:id="664" w:name="BKM_55303ADB_BDE5_4d7a_AB46_24203D60AA32"/>
    <w:bookmarkEnd w:id="66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65" w:name="_Toc277258608"/>
      <w:r w:rsidRPr="009617DC">
        <w:t>PersonContactType</w:t>
      </w:r>
      <w:bookmarkEnd w:id="665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typ</w:t>
      </w:r>
      <w:r>
        <w:rPr>
          <w:rFonts w:ascii="Times New Roman" w:hAnsi="Times New Roman"/>
        </w:rPr>
        <w:t xml:space="preserve"> </w:t>
      </w:r>
      <w:r w:rsidRPr="005F29D2">
        <w:t>kontaktu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osobu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666" w:name="BKM_F6F50ADB_71A0_413b_9B96_020B471A3E14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BankAccount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Číslo bankovního účtu.</w:t>
            </w:r>
          </w:p>
        </w:tc>
        <w:bookmarkEnd w:id="666"/>
      </w:tr>
      <w:bookmarkStart w:id="667" w:name="BKM_AB93CBB0_985C_4b88_B38D_979056A255B7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EmailPrimary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Hlavní e-mail.</w:t>
            </w:r>
          </w:p>
        </w:tc>
        <w:bookmarkEnd w:id="667"/>
      </w:tr>
      <w:bookmarkStart w:id="668" w:name="BKM_52E750FA_5C99_44cd_95F0_138362297D69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EmailOther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Vedlejší e-mail.</w:t>
            </w:r>
          </w:p>
        </w:tc>
        <w:bookmarkEnd w:id="668"/>
      </w:tr>
      <w:bookmarkStart w:id="669" w:name="BKM_92AD7113_9206_45ea_A1DD_D2F6F18B4C8B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EmailMother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E-mail matky.</w:t>
            </w:r>
          </w:p>
        </w:tc>
        <w:bookmarkEnd w:id="669"/>
      </w:tr>
      <w:bookmarkStart w:id="670" w:name="BKM_1964EA32_21EE_4d8c_9256_902CA41D8E27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EmailFather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E-mail otce.</w:t>
            </w:r>
          </w:p>
        </w:tc>
        <w:bookmarkEnd w:id="670"/>
      </w:tr>
      <w:bookmarkStart w:id="671" w:name="BKM_AE5D0EB1_B21B_492e_AB51_E1550A4E6C7C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EmailOverSMS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E-mail přes SMS.</w:t>
            </w:r>
          </w:p>
        </w:tc>
        <w:bookmarkEnd w:id="671"/>
      </w:tr>
      <w:bookmarkStart w:id="672" w:name="BKM_AD8FF82E_7143_49f5_A9A0_041437F5B893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PhoneOtherMobile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Jiný mobil.</w:t>
            </w:r>
          </w:p>
        </w:tc>
        <w:bookmarkEnd w:id="672"/>
      </w:tr>
      <w:bookmarkStart w:id="673" w:name="BKM_700B1A52_6583_4b74_B96A_98921924590C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PhoneOther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Jiný telefon.</w:t>
            </w:r>
          </w:p>
        </w:tc>
        <w:bookmarkEnd w:id="673"/>
      </w:tr>
      <w:bookmarkStart w:id="674" w:name="BKM_C739640D_B040_4f1b_83B3_3DCA679E0F95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PhonePrimary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Hlavní telefon.</w:t>
            </w:r>
          </w:p>
        </w:tc>
        <w:bookmarkEnd w:id="674"/>
      </w:tr>
      <w:bookmarkStart w:id="675" w:name="BKM_8E13787C_9F1F_4a6a_8C61_17A1D8041E07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PhoneWork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Pracovní telefon.</w:t>
            </w:r>
          </w:p>
        </w:tc>
        <w:bookmarkEnd w:id="675"/>
      </w:tr>
      <w:bookmarkStart w:id="676" w:name="BKM_C9BFFFF0_A860_465d_9D46_A0C3139C0C7E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PhoneMother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Telefon matky.</w:t>
            </w:r>
          </w:p>
        </w:tc>
        <w:bookmarkEnd w:id="676"/>
      </w:tr>
      <w:bookmarkStart w:id="677" w:name="BKM_41F61BBD_CABC_481a_9D92_37EFFE6524A8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PhoneFather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Telefon otce.</w:t>
            </w:r>
          </w:p>
        </w:tc>
        <w:bookmarkEnd w:id="677"/>
      </w:tr>
      <w:bookmarkStart w:id="678" w:name="BKM_248F3C1A_AA39_4192_BF43_68A6D2A7255B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Fax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Číslo faxu.</w:t>
            </w:r>
          </w:p>
        </w:tc>
        <w:bookmarkEnd w:id="678"/>
      </w:tr>
      <w:bookmarkStart w:id="679" w:name="BKM_0B286B6D_A70F_4ddc_B05D_1297BBCE1B31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ICQ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Číslo na ICQ.</w:t>
            </w:r>
          </w:p>
        </w:tc>
        <w:bookmarkEnd w:id="679"/>
      </w:tr>
      <w:bookmarkStart w:id="680" w:name="BKM_8C6C25EE_3DDF_46a6_82AC_8BECB9E91E96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Skype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Uživatelské jméno na Skype.</w:t>
            </w:r>
          </w:p>
        </w:tc>
        <w:bookmarkEnd w:id="680"/>
      </w:tr>
      <w:bookmarkStart w:id="681" w:name="BKM_28CE1F5C_C12C_4574_994F_2C72D978F043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LiveMessenger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Uživatelské jméno na Windows Live Messenger.</w:t>
            </w:r>
          </w:p>
        </w:tc>
        <w:bookmarkEnd w:id="681"/>
      </w:tr>
      <w:bookmarkStart w:id="682" w:name="BKM_0A209DD5_0776_4454_923F_D26CB102ADF9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Jabber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Uživatelské jméno na Jabber.</w:t>
            </w:r>
          </w:p>
        </w:tc>
        <w:bookmarkEnd w:id="682"/>
      </w:tr>
      <w:bookmarkStart w:id="683" w:name="BKM_1A5A8F89_5F00_4b6b_93A4_5BBD6377F61F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IRC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Uživatelské jméno na IRC.</w:t>
            </w:r>
          </w:p>
        </w:tc>
        <w:bookmarkEnd w:id="683"/>
      </w:tr>
      <w:bookmarkStart w:id="684" w:name="BKM_6463C236_1B9C_4c82_8315_2F8E3D9A37CD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Twitter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Uživatelské jméno na Twitter.</w:t>
            </w:r>
          </w:p>
        </w:tc>
        <w:bookmarkEnd w:id="684"/>
      </w:tr>
      <w:bookmarkStart w:id="685" w:name="BKM_6DE34414_6BBA_4403_8A1B_4214020707E0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Facebook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URL stránky na Facebooku.</w:t>
            </w:r>
          </w:p>
        </w:tc>
        <w:bookmarkEnd w:id="685"/>
      </w:tr>
      <w:bookmarkStart w:id="686" w:name="BKM_FCF0E4C7_F655_49e2_B956_BD1E29FF0DD9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Web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URL webových stránek.</w:t>
            </w:r>
          </w:p>
        </w:tc>
        <w:bookmarkEnd w:id="686"/>
      </w:tr>
      <w:bookmarkStart w:id="687" w:name="BKM_53F28B22_2CB9_4c31_AA87_75A4F4038BE3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Other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Jiný.</w:t>
            </w:r>
          </w:p>
        </w:tc>
        <w:bookmarkEnd w:id="687"/>
      </w:tr>
    </w:tbl>
    <w:bookmarkStart w:id="688" w:name="BKM_CC5965A5_7713_49cc_B345_70B541672879"/>
    <w:bookmarkEnd w:id="66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89" w:name="_Toc277258609"/>
      <w:r w:rsidRPr="009617DC">
        <w:t>Qualification</w:t>
      </w:r>
      <w:bookmarkEnd w:id="689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kvalifikaci</w:t>
      </w:r>
      <w:r>
        <w:rPr>
          <w:rFonts w:ascii="Times New Roman" w:hAnsi="Times New Roman"/>
        </w:rPr>
        <w:t xml:space="preserve"> </w:t>
      </w:r>
      <w:r w:rsidRPr="005F29D2">
        <w:t>osoby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690" w:name="BKM_FDFD91DF_A44F_4795_B176_A9982DD1436E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ValidFrom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Počátek platnosti kvalifikace.</w:t>
            </w:r>
          </w:p>
        </w:tc>
        <w:bookmarkEnd w:id="690"/>
      </w:tr>
      <w:bookmarkStart w:id="691" w:name="BKM_524017AE_5EA7_4bf8_ACF7_965EE68CE7F6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ValidTo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Konec platnosti kvalifikace.</w:t>
            </w:r>
          </w:p>
        </w:tc>
        <w:bookmarkEnd w:id="691"/>
      </w:tr>
      <w:bookmarkStart w:id="692" w:name="BKM_8B27420F_8E78_4af6_B8FE_121FCD2293E9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IsAuthorized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Specifikuje, zda je kvalifikace schválena oprávněnou osobou.</w:t>
            </w:r>
          </w:p>
        </w:tc>
        <w:bookmarkEnd w:id="692"/>
      </w:tr>
      <w:bookmarkStart w:id="693" w:name="BKM_6C78D569_686A_4a0e_A4F5_5258442CF7DF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IsConfirmed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Specifikuje, zda je kvalifikace potvrzena oprávněnou osobou.</w:t>
            </w:r>
          </w:p>
        </w:tc>
        <w:bookmarkEnd w:id="693"/>
      </w:tr>
      <w:bookmarkStart w:id="694" w:name="BKM_5B75E1BD_F7E3_4ba8_B93D_E37E8F69CB13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LetterNumber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Číslo dekretu.</w:t>
            </w:r>
          </w:p>
        </w:tc>
        <w:bookmarkEnd w:id="694"/>
      </w:tr>
      <w:bookmarkStart w:id="695" w:name="BKM_DA35562F_EE3E_46cf_9EE6_E255DE44068C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Note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Poznámka ke kvalifikaci.</w:t>
            </w:r>
          </w:p>
        </w:tc>
        <w:bookmarkEnd w:id="695"/>
      </w:tr>
    </w:tbl>
    <w:bookmarkStart w:id="696" w:name="BKM_F176C3B2_5A7F_4feb_B467_4A18A76DF50C"/>
    <w:bookmarkEnd w:id="68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697" w:name="_Toc277258610"/>
      <w:r w:rsidRPr="009617DC">
        <w:t>QualificationType</w:t>
      </w:r>
      <w:bookmarkEnd w:id="697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typ</w:t>
      </w:r>
      <w:r>
        <w:rPr>
          <w:rFonts w:ascii="Times New Roman" w:hAnsi="Times New Roman"/>
        </w:rPr>
        <w:t xml:space="preserve"> </w:t>
      </w:r>
      <w:r w:rsidRPr="005F29D2">
        <w:t>kvalifikace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698" w:name="BKM_317E16DA_E102_4e05_88C9_0B8C2168DF6A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DisplayName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Zobrazovaný název typu kvalifikace.</w:t>
            </w:r>
          </w:p>
        </w:tc>
        <w:bookmarkEnd w:id="698"/>
      </w:tr>
      <w:bookmarkStart w:id="699" w:name="BKM_899C9439_9F51_4efb_886B_366A567D2EDE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Note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Poznámka k typu kvalifikace.</w:t>
            </w:r>
          </w:p>
        </w:tc>
        <w:bookmarkEnd w:id="699"/>
      </w:tr>
    </w:tbl>
    <w:bookmarkStart w:id="700" w:name="BKM_2D61BB57_169D_44a0_87EE_2ED4377794A3"/>
    <w:bookmarkEnd w:id="69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01" w:name="_Toc277258611"/>
      <w:r w:rsidRPr="009617DC">
        <w:t>Sex</w:t>
      </w:r>
      <w:bookmarkEnd w:id="701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pohlaví</w:t>
      </w:r>
      <w:r>
        <w:rPr>
          <w:rFonts w:ascii="Times New Roman" w:hAnsi="Times New Roman"/>
        </w:rPr>
        <w:t xml:space="preserve"> </w:t>
      </w:r>
      <w:r w:rsidRPr="005F29D2">
        <w:t>osoby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702" w:name="BKM_240DDAF4_8AAA_409a_B937_738896444053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Male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Muž.</w:t>
            </w:r>
          </w:p>
        </w:tc>
        <w:bookmarkEnd w:id="702"/>
      </w:tr>
      <w:bookmarkStart w:id="703" w:name="BKM_4486DC35_F4B8_4a10_A4A6_90B5C2CF175B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Female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Žena.</w:t>
            </w:r>
          </w:p>
        </w:tc>
        <w:bookmarkEnd w:id="703"/>
      </w:tr>
    </w:tbl>
    <w:bookmarkStart w:id="704" w:name="BKM_EE111991_4141_4e21_B1AC_49B317400B6B"/>
    <w:bookmarkEnd w:id="634"/>
    <w:bookmarkEnd w:id="700"/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705" w:name="_Toc277254333"/>
      <w:bookmarkStart w:id="706" w:name="_Toc277258612"/>
      <w:bookmarkStart w:id="707" w:name="_Toc277258716"/>
      <w:r w:rsidRPr="009617DC">
        <w:t>Podsystém oznámení</w:t>
      </w:r>
      <w:bookmarkEnd w:id="705"/>
      <w:bookmarkEnd w:id="706"/>
      <w:bookmarkEnd w:id="707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color w:val="000000"/>
        </w:rPr>
      </w:pPr>
      <w:bookmarkStart w:id="708" w:name="BKM_E3A68ADF_3275_447d_8A33_7EE1584848D8"/>
      <w:r w:rsidRPr="00277D03">
        <w:rPr>
          <w:noProof/>
        </w:rPr>
        <w:pict>
          <v:shape id="Obrázek 5" o:spid="_x0000_i1030" type="#_x0000_t75" style="width:375pt;height:292.5pt;visibility:visible;mso-wrap-style:square">
            <v:imagedata r:id="rId44" o:title=""/>
          </v:shape>
        </w:pict>
      </w:r>
    </w:p>
    <w:p w:rsidR="00624DEB" w:rsidRDefault="00624DEB" w:rsidP="00624DEB">
      <w:pPr>
        <w:jc w:val="center"/>
      </w:pPr>
      <w:r>
        <w:rPr>
          <w:color w:val="000000"/>
        </w:rPr>
        <w:t>Obrázek</w:t>
      </w:r>
      <w:r>
        <w:t xml:space="preserve"> 9 </w:t>
      </w:r>
      <w:r>
        <w:fldChar w:fldCharType="begin" w:fldLock="1"/>
      </w:r>
      <w:r>
        <w:instrText>MERGEFIELD Diagram.Name</w:instrText>
      </w:r>
      <w:r>
        <w:fldChar w:fldCharType="separate"/>
      </w:r>
      <w:r>
        <w:t>Podsystém oznámení</w:t>
      </w:r>
      <w:r>
        <w:fldChar w:fldCharType="end"/>
      </w:r>
      <w:r>
        <w:t xml:space="preserve">-  </w:t>
      </w:r>
      <w:bookmarkEnd w:id="708"/>
    </w:p>
    <w:bookmarkStart w:id="709" w:name="BKM_47F5A8F7_5209_4098_9A75_7243036C2842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10" w:name="_Toc277258613"/>
      <w:r w:rsidRPr="009617DC">
        <w:t>Announcement</w:t>
      </w:r>
      <w:bookmarkEnd w:id="710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oznámení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webových</w:t>
      </w:r>
      <w:r>
        <w:rPr>
          <w:rFonts w:ascii="Times New Roman" w:hAnsi="Times New Roman"/>
        </w:rPr>
        <w:t xml:space="preserve"> </w:t>
      </w:r>
      <w:r w:rsidRPr="005F29D2">
        <w:t>stránkách</w:t>
      </w:r>
      <w:r>
        <w:rPr>
          <w:rFonts w:ascii="Times New Roman" w:hAnsi="Times New Roman"/>
        </w:rPr>
        <w:t xml:space="preserve"> </w:t>
      </w:r>
      <w:r w:rsidRPr="005F29D2">
        <w:t>jednotky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711" w:name="BKM_C405D6D3_93AE_4046_94F2_BB0B7F9EBB5D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Heading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Hlavní nadpis oznámení.</w:t>
            </w:r>
          </w:p>
        </w:tc>
        <w:bookmarkEnd w:id="711"/>
      </w:tr>
      <w:bookmarkStart w:id="712" w:name="BKM_E88451DF_FD3D_46a7_97B4_11296A19008B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Text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Text oznámení.</w:t>
            </w:r>
          </w:p>
        </w:tc>
        <w:bookmarkEnd w:id="712"/>
      </w:tr>
      <w:bookmarkStart w:id="713" w:name="BKM_756EF21F_7D58_4326_87A3_61C22A4DB923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DatePublished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Datum a čas publikování oznámení.</w:t>
            </w:r>
          </w:p>
        </w:tc>
        <w:bookmarkEnd w:id="713"/>
      </w:tr>
      <w:bookmarkStart w:id="714" w:name="BKM_CB1700DA_386D_4a2b_A44F_09F811C72278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DateModified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Datum a čas poslední změny oznámení.</w:t>
            </w:r>
          </w:p>
        </w:tc>
        <w:bookmarkEnd w:id="714"/>
      </w:tr>
      <w:bookmarkStart w:id="715" w:name="BKM_1394DE57_22C8_41ad_8432_A2186D5C63B4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LastRevisionNumber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Číslo poslední revize oznámení (začíná na 1 a inkrementuje se s každou změnou o 1).</w:t>
            </w:r>
          </w:p>
        </w:tc>
        <w:bookmarkEnd w:id="715"/>
      </w:tr>
    </w:tbl>
    <w:bookmarkStart w:id="716" w:name="Podsystém_skupin_osob"/>
    <w:bookmarkStart w:id="717" w:name="BKM_FF7298DF_5BFD_466f_BC5F_B7AC9797CE7F"/>
    <w:bookmarkEnd w:id="704"/>
    <w:bookmarkEnd w:id="709"/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718" w:name="_Toc277254334"/>
      <w:bookmarkStart w:id="719" w:name="_Toc277258614"/>
      <w:bookmarkStart w:id="720" w:name="_Toc277258717"/>
      <w:r w:rsidRPr="009617DC">
        <w:t>Podsystém skupin osob</w:t>
      </w:r>
      <w:bookmarkEnd w:id="718"/>
      <w:bookmarkEnd w:id="719"/>
      <w:bookmarkEnd w:id="720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color w:val="000000"/>
        </w:rPr>
      </w:pPr>
      <w:bookmarkStart w:id="721" w:name="BKM_9D370A0E_94B8_4d53_B347_10E58B3FD689"/>
      <w:r w:rsidRPr="00277D03">
        <w:rPr>
          <w:noProof/>
        </w:rPr>
        <w:pict>
          <v:shape id="Obrázek 4" o:spid="_x0000_i1029" type="#_x0000_t75" style="width:441pt;height:357.75pt;visibility:visible;mso-wrap-style:square">
            <v:imagedata r:id="rId45" o:title=""/>
          </v:shape>
        </w:pict>
      </w:r>
    </w:p>
    <w:p w:rsidR="00624DEB" w:rsidRDefault="00624DEB" w:rsidP="00624DEB">
      <w:pPr>
        <w:jc w:val="center"/>
      </w:pPr>
      <w:r>
        <w:rPr>
          <w:color w:val="000000"/>
        </w:rPr>
        <w:t>Obrázek</w:t>
      </w:r>
      <w:r>
        <w:t xml:space="preserve"> 10 </w:t>
      </w:r>
      <w:r>
        <w:fldChar w:fldCharType="begin" w:fldLock="1"/>
      </w:r>
      <w:r>
        <w:instrText>MERGEFIELD Diagram.Name</w:instrText>
      </w:r>
      <w:r>
        <w:fldChar w:fldCharType="separate"/>
      </w:r>
      <w:r>
        <w:t>Podsystém skupin osob</w:t>
      </w:r>
      <w:r>
        <w:fldChar w:fldCharType="end"/>
      </w:r>
      <w:r>
        <w:t xml:space="preserve">-  </w:t>
      </w:r>
      <w:bookmarkEnd w:id="721"/>
    </w:p>
    <w:p w:rsidR="00624DEB" w:rsidRDefault="00624DEB" w:rsidP="00624DEB">
      <w:pPr>
        <w:jc w:val="center"/>
      </w:pPr>
    </w:p>
    <w:bookmarkStart w:id="722" w:name="BKM_4B76FA98_0DBB_4101_AC11_32ED2C9C0FE9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23" w:name="_Toc277258615"/>
      <w:r w:rsidRPr="009617DC">
        <w:t>CustomPersonGroup</w:t>
      </w:r>
      <w:bookmarkEnd w:id="723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vlastní</w:t>
      </w:r>
      <w:r>
        <w:rPr>
          <w:rFonts w:ascii="Times New Roman" w:hAnsi="Times New Roman"/>
        </w:rPr>
        <w:t xml:space="preserve"> </w:t>
      </w:r>
      <w:r w:rsidRPr="005F29D2">
        <w:t>skupinu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 xml:space="preserve">. </w:t>
      </w:r>
      <w:r w:rsidRPr="005F29D2">
        <w:t>Členové</w:t>
      </w:r>
      <w:r>
        <w:rPr>
          <w:rFonts w:ascii="Times New Roman" w:hAnsi="Times New Roman"/>
        </w:rPr>
        <w:t xml:space="preserve"> </w:t>
      </w:r>
      <w:r w:rsidRPr="005F29D2">
        <w:t>této</w:t>
      </w:r>
      <w:r>
        <w:rPr>
          <w:rFonts w:ascii="Times New Roman" w:hAnsi="Times New Roman"/>
        </w:rPr>
        <w:t xml:space="preserve"> </w:t>
      </w:r>
      <w:r w:rsidRPr="005F29D2">
        <w:t>skupiny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 xml:space="preserve"> </w:t>
      </w:r>
      <w:r w:rsidRPr="005F29D2">
        <w:t>jsou</w:t>
      </w:r>
      <w:r>
        <w:rPr>
          <w:rFonts w:ascii="Times New Roman" w:hAnsi="Times New Roman"/>
        </w:rPr>
        <w:t xml:space="preserve"> </w:t>
      </w:r>
      <w:r w:rsidRPr="005F29D2">
        <w:t>nastaveni</w:t>
      </w:r>
      <w:r>
        <w:rPr>
          <w:rFonts w:ascii="Times New Roman" w:hAnsi="Times New Roman"/>
        </w:rPr>
        <w:t xml:space="preserve"> </w:t>
      </w:r>
      <w:r w:rsidRPr="005F29D2">
        <w:t>ručně</w:t>
      </w:r>
      <w:r>
        <w:rPr>
          <w:rFonts w:ascii="Times New Roman" w:hAnsi="Times New Roman"/>
        </w:rPr>
        <w:t xml:space="preserve">. </w:t>
      </w:r>
      <w:bookmarkEnd w:id="722"/>
    </w:p>
    <w:bookmarkStart w:id="724" w:name="BKM_56F10C44_F3DB_4147_A6F4_F51337F96A77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25" w:name="_Toc277258616"/>
      <w:r w:rsidRPr="009617DC">
        <w:t>EventPersonGroup</w:t>
      </w:r>
      <w:bookmarkEnd w:id="725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skupinu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 xml:space="preserve"> - </w:t>
      </w:r>
      <w:r w:rsidRPr="005F29D2">
        <w:t>pozvaných</w:t>
      </w:r>
      <w:r>
        <w:rPr>
          <w:rFonts w:ascii="Times New Roman" w:hAnsi="Times New Roman"/>
        </w:rPr>
        <w:t xml:space="preserve"> </w:t>
      </w:r>
      <w:r w:rsidRPr="005F29D2">
        <w:t>či</w:t>
      </w:r>
      <w:r>
        <w:rPr>
          <w:rFonts w:ascii="Times New Roman" w:hAnsi="Times New Roman"/>
        </w:rPr>
        <w:t xml:space="preserve"> </w:t>
      </w:r>
      <w:r w:rsidRPr="005F29D2">
        <w:t>jiných</w:t>
      </w:r>
      <w:r>
        <w:rPr>
          <w:rFonts w:ascii="Times New Roman" w:hAnsi="Times New Roman"/>
        </w:rPr>
        <w:t xml:space="preserve"> </w:t>
      </w:r>
      <w:r w:rsidRPr="005F29D2">
        <w:t>souvisejících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přiřazenou</w:t>
      </w:r>
      <w:r>
        <w:rPr>
          <w:rFonts w:ascii="Times New Roman" w:hAnsi="Times New Roman"/>
        </w:rPr>
        <w:t xml:space="preserve"> </w:t>
      </w:r>
      <w:r w:rsidRPr="005F29D2">
        <w:t>událostí</w:t>
      </w:r>
      <w:r>
        <w:rPr>
          <w:rFonts w:ascii="Times New Roman" w:hAnsi="Times New Roman"/>
        </w:rPr>
        <w:t xml:space="preserve">. </w:t>
      </w:r>
      <w:bookmarkEnd w:id="724"/>
    </w:p>
    <w:bookmarkStart w:id="726" w:name="BKM_DF2A6A71_FF7D_440a_BA3B_E0DDE2FDA962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27" w:name="_Toc277258617"/>
      <w:r w:rsidRPr="009617DC">
        <w:t>EventPersonSubgroup</w:t>
      </w:r>
      <w:bookmarkEnd w:id="727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podskupiny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 xml:space="preserve"> </w:t>
      </w:r>
      <w:r w:rsidRPr="005F29D2">
        <w:t>souvisejících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nějakou</w:t>
      </w:r>
      <w:r>
        <w:rPr>
          <w:rFonts w:ascii="Times New Roman" w:hAnsi="Times New Roman"/>
        </w:rPr>
        <w:t xml:space="preserve"> </w:t>
      </w:r>
      <w:r w:rsidRPr="005F29D2">
        <w:t>událostí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728" w:name="BKM_63B6FE61_2334_4d4e_9948_7B60A3AA12E1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All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Všechny související osoby s událostí.</w:t>
            </w:r>
          </w:p>
        </w:tc>
        <w:bookmarkEnd w:id="728"/>
      </w:tr>
      <w:bookmarkStart w:id="729" w:name="BKM_CF3E1146_050D_404a_B558_F95389B1A2D7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InvitedPersons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Pozvané osoby.</w:t>
            </w:r>
          </w:p>
        </w:tc>
        <w:bookmarkEnd w:id="729"/>
      </w:tr>
      <w:bookmarkStart w:id="730" w:name="BKM_F3D7D238_544E_45ab_A78A_8A6AEBCDAA22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ActionBoard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Akční rada.</w:t>
            </w:r>
          </w:p>
        </w:tc>
        <w:bookmarkEnd w:id="730"/>
      </w:tr>
      <w:bookmarkStart w:id="731" w:name="BKM_400D7D8E_7D16_4010_BEE6_4230F90231A6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Chiefs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Vedoucí akce a jeho zástupci.</w:t>
            </w:r>
          </w:p>
        </w:tc>
        <w:bookmarkEnd w:id="731"/>
      </w:tr>
    </w:tbl>
    <w:bookmarkStart w:id="732" w:name="BKM_608824E3_9BD4_4085_8090_5053D418A63D"/>
    <w:bookmarkEnd w:id="72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33" w:name="_Toc277258618"/>
      <w:r w:rsidRPr="009617DC">
        <w:t>PersonGroup</w:t>
      </w:r>
      <w:bookmarkEnd w:id="733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Abstraktní</w:t>
      </w:r>
      <w:r>
        <w:rPr>
          <w:rFonts w:ascii="Times New Roman" w:hAnsi="Times New Roman"/>
        </w:rPr>
        <w:t xml:space="preserve"> </w:t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pro</w:t>
      </w:r>
      <w:r>
        <w:rPr>
          <w:rFonts w:ascii="Times New Roman" w:hAnsi="Times New Roman"/>
        </w:rPr>
        <w:t xml:space="preserve"> </w:t>
      </w:r>
      <w:r w:rsidRPr="005F29D2">
        <w:t>třídy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skupiny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734" w:name="BKM_1E10ECBC_6763_41f9_80CD_96FE28862387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DisplayName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Zobrazovaný název skupiny osob.</w:t>
            </w:r>
          </w:p>
        </w:tc>
        <w:bookmarkEnd w:id="734"/>
      </w:tr>
    </w:tbl>
    <w:bookmarkStart w:id="735" w:name="BKM_3AE62586_FAC0_4021_9C9C_8CD1211A5D63"/>
    <w:bookmarkEnd w:id="732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36" w:name="_Toc277258619"/>
      <w:r w:rsidRPr="009617DC">
        <w:t>PersonGroupType</w:t>
      </w:r>
      <w:bookmarkEnd w:id="736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typ</w:t>
      </w:r>
      <w:r>
        <w:rPr>
          <w:rFonts w:ascii="Times New Roman" w:hAnsi="Times New Roman"/>
        </w:rPr>
        <w:t xml:space="preserve"> </w:t>
      </w:r>
      <w:r w:rsidRPr="005F29D2">
        <w:t>skupiny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737" w:name="BKM_A099340C_3E43_4576_81E6_469F479F194D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Unit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Jednotková.</w:t>
            </w:r>
          </w:p>
        </w:tc>
        <w:bookmarkEnd w:id="737"/>
      </w:tr>
      <w:bookmarkStart w:id="738" w:name="BKM_866CF2A6_F0EC_405c_9164_0B86906EE34F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Event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Událostní.</w:t>
            </w:r>
          </w:p>
        </w:tc>
        <w:bookmarkEnd w:id="738"/>
      </w:tr>
      <w:bookmarkStart w:id="739" w:name="BKM_2E1415F6_596E_4c29_9AC2_D25B7F54B9FF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Custom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Vlastní.</w:t>
            </w:r>
          </w:p>
        </w:tc>
        <w:bookmarkEnd w:id="739"/>
      </w:tr>
    </w:tbl>
    <w:bookmarkStart w:id="740" w:name="BKM_8B72A43F_C56F_4983_A99F_A0A3F86EF217"/>
    <w:bookmarkEnd w:id="735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41" w:name="_Toc277258620"/>
      <w:r w:rsidRPr="009617DC">
        <w:t>UnitPersonGroup</w:t>
      </w:r>
      <w:bookmarkEnd w:id="741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skupinu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 xml:space="preserve"> - </w:t>
      </w:r>
      <w:r w:rsidRPr="005F29D2">
        <w:t>členů</w:t>
      </w:r>
      <w:r>
        <w:rPr>
          <w:rFonts w:ascii="Times New Roman" w:hAnsi="Times New Roman"/>
        </w:rPr>
        <w:t xml:space="preserve"> </w:t>
      </w:r>
      <w:r w:rsidRPr="005F29D2">
        <w:t>či</w:t>
      </w:r>
      <w:r>
        <w:rPr>
          <w:rFonts w:ascii="Times New Roman" w:hAnsi="Times New Roman"/>
        </w:rPr>
        <w:t xml:space="preserve"> </w:t>
      </w:r>
      <w:r w:rsidRPr="005F29D2">
        <w:t>jiných</w:t>
      </w:r>
      <w:r>
        <w:rPr>
          <w:rFonts w:ascii="Times New Roman" w:hAnsi="Times New Roman"/>
        </w:rPr>
        <w:t xml:space="preserve"> </w:t>
      </w:r>
      <w:r w:rsidRPr="005F29D2">
        <w:t>souvisejících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přiřazenou</w:t>
      </w:r>
      <w:r>
        <w:rPr>
          <w:rFonts w:ascii="Times New Roman" w:hAnsi="Times New Roman"/>
        </w:rPr>
        <w:t xml:space="preserve"> </w:t>
      </w:r>
      <w:r w:rsidRPr="005F29D2">
        <w:t>jednotkou</w:t>
      </w:r>
      <w:r>
        <w:rPr>
          <w:rFonts w:ascii="Times New Roman" w:hAnsi="Times New Roman"/>
        </w:rPr>
        <w:t xml:space="preserve">. </w:t>
      </w:r>
      <w:bookmarkEnd w:id="740"/>
    </w:p>
    <w:bookmarkStart w:id="742" w:name="BKM_4FEC4E9C_8996_4180_A863_E27B01363308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43" w:name="_Toc277258621"/>
      <w:r w:rsidRPr="009617DC">
        <w:t>UnitPersonSubgroup</w:t>
      </w:r>
      <w:bookmarkEnd w:id="743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podskupiny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 xml:space="preserve"> </w:t>
      </w:r>
      <w:r w:rsidRPr="005F29D2">
        <w:t>souvisejících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nějakou</w:t>
      </w:r>
      <w:r>
        <w:rPr>
          <w:rFonts w:ascii="Times New Roman" w:hAnsi="Times New Roman"/>
        </w:rPr>
        <w:t xml:space="preserve"> </w:t>
      </w:r>
      <w:r w:rsidRPr="005F29D2">
        <w:t>jednotkou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744" w:name="BKM_92E1CFD5_0136_44c2_A920_11D4CE4FB584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All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Všechny související osoby s jednotkou.</w:t>
            </w:r>
          </w:p>
        </w:tc>
        <w:bookmarkEnd w:id="744"/>
      </w:tr>
      <w:bookmarkStart w:id="745" w:name="BKM_F5EE0BC5_2969_465e_8644_843AF90226E9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Members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Všichni aktuální členové jednotky.</w:t>
            </w:r>
          </w:p>
        </w:tc>
        <w:bookmarkEnd w:id="745"/>
      </w:tr>
      <w:bookmarkStart w:id="746" w:name="BKM_135EA1EF_5BB5_475b_A5BF_AEDAA0C1D560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AllMembers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Všichni aktuální členové jednotky a podjednotek.</w:t>
            </w:r>
          </w:p>
        </w:tc>
        <w:bookmarkEnd w:id="746"/>
      </w:tr>
      <w:bookmarkStart w:id="747" w:name="BKM_4F47CF1D_9F0D_481d_BA73_3FD90F5070B2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Guardians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Všichni zákonní zástupci aktuálních členů jednotky.</w:t>
            </w:r>
          </w:p>
        </w:tc>
        <w:bookmarkEnd w:id="747"/>
      </w:tr>
      <w:bookmarkStart w:id="748" w:name="BKM_7FC207DE_4013_473a_B8A9_E35A84FDE418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AllGuardians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Všichni zákonní zástupci aktuálních členů jednotky a podjednotek.</w:t>
            </w:r>
          </w:p>
        </w:tc>
        <w:bookmarkEnd w:id="748"/>
      </w:tr>
      <w:bookmarkStart w:id="749" w:name="BKM_52E8B36E_D930_4642_A8B9_1EB82701087B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Board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Všichni členové rady jednotky.</w:t>
            </w:r>
          </w:p>
        </w:tc>
        <w:bookmarkEnd w:id="749"/>
      </w:tr>
      <w:bookmarkStart w:id="750" w:name="BKM_BC70BF90_885D_4901_8C98_68936BE9A047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Officers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Všichni činovníci jednotky.</w:t>
            </w:r>
          </w:p>
        </w:tc>
        <w:bookmarkEnd w:id="750"/>
      </w:tr>
      <w:bookmarkStart w:id="751" w:name="BKM_BFE512F5_7709_4548_88C6_B3510FC0C140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AllOfficers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Všichni činovníci jednotky a podjednotek.</w:t>
            </w:r>
          </w:p>
        </w:tc>
        <w:bookmarkEnd w:id="751"/>
      </w:tr>
      <w:bookmarkStart w:id="752" w:name="BKM_9C892050_7B11_4003_BC05_0050C4BD4CB8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Leaders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Vedoucí jednotky a jeho zástupci.</w:t>
            </w:r>
          </w:p>
        </w:tc>
        <w:bookmarkEnd w:id="752"/>
      </w:tr>
    </w:tbl>
    <w:bookmarkStart w:id="753" w:name="Podsystém_příloh"/>
    <w:bookmarkStart w:id="754" w:name="BKM_117D7560_08D9_481e_B21D_D8FA7387121B"/>
    <w:bookmarkEnd w:id="716"/>
    <w:bookmarkEnd w:id="717"/>
    <w:bookmarkEnd w:id="742"/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755" w:name="_Toc277254335"/>
      <w:bookmarkStart w:id="756" w:name="_Toc277258622"/>
      <w:bookmarkStart w:id="757" w:name="_Toc277258718"/>
      <w:r w:rsidRPr="009617DC">
        <w:t>Podsystém příloh</w:t>
      </w:r>
      <w:bookmarkEnd w:id="755"/>
      <w:bookmarkEnd w:id="756"/>
      <w:bookmarkEnd w:id="757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color w:val="000000"/>
        </w:rPr>
      </w:pPr>
      <w:bookmarkStart w:id="758" w:name="BKM_791CE3BC_7B6C_4f1c_BED6_7F40BC2B771D"/>
      <w:r w:rsidRPr="00277D03">
        <w:rPr>
          <w:noProof/>
        </w:rPr>
        <w:pict>
          <v:shape id="Obrázek 3" o:spid="_x0000_i1028" type="#_x0000_t75" style="width:420pt;height:250.5pt;visibility:visible;mso-wrap-style:square">
            <v:imagedata r:id="rId46" o:title=""/>
          </v:shape>
        </w:pict>
      </w:r>
    </w:p>
    <w:p w:rsidR="00624DEB" w:rsidRDefault="00624DEB" w:rsidP="00624DEB">
      <w:pPr>
        <w:jc w:val="center"/>
      </w:pPr>
      <w:r>
        <w:rPr>
          <w:color w:val="000000"/>
        </w:rPr>
        <w:t>Obrázek</w:t>
      </w:r>
      <w:r>
        <w:t xml:space="preserve"> 11 </w:t>
      </w:r>
      <w:r>
        <w:fldChar w:fldCharType="begin" w:fldLock="1"/>
      </w:r>
      <w:r>
        <w:instrText>MERGEFIELD Diagram.Name</w:instrText>
      </w:r>
      <w:r>
        <w:fldChar w:fldCharType="separate"/>
      </w:r>
      <w:r>
        <w:t>Podsystém příloh</w:t>
      </w:r>
      <w:r>
        <w:fldChar w:fldCharType="end"/>
      </w:r>
      <w:r>
        <w:t xml:space="preserve">-  </w:t>
      </w:r>
      <w:bookmarkEnd w:id="758"/>
    </w:p>
    <w:bookmarkStart w:id="759" w:name="BKM_783F5B83_D144_4062_B808_E2D27FCE33B5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60" w:name="_Toc277258623"/>
      <w:r w:rsidRPr="009617DC">
        <w:t>AttachmentOwner</w:t>
      </w:r>
      <w:bookmarkEnd w:id="760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Abstraktní</w:t>
      </w:r>
      <w:r>
        <w:rPr>
          <w:rFonts w:ascii="Times New Roman" w:hAnsi="Times New Roman"/>
        </w:rPr>
        <w:t xml:space="preserve"> </w:t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pro</w:t>
      </w:r>
      <w:r>
        <w:rPr>
          <w:rFonts w:ascii="Times New Roman" w:hAnsi="Times New Roman"/>
        </w:rPr>
        <w:t xml:space="preserve"> </w:t>
      </w:r>
      <w:r w:rsidRPr="005F29D2">
        <w:t>objekty</w:t>
      </w:r>
      <w:r>
        <w:rPr>
          <w:rFonts w:ascii="Times New Roman" w:hAnsi="Times New Roman"/>
        </w:rPr>
        <w:t xml:space="preserve">, </w:t>
      </w:r>
      <w:r w:rsidRPr="005F29D2">
        <w:t>které</w:t>
      </w:r>
      <w:r>
        <w:rPr>
          <w:rFonts w:ascii="Times New Roman" w:hAnsi="Times New Roman"/>
        </w:rPr>
        <w:t xml:space="preserve"> </w:t>
      </w:r>
      <w:r w:rsidRPr="005F29D2">
        <w:t>mohou</w:t>
      </w:r>
      <w:r>
        <w:rPr>
          <w:rFonts w:ascii="Times New Roman" w:hAnsi="Times New Roman"/>
        </w:rPr>
        <w:t xml:space="preserve"> </w:t>
      </w:r>
      <w:r w:rsidRPr="005F29D2">
        <w:t>vlastnit</w:t>
      </w:r>
      <w:r>
        <w:rPr>
          <w:rFonts w:ascii="Times New Roman" w:hAnsi="Times New Roman"/>
        </w:rPr>
        <w:t xml:space="preserve"> </w:t>
      </w:r>
      <w:r w:rsidRPr="005F29D2">
        <w:t>přílohy</w:t>
      </w:r>
      <w:r>
        <w:rPr>
          <w:rFonts w:ascii="Times New Roman" w:hAnsi="Times New Roman"/>
        </w:rPr>
        <w:t xml:space="preserve">.   </w:t>
      </w:r>
      <w:bookmarkEnd w:id="753"/>
      <w:bookmarkEnd w:id="754"/>
      <w:bookmarkEnd w:id="759"/>
    </w:p>
    <w:bookmarkStart w:id="761" w:name="Podsystém_událostí"/>
    <w:bookmarkStart w:id="762" w:name="BKM_ECF0D076_7AC4_44d9_90DD_0402BE700414"/>
    <w:p w:rsidR="00624DEB" w:rsidRPr="009617DC" w:rsidRDefault="00624DEB" w:rsidP="00624DEB">
      <w:pPr>
        <w:pStyle w:val="Nadpis2"/>
      </w:pPr>
      <w:r w:rsidRPr="009617DC">
        <w:lastRenderedPageBreak/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763" w:name="_Toc277254336"/>
      <w:bookmarkStart w:id="764" w:name="_Toc277258624"/>
      <w:bookmarkStart w:id="765" w:name="_Toc277258719"/>
      <w:r w:rsidRPr="009617DC">
        <w:t>Podsystém událostí</w:t>
      </w:r>
      <w:bookmarkEnd w:id="763"/>
      <w:bookmarkEnd w:id="764"/>
      <w:bookmarkEnd w:id="765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color w:val="000000"/>
        </w:rPr>
      </w:pPr>
      <w:bookmarkStart w:id="766" w:name="BKM_A9E7557E_44FF_4fb0_A5C3_1D220918288F"/>
      <w:r w:rsidRPr="00277D03">
        <w:rPr>
          <w:noProof/>
        </w:rPr>
        <w:pict>
          <v:shape id="Obrázek 2" o:spid="_x0000_i1027" type="#_x0000_t75" style="width:439.5pt;height:477pt;visibility:visible;mso-wrap-style:square">
            <v:imagedata r:id="rId47" o:title=""/>
          </v:shape>
        </w:pict>
      </w:r>
    </w:p>
    <w:p w:rsidR="00624DEB" w:rsidRDefault="00624DEB" w:rsidP="00624DEB">
      <w:pPr>
        <w:jc w:val="center"/>
      </w:pPr>
      <w:r>
        <w:rPr>
          <w:color w:val="000000"/>
        </w:rPr>
        <w:t>Obrázek</w:t>
      </w:r>
      <w:r>
        <w:t xml:space="preserve"> 12 </w:t>
      </w:r>
      <w:r>
        <w:fldChar w:fldCharType="begin" w:fldLock="1"/>
      </w:r>
      <w:r>
        <w:instrText>MERGEFIELD Diagram.Name</w:instrText>
      </w:r>
      <w:r>
        <w:fldChar w:fldCharType="separate"/>
      </w:r>
      <w:r>
        <w:t>Podsystém událostí</w:t>
      </w:r>
      <w:r>
        <w:fldChar w:fldCharType="end"/>
      </w:r>
      <w:r>
        <w:t xml:space="preserve">-  </w:t>
      </w:r>
      <w:bookmarkEnd w:id="766"/>
    </w:p>
    <w:bookmarkStart w:id="767" w:name="BKM_F3774A18_9C19_44c9_A93F_3CADEBD24EC3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68" w:name="_Toc277258625"/>
      <w:r w:rsidRPr="009617DC">
        <w:t>CustomLocation</w:t>
      </w:r>
      <w:bookmarkEnd w:id="768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Vlastní</w:t>
      </w:r>
      <w:r>
        <w:rPr>
          <w:rFonts w:ascii="Times New Roman" w:hAnsi="Times New Roman"/>
        </w:rPr>
        <w:t xml:space="preserve"> </w:t>
      </w:r>
      <w:r w:rsidRPr="005F29D2">
        <w:t>umístění</w:t>
      </w:r>
      <w:r>
        <w:rPr>
          <w:rFonts w:ascii="Times New Roman" w:hAnsi="Times New Roman"/>
        </w:rPr>
        <w:t xml:space="preserve">, </w:t>
      </w:r>
      <w:r w:rsidRPr="005F29D2">
        <w:t>popsané</w:t>
      </w:r>
      <w:r>
        <w:rPr>
          <w:rFonts w:ascii="Times New Roman" w:hAnsi="Times New Roman"/>
        </w:rPr>
        <w:t xml:space="preserve"> </w:t>
      </w:r>
      <w:r w:rsidRPr="005F29D2">
        <w:t>neformálně</w:t>
      </w:r>
      <w:r>
        <w:rPr>
          <w:rFonts w:ascii="Times New Roman" w:hAnsi="Times New Roman"/>
        </w:rPr>
        <w:t xml:space="preserve"> </w:t>
      </w:r>
      <w:r w:rsidRPr="005F29D2">
        <w:t>či</w:t>
      </w:r>
      <w:r>
        <w:rPr>
          <w:rFonts w:ascii="Times New Roman" w:hAnsi="Times New Roman"/>
        </w:rPr>
        <w:t xml:space="preserve"> </w:t>
      </w:r>
      <w:r w:rsidRPr="005F29D2">
        <w:t>adresou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769" w:name="BKM_1E0D0209_88AE_4104_A6E5_E9FF104096B3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Address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Adresa nebo neformální popis umístění.</w:t>
            </w:r>
          </w:p>
        </w:tc>
        <w:bookmarkEnd w:id="769"/>
      </w:tr>
      <w:bookmarkEnd w:id="767"/>
    </w:tbl>
    <w:p w:rsidR="00624DEB" w:rsidRDefault="00624DEB" w:rsidP="00624DEB">
      <w:pPr>
        <w:rPr>
          <w:rFonts w:ascii="Times New Roman" w:hAnsi="Times New Roman"/>
        </w:rPr>
      </w:pPr>
    </w:p>
    <w:bookmarkStart w:id="770" w:name="BKM_14557288_7DED_4349_8257_2A1229C5FDBC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71" w:name="_Toc277258626"/>
      <w:r w:rsidRPr="009617DC">
        <w:t>EventCategory</w:t>
      </w:r>
      <w:bookmarkEnd w:id="771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kategorii</w:t>
      </w:r>
      <w:r>
        <w:rPr>
          <w:rFonts w:ascii="Times New Roman" w:hAnsi="Times New Roman"/>
        </w:rPr>
        <w:t xml:space="preserve"> </w:t>
      </w:r>
      <w:r w:rsidRPr="005F29D2">
        <w:t>událostí</w:t>
      </w:r>
      <w:r>
        <w:rPr>
          <w:rFonts w:ascii="Times New Roman" w:hAnsi="Times New Roman"/>
        </w:rPr>
        <w:t xml:space="preserve">. </w:t>
      </w:r>
      <w:r w:rsidRPr="005F29D2">
        <w:t>Její</w:t>
      </w:r>
      <w:r>
        <w:rPr>
          <w:rFonts w:ascii="Times New Roman" w:hAnsi="Times New Roman"/>
        </w:rPr>
        <w:t xml:space="preserve"> </w:t>
      </w:r>
      <w:r w:rsidRPr="005F29D2">
        <w:t>objekty</w:t>
      </w:r>
      <w:r>
        <w:rPr>
          <w:rFonts w:ascii="Times New Roman" w:hAnsi="Times New Roman"/>
        </w:rPr>
        <w:t xml:space="preserve"> </w:t>
      </w:r>
      <w:r w:rsidRPr="005F29D2">
        <w:t>jsou</w:t>
      </w:r>
      <w:r>
        <w:rPr>
          <w:rFonts w:ascii="Times New Roman" w:hAnsi="Times New Roman"/>
        </w:rPr>
        <w:t xml:space="preserve"> </w:t>
      </w:r>
      <w:r w:rsidRPr="005F29D2">
        <w:t>např</w:t>
      </w:r>
      <w:r>
        <w:rPr>
          <w:rFonts w:ascii="Times New Roman" w:hAnsi="Times New Roman"/>
        </w:rPr>
        <w:t>. "</w:t>
      </w:r>
      <w:r w:rsidRPr="005F29D2">
        <w:t>výpravy</w:t>
      </w:r>
      <w:r>
        <w:rPr>
          <w:rFonts w:ascii="Times New Roman" w:hAnsi="Times New Roman"/>
        </w:rPr>
        <w:t>", "</w:t>
      </w:r>
      <w:r w:rsidRPr="005F29D2">
        <w:t>schůzky</w:t>
      </w:r>
      <w:r>
        <w:rPr>
          <w:rFonts w:ascii="Times New Roman" w:hAnsi="Times New Roman"/>
        </w:rPr>
        <w:t xml:space="preserve">" </w:t>
      </w:r>
      <w:r w:rsidRPr="005F29D2">
        <w:t>apod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772" w:name="BKM_3AC403E8_9C30_4467_935B_948E73863291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DisplayName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Zobrazovaný název kategorie událostí.</w:t>
            </w:r>
          </w:p>
        </w:tc>
        <w:bookmarkEnd w:id="772"/>
      </w:tr>
      <w:bookmarkStart w:id="773" w:name="BKM_AC8DEFE5_0147_44c2_988A_D8E3C7712279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Url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Url identifikátor kategorie událostí ([-/a-y]).</w:t>
            </w:r>
          </w:p>
        </w:tc>
        <w:bookmarkEnd w:id="773"/>
      </w:tr>
      <w:bookmarkEnd w:id="770"/>
    </w:tbl>
    <w:p w:rsidR="00624DEB" w:rsidRDefault="00624DEB" w:rsidP="00624DEB">
      <w:pPr>
        <w:rPr>
          <w:rFonts w:ascii="Times New Roman" w:hAnsi="Times New Roman"/>
        </w:rPr>
      </w:pPr>
    </w:p>
    <w:bookmarkStart w:id="774" w:name="BKM_D2D1E7A3_CF9F_4742_84DB_1B3518655E06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75" w:name="_Toc277258627"/>
      <w:r w:rsidRPr="009617DC">
        <w:t>EventInvitationObligationType</w:t>
      </w:r>
      <w:bookmarkEnd w:id="775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povinnost</w:t>
      </w:r>
      <w:r>
        <w:rPr>
          <w:rFonts w:ascii="Times New Roman" w:hAnsi="Times New Roman"/>
        </w:rPr>
        <w:t xml:space="preserve"> </w:t>
      </w:r>
      <w:r w:rsidRPr="005F29D2">
        <w:t>osoby</w:t>
      </w:r>
      <w:r>
        <w:rPr>
          <w:rFonts w:ascii="Times New Roman" w:hAnsi="Times New Roman"/>
        </w:rPr>
        <w:t xml:space="preserve"> </w:t>
      </w:r>
      <w:r w:rsidRPr="005F29D2">
        <w:t>či</w:t>
      </w:r>
      <w:r>
        <w:rPr>
          <w:rFonts w:ascii="Times New Roman" w:hAnsi="Times New Roman"/>
        </w:rPr>
        <w:t xml:space="preserve"> </w:t>
      </w:r>
      <w:r w:rsidRPr="005F29D2">
        <w:t>skupiny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 xml:space="preserve"> </w:t>
      </w:r>
      <w:r w:rsidRPr="005F29D2">
        <w:t>k</w:t>
      </w:r>
      <w:r>
        <w:rPr>
          <w:rFonts w:ascii="Times New Roman" w:hAnsi="Times New Roman"/>
        </w:rPr>
        <w:t xml:space="preserve"> </w:t>
      </w:r>
      <w:r w:rsidRPr="005F29D2">
        <w:t>účasti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události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776" w:name="BKM_307BF1CA_104B_489b_B27E_7A6E2F578E3A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Obligatory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776"/>
      </w:tr>
      <w:bookmarkStart w:id="777" w:name="BKM_96C8B703_F987_4e5f_86BC_F4FA2654D740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Recommended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777"/>
      </w:tr>
      <w:bookmarkStart w:id="778" w:name="BKM_E4C4BD96_6EDA_4bd8_ACFD_E8752662474E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Optional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778"/>
      </w:tr>
    </w:tbl>
    <w:bookmarkStart w:id="779" w:name="BKM_49089C08_41E7_4584_A99B_54FFE20A1776"/>
    <w:bookmarkEnd w:id="77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80" w:name="_Toc277258628"/>
      <w:r w:rsidRPr="009617DC">
        <w:t>EventPersonInvitation</w:t>
      </w:r>
      <w:bookmarkEnd w:id="780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pozvánku</w:t>
      </w:r>
      <w:r>
        <w:rPr>
          <w:rFonts w:ascii="Times New Roman" w:hAnsi="Times New Roman"/>
        </w:rPr>
        <w:t xml:space="preserve"> </w:t>
      </w:r>
      <w:r w:rsidRPr="005F29D2">
        <w:t>osoby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událost</w:t>
      </w:r>
      <w:r>
        <w:rPr>
          <w:rFonts w:ascii="Times New Roman" w:hAnsi="Times New Roman"/>
        </w:rPr>
        <w:t xml:space="preserve">. </w:t>
      </w:r>
      <w:bookmarkEnd w:id="779"/>
    </w:p>
    <w:bookmarkStart w:id="781" w:name="BKM_7F1790D5_C772_4ad6_9D81_7C2DF51CE78D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82" w:name="_Toc277258629"/>
      <w:r w:rsidRPr="009617DC">
        <w:t>EventRecurrence</w:t>
      </w:r>
      <w:bookmarkEnd w:id="782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obsahující</w:t>
      </w:r>
      <w:r>
        <w:rPr>
          <w:rFonts w:ascii="Times New Roman" w:hAnsi="Times New Roman"/>
        </w:rPr>
        <w:t xml:space="preserve"> </w:t>
      </w:r>
      <w:r w:rsidRPr="005F29D2">
        <w:t>soubor</w:t>
      </w:r>
      <w:r>
        <w:rPr>
          <w:rFonts w:ascii="Times New Roman" w:hAnsi="Times New Roman"/>
        </w:rPr>
        <w:t xml:space="preserve"> </w:t>
      </w:r>
      <w:r w:rsidRPr="005F29D2">
        <w:t>vlastností</w:t>
      </w:r>
      <w:r>
        <w:rPr>
          <w:rFonts w:ascii="Times New Roman" w:hAnsi="Times New Roman"/>
        </w:rPr>
        <w:t xml:space="preserve"> </w:t>
      </w:r>
      <w:r w:rsidRPr="005F29D2">
        <w:t>pro</w:t>
      </w:r>
      <w:r>
        <w:rPr>
          <w:rFonts w:ascii="Times New Roman" w:hAnsi="Times New Roman"/>
        </w:rPr>
        <w:t xml:space="preserve"> </w:t>
      </w:r>
      <w:r w:rsidRPr="005F29D2">
        <w:t>nastavení</w:t>
      </w:r>
      <w:r>
        <w:rPr>
          <w:rFonts w:ascii="Times New Roman" w:hAnsi="Times New Roman"/>
        </w:rPr>
        <w:t xml:space="preserve"> </w:t>
      </w:r>
      <w:r w:rsidRPr="005F29D2">
        <w:t>rekurence</w:t>
      </w:r>
      <w:r>
        <w:rPr>
          <w:rFonts w:ascii="Times New Roman" w:hAnsi="Times New Roman"/>
        </w:rPr>
        <w:t xml:space="preserve"> </w:t>
      </w:r>
      <w:r w:rsidRPr="005F29D2">
        <w:t>události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783" w:name="BKM_6D14C4BC_F8C0_4a9e_A475_B758AF59C10B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ByDay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Viz specifikace vCalendar.</w:t>
            </w:r>
          </w:p>
        </w:tc>
        <w:bookmarkEnd w:id="783"/>
      </w:tr>
      <w:bookmarkStart w:id="784" w:name="BKM_F056643F_A4C5_4f81_B484_BCA9EAAA5F0E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ByMonth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Viz specifikace vCalendar.</w:t>
            </w:r>
          </w:p>
        </w:tc>
        <w:bookmarkEnd w:id="784"/>
      </w:tr>
      <w:bookmarkStart w:id="785" w:name="BKM_F54A96FF_3375_42f0_B4F5_0C4056126CE7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ByMonthDay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Viz specifikace vCalendar.</w:t>
            </w:r>
          </w:p>
        </w:tc>
        <w:bookmarkEnd w:id="785"/>
      </w:tr>
      <w:bookmarkStart w:id="786" w:name="BKM_71F2DFD1_9F2E_428d_82CC_999B4F24ABF4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ByYearDay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Viz specifikace vCalendar.</w:t>
            </w:r>
          </w:p>
        </w:tc>
        <w:bookmarkEnd w:id="786"/>
      </w:tr>
      <w:bookmarkStart w:id="787" w:name="BKM_63FAC5BA_D86D_4a82_909E_1694F5B97AE4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ByWeekNo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Viz specifikace vCalendar.</w:t>
            </w:r>
          </w:p>
        </w:tc>
        <w:bookmarkEnd w:id="787"/>
      </w:tr>
      <w:bookmarkStart w:id="788" w:name="BKM_46E6913F_7E9C_4136_993E_D7C4FDEA3E15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Dates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Viz specifikace vCalendar.</w:t>
            </w:r>
          </w:p>
        </w:tc>
        <w:bookmarkEnd w:id="788"/>
      </w:tr>
      <w:bookmarkStart w:id="789" w:name="BKM_F9AE20C2_A1A4_468d_B171_D20359FE70B8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ExceptionDates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Viz specifikace vCalendar.</w:t>
            </w:r>
          </w:p>
        </w:tc>
        <w:bookmarkEnd w:id="789"/>
      </w:tr>
      <w:bookmarkStart w:id="790" w:name="BKM_B2D8ABEB_C927_4035_92E6_F48EE5630B7E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Frequency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Viz specifikace vCalendar.</w:t>
            </w:r>
          </w:p>
        </w:tc>
        <w:bookmarkEnd w:id="790"/>
      </w:tr>
      <w:bookmarkStart w:id="791" w:name="BKM_C4EA72F6_EB8A_4248_833F_EC9048529944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Interval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Viz specifikace vCalendar.</w:t>
            </w:r>
          </w:p>
        </w:tc>
        <w:bookmarkEnd w:id="791"/>
      </w:tr>
      <w:bookmarkStart w:id="792" w:name="BKM_4D72BBA4_7FE3_4096_ACFE_3620CAEDD9EF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Count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Viz specifikace vCalendar.</w:t>
            </w:r>
          </w:p>
        </w:tc>
        <w:bookmarkEnd w:id="792"/>
      </w:tr>
      <w:bookmarkStart w:id="793" w:name="BKM_7F75E6B4_5A14_47bd_8982_1376DEF99B1A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Until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Viz specifikace vCalendar.</w:t>
            </w:r>
          </w:p>
        </w:tc>
        <w:bookmarkEnd w:id="793"/>
      </w:tr>
    </w:tbl>
    <w:bookmarkStart w:id="794" w:name="BKM_5694574C_29B4_4c63_B127_98224A037D76"/>
    <w:bookmarkEnd w:id="781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95" w:name="_Toc277258630"/>
      <w:r w:rsidRPr="009617DC">
        <w:t>EventUnitPersonGroupInvitation</w:t>
      </w:r>
      <w:bookmarkEnd w:id="795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pozvánku</w:t>
      </w:r>
      <w:r>
        <w:rPr>
          <w:rFonts w:ascii="Times New Roman" w:hAnsi="Times New Roman"/>
        </w:rPr>
        <w:t xml:space="preserve"> </w:t>
      </w:r>
      <w:r w:rsidRPr="005F29D2">
        <w:t>skupiny</w:t>
      </w:r>
      <w:r>
        <w:rPr>
          <w:rFonts w:ascii="Times New Roman" w:hAnsi="Times New Roman"/>
        </w:rPr>
        <w:t xml:space="preserve"> </w:t>
      </w:r>
      <w:r w:rsidRPr="005F29D2">
        <w:t>osob</w:t>
      </w:r>
      <w:r>
        <w:rPr>
          <w:rFonts w:ascii="Times New Roman" w:hAnsi="Times New Roman"/>
        </w:rPr>
        <w:t xml:space="preserve"> </w:t>
      </w:r>
      <w:r w:rsidRPr="005F29D2">
        <w:t>na</w:t>
      </w:r>
      <w:r>
        <w:rPr>
          <w:rFonts w:ascii="Times New Roman" w:hAnsi="Times New Roman"/>
        </w:rPr>
        <w:t xml:space="preserve"> </w:t>
      </w:r>
      <w:r w:rsidRPr="005F29D2">
        <w:t>událost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796" w:name="BKM_EA42696F_F227_4c64_916F_811D25731BB1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PropagateToParentUnit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Určuje, zda bude pozvánka zobrazena i v kalendáři rodičovské jednotky. Toto nastavení neovlivní nastavená oprávnění.</w:t>
            </w:r>
          </w:p>
        </w:tc>
        <w:bookmarkEnd w:id="796"/>
      </w:tr>
    </w:tbl>
    <w:bookmarkStart w:id="797" w:name="BKM_861D15B9_D0C9_4dd4_9D16_4D0454146F4B"/>
    <w:bookmarkEnd w:id="794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798" w:name="_Toc277258631"/>
      <w:r w:rsidRPr="009617DC">
        <w:t>Location</w:t>
      </w:r>
      <w:bookmarkEnd w:id="798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Abstraktní</w:t>
      </w:r>
      <w:r>
        <w:rPr>
          <w:rFonts w:ascii="Times New Roman" w:hAnsi="Times New Roman"/>
        </w:rPr>
        <w:t xml:space="preserve"> </w:t>
      </w:r>
      <w:r w:rsidRPr="005F29D2">
        <w:t>třída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nějaké</w:t>
      </w:r>
      <w:r>
        <w:rPr>
          <w:rFonts w:ascii="Times New Roman" w:hAnsi="Times New Roman"/>
        </w:rPr>
        <w:t xml:space="preserve"> </w:t>
      </w:r>
      <w:r w:rsidRPr="005F29D2">
        <w:t>umístění</w:t>
      </w:r>
      <w:r>
        <w:rPr>
          <w:rFonts w:ascii="Times New Roman" w:hAnsi="Times New Roman"/>
        </w:rPr>
        <w:t xml:space="preserve">, </w:t>
      </w:r>
      <w:r w:rsidRPr="005F29D2">
        <w:t>ve</w:t>
      </w:r>
      <w:r>
        <w:rPr>
          <w:rFonts w:ascii="Times New Roman" w:hAnsi="Times New Roman"/>
        </w:rPr>
        <w:t xml:space="preserve"> </w:t>
      </w:r>
      <w:r w:rsidRPr="005F29D2">
        <w:t>kterém</w:t>
      </w:r>
      <w:r>
        <w:rPr>
          <w:rFonts w:ascii="Times New Roman" w:hAnsi="Times New Roman"/>
        </w:rPr>
        <w:t xml:space="preserve"> </w:t>
      </w:r>
      <w:r w:rsidRPr="005F29D2">
        <w:t>může</w:t>
      </w:r>
      <w:r>
        <w:rPr>
          <w:rFonts w:ascii="Times New Roman" w:hAnsi="Times New Roman"/>
        </w:rPr>
        <w:t xml:space="preserve"> </w:t>
      </w:r>
      <w:r w:rsidRPr="005F29D2">
        <w:t>probíhat</w:t>
      </w:r>
      <w:r>
        <w:rPr>
          <w:rFonts w:ascii="Times New Roman" w:hAnsi="Times New Roman"/>
        </w:rPr>
        <w:t xml:space="preserve"> </w:t>
      </w:r>
      <w:r w:rsidRPr="005F29D2">
        <w:t>událost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799" w:name="BKM_9D6C0A26_336E_4cfd_B688_12AD4983C051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DisplayName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Zobrazovaný název umístění.</w:t>
            </w:r>
          </w:p>
        </w:tc>
        <w:bookmarkEnd w:id="799"/>
      </w:tr>
      <w:bookmarkStart w:id="800" w:name="BKM_B70B9983_7D50_478c_8DE1_56C81F549087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GpsLatitude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Zeměpisná šířka umístění.</w:t>
            </w:r>
          </w:p>
        </w:tc>
        <w:bookmarkEnd w:id="800"/>
      </w:tr>
      <w:bookmarkStart w:id="801" w:name="BKM_5D702B83_1DE2_4133_B4C8_01437E67781E"/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GpsLongitude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Zeměpisná délka umístění.</w:t>
            </w:r>
          </w:p>
        </w:tc>
        <w:bookmarkEnd w:id="801"/>
      </w:tr>
    </w:tbl>
    <w:bookmarkStart w:id="802" w:name="BKM_F643F7B5_7C39_40c6_8609_12AB73A38F59"/>
    <w:bookmarkEnd w:id="797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803" w:name="_Toc277258632"/>
      <w:r w:rsidRPr="009617DC">
        <w:t>LocationType</w:t>
      </w:r>
      <w:bookmarkEnd w:id="803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Enumerace</w:t>
      </w:r>
      <w:r>
        <w:rPr>
          <w:rFonts w:ascii="Times New Roman" w:hAnsi="Times New Roman"/>
        </w:rPr>
        <w:t xml:space="preserve"> </w:t>
      </w:r>
      <w:r w:rsidRPr="005F29D2">
        <w:t>specifikující</w:t>
      </w:r>
      <w:r>
        <w:rPr>
          <w:rFonts w:ascii="Times New Roman" w:hAnsi="Times New Roman"/>
        </w:rPr>
        <w:t xml:space="preserve"> </w:t>
      </w:r>
      <w:r w:rsidRPr="005F29D2">
        <w:t>typ</w:t>
      </w:r>
      <w:r>
        <w:rPr>
          <w:rFonts w:ascii="Times New Roman" w:hAnsi="Times New Roman"/>
        </w:rPr>
        <w:t xml:space="preserve"> </w:t>
      </w:r>
      <w:r w:rsidRPr="005F29D2">
        <w:t>umístění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804" w:name="BKM_653452F8_6658_4ff5_B351_6603CB61AEA2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Realty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804"/>
      </w:tr>
      <w:bookmarkStart w:id="805" w:name="BKM_00DA4D07_7194_47ac_BD3E_0861647F445D"/>
      <w:tr w:rsidR="00372470" w:rsidRPr="005055B7" w:rsidTr="00372470">
        <w:trPr>
          <w:trHeight w:val="269"/>
        </w:trPr>
        <w:tc>
          <w:tcPr>
            <w:tcW w:w="2700" w:type="dxa"/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Custom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</w:p>
        </w:tc>
        <w:bookmarkEnd w:id="805"/>
      </w:tr>
    </w:tbl>
    <w:bookmarkStart w:id="806" w:name="BKM_34E085DC_5B65_4d9f_ADCB_198DF7B434F3"/>
    <w:bookmarkEnd w:id="802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807" w:name="_Toc277258633"/>
      <w:r w:rsidRPr="009617DC">
        <w:t>RealtyLocation</w:t>
      </w:r>
      <w:bookmarkEnd w:id="807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Umístění</w:t>
      </w:r>
      <w:r>
        <w:rPr>
          <w:rFonts w:ascii="Times New Roman" w:hAnsi="Times New Roman"/>
        </w:rPr>
        <w:t xml:space="preserve"> </w:t>
      </w:r>
      <w:r w:rsidRPr="005F29D2">
        <w:t>provázané</w:t>
      </w:r>
      <w:r>
        <w:rPr>
          <w:rFonts w:ascii="Times New Roman" w:hAnsi="Times New Roman"/>
        </w:rPr>
        <w:t xml:space="preserve"> </w:t>
      </w:r>
      <w:r w:rsidRPr="005F29D2">
        <w:t>s</w:t>
      </w:r>
      <w:r>
        <w:rPr>
          <w:rFonts w:ascii="Times New Roman" w:hAnsi="Times New Roman"/>
        </w:rPr>
        <w:t xml:space="preserve"> </w:t>
      </w:r>
      <w:r w:rsidRPr="005F29D2">
        <w:t>evidovanou</w:t>
      </w:r>
      <w:r>
        <w:rPr>
          <w:rFonts w:ascii="Times New Roman" w:hAnsi="Times New Roman"/>
        </w:rPr>
        <w:t xml:space="preserve"> </w:t>
      </w:r>
      <w:r w:rsidRPr="005F29D2">
        <w:t>nemovitostí</w:t>
      </w:r>
      <w:r>
        <w:rPr>
          <w:rFonts w:ascii="Times New Roman" w:hAnsi="Times New Roman"/>
        </w:rPr>
        <w:t xml:space="preserve"> </w:t>
      </w:r>
      <w:r w:rsidRPr="005F29D2">
        <w:t>některé</w:t>
      </w:r>
      <w:r>
        <w:rPr>
          <w:rFonts w:ascii="Times New Roman" w:hAnsi="Times New Roman"/>
        </w:rPr>
        <w:t xml:space="preserve"> </w:t>
      </w:r>
      <w:r w:rsidRPr="005F29D2">
        <w:t>z</w:t>
      </w:r>
      <w:r>
        <w:rPr>
          <w:rFonts w:ascii="Times New Roman" w:hAnsi="Times New Roman"/>
        </w:rPr>
        <w:t xml:space="preserve"> </w:t>
      </w:r>
      <w:r w:rsidRPr="005F29D2">
        <w:t>jednotek</w:t>
      </w:r>
      <w:r>
        <w:rPr>
          <w:rFonts w:ascii="Times New Roman" w:hAnsi="Times New Roman"/>
        </w:rPr>
        <w:t xml:space="preserve">. </w:t>
      </w:r>
      <w:r w:rsidRPr="005F29D2">
        <w:t>Automaticky</w:t>
      </w:r>
      <w:r>
        <w:rPr>
          <w:rFonts w:ascii="Times New Roman" w:hAnsi="Times New Roman"/>
        </w:rPr>
        <w:t xml:space="preserve"> </w:t>
      </w:r>
      <w:r w:rsidRPr="005F29D2">
        <w:t>tak</w:t>
      </w:r>
      <w:r>
        <w:rPr>
          <w:rFonts w:ascii="Times New Roman" w:hAnsi="Times New Roman"/>
        </w:rPr>
        <w:t xml:space="preserve"> </w:t>
      </w:r>
      <w:r w:rsidRPr="005F29D2">
        <w:t>přejímá</w:t>
      </w:r>
      <w:r>
        <w:rPr>
          <w:rFonts w:ascii="Times New Roman" w:hAnsi="Times New Roman"/>
        </w:rPr>
        <w:t xml:space="preserve"> </w:t>
      </w:r>
      <w:r w:rsidRPr="005F29D2">
        <w:t>jeho</w:t>
      </w:r>
      <w:r>
        <w:rPr>
          <w:rFonts w:ascii="Times New Roman" w:hAnsi="Times New Roman"/>
        </w:rPr>
        <w:t xml:space="preserve"> </w:t>
      </w:r>
      <w:r w:rsidRPr="005F29D2">
        <w:t>adresu</w:t>
      </w:r>
      <w:r>
        <w:rPr>
          <w:rFonts w:ascii="Times New Roman" w:hAnsi="Times New Roman"/>
        </w:rPr>
        <w:t xml:space="preserve"> </w:t>
      </w:r>
      <w:r w:rsidRPr="005F29D2">
        <w:t>a</w:t>
      </w:r>
      <w:r>
        <w:rPr>
          <w:rFonts w:ascii="Times New Roman" w:hAnsi="Times New Roman"/>
        </w:rPr>
        <w:t xml:space="preserve"> </w:t>
      </w:r>
      <w:r w:rsidRPr="005F29D2">
        <w:t>GPS</w:t>
      </w:r>
      <w:r>
        <w:rPr>
          <w:rFonts w:ascii="Times New Roman" w:hAnsi="Times New Roman"/>
        </w:rPr>
        <w:t xml:space="preserve"> </w:t>
      </w:r>
      <w:r w:rsidRPr="005F29D2">
        <w:t>souřadnice</w:t>
      </w:r>
      <w:r>
        <w:rPr>
          <w:rFonts w:ascii="Times New Roman" w:hAnsi="Times New Roman"/>
        </w:rPr>
        <w:t xml:space="preserve">.   </w:t>
      </w:r>
      <w:bookmarkEnd w:id="761"/>
      <w:bookmarkEnd w:id="762"/>
      <w:bookmarkEnd w:id="806"/>
    </w:p>
    <w:bookmarkStart w:id="808" w:name="BKM_9F25AF50_BF46_4927_AF42_3D43406D0F5C"/>
    <w:p w:rsidR="00624DEB" w:rsidRPr="009617DC" w:rsidRDefault="00624DEB" w:rsidP="00624DEB">
      <w:pPr>
        <w:pStyle w:val="Nadpis2"/>
      </w:pPr>
      <w:r w:rsidRPr="009617DC">
        <w:fldChar w:fldCharType="begin" w:fldLock="1"/>
      </w:r>
      <w:r w:rsidRPr="009617DC">
        <w:instrText>MERGEFIELD Pkg.Name</w:instrText>
      </w:r>
      <w:r w:rsidRPr="009617DC">
        <w:fldChar w:fldCharType="separate"/>
      </w:r>
      <w:bookmarkStart w:id="809" w:name="_Toc277254337"/>
      <w:bookmarkStart w:id="810" w:name="_Toc277258634"/>
      <w:bookmarkStart w:id="811" w:name="_Toc277258720"/>
      <w:r w:rsidRPr="009617DC">
        <w:t>Podsystém uživatelských účtů</w:t>
      </w:r>
      <w:bookmarkEnd w:id="809"/>
      <w:bookmarkEnd w:id="810"/>
      <w:bookmarkEnd w:id="811"/>
      <w:r w:rsidRPr="009617DC">
        <w:fldChar w:fldCharType="end"/>
      </w:r>
      <w:r w:rsidRPr="009617DC">
        <w:t xml:space="preserve"> </w:t>
      </w:r>
    </w:p>
    <w:p w:rsidR="00624DEB" w:rsidRDefault="00624DEB" w:rsidP="00624DEB">
      <w:pPr>
        <w:jc w:val="center"/>
        <w:rPr>
          <w:rFonts w:ascii="Times New Roman" w:hAnsi="Times New Roman"/>
          <w:color w:val="000000"/>
        </w:rPr>
      </w:pPr>
      <w:bookmarkStart w:id="812" w:name="BKM_130B809C_41B1_44e5_B728_E74541A4DEFA"/>
      <w:r w:rsidRPr="00277D03">
        <w:rPr>
          <w:noProof/>
        </w:rPr>
        <w:pict>
          <v:shape id="Obrázek 1" o:spid="_x0000_i1026" type="#_x0000_t75" style="width:459.75pt;height:186.75pt;visibility:visible;mso-wrap-style:square">
            <v:imagedata r:id="rId48" o:title=""/>
          </v:shape>
        </w:pict>
      </w:r>
    </w:p>
    <w:p w:rsidR="00624DEB" w:rsidRDefault="00624DEB" w:rsidP="00624DEB">
      <w:pPr>
        <w:jc w:val="center"/>
      </w:pPr>
      <w:r>
        <w:rPr>
          <w:color w:val="000000"/>
        </w:rPr>
        <w:t>Obrázek</w:t>
      </w:r>
      <w:r>
        <w:t xml:space="preserve"> 13 </w:t>
      </w:r>
      <w:r>
        <w:fldChar w:fldCharType="begin" w:fldLock="1"/>
      </w:r>
      <w:r>
        <w:instrText>MERGEFIELD Diagram.Name</w:instrText>
      </w:r>
      <w:r>
        <w:fldChar w:fldCharType="separate"/>
      </w:r>
      <w:r>
        <w:t>Podsystém uživatelských účtů</w:t>
      </w:r>
      <w:r>
        <w:fldChar w:fldCharType="end"/>
      </w:r>
      <w:r>
        <w:t xml:space="preserve">-  </w:t>
      </w:r>
      <w:bookmarkEnd w:id="812"/>
    </w:p>
    <w:bookmarkStart w:id="813" w:name="BKM_6335DB8F_1EF7_4dd2_9D07_53C562D2F430"/>
    <w:p w:rsidR="00624DEB" w:rsidRPr="009617DC" w:rsidRDefault="00624DEB" w:rsidP="00624DEB">
      <w:pPr>
        <w:pStyle w:val="Nadpis3"/>
      </w:pPr>
      <w:r w:rsidRPr="009617DC">
        <w:fldChar w:fldCharType="begin" w:fldLock="1"/>
      </w:r>
      <w:r w:rsidRPr="009617DC">
        <w:instrText>MERGEFIELD Element.Name</w:instrText>
      </w:r>
      <w:r w:rsidRPr="009617DC">
        <w:fldChar w:fldCharType="separate"/>
      </w:r>
      <w:bookmarkStart w:id="814" w:name="_Toc277258635"/>
      <w:r w:rsidRPr="009617DC">
        <w:t>User</w:t>
      </w:r>
      <w:bookmarkEnd w:id="814"/>
      <w:r w:rsidRPr="009617DC">
        <w:fldChar w:fldCharType="end"/>
      </w:r>
    </w:p>
    <w:p w:rsidR="00624DEB" w:rsidRDefault="00624DEB" w:rsidP="00624DEB">
      <w:pPr>
        <w:jc w:val="both"/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/>
        </w:rPr>
        <w:instrText>Element.Notes</w:instrText>
      </w:r>
      <w:r>
        <w:fldChar w:fldCharType="end"/>
      </w:r>
      <w:r w:rsidRPr="005F29D2">
        <w:t>Entita</w:t>
      </w:r>
      <w:r>
        <w:rPr>
          <w:rFonts w:ascii="Times New Roman" w:hAnsi="Times New Roman"/>
        </w:rPr>
        <w:t xml:space="preserve"> </w:t>
      </w:r>
      <w:r w:rsidRPr="005F29D2">
        <w:t>reprezentující</w:t>
      </w:r>
      <w:r>
        <w:rPr>
          <w:rFonts w:ascii="Times New Roman" w:hAnsi="Times New Roman"/>
        </w:rPr>
        <w:t xml:space="preserve"> </w:t>
      </w:r>
      <w:r w:rsidRPr="005F29D2">
        <w:t>uživatelský</w:t>
      </w:r>
      <w:r>
        <w:rPr>
          <w:rFonts w:ascii="Times New Roman" w:hAnsi="Times New Roman"/>
        </w:rPr>
        <w:t xml:space="preserve"> </w:t>
      </w:r>
      <w:r w:rsidRPr="005F29D2">
        <w:t>účet</w:t>
      </w:r>
      <w:r>
        <w:rPr>
          <w:rFonts w:ascii="Times New Roman" w:hAnsi="Times New Roman"/>
        </w:rPr>
        <w:t xml:space="preserve"> </w:t>
      </w:r>
      <w:r w:rsidRPr="005F29D2">
        <w:t>nějaké</w:t>
      </w:r>
      <w:r>
        <w:rPr>
          <w:rFonts w:ascii="Times New Roman" w:hAnsi="Times New Roman"/>
        </w:rPr>
        <w:t xml:space="preserve"> </w:t>
      </w:r>
      <w:r w:rsidRPr="005F29D2">
        <w:t>evidované</w:t>
      </w:r>
      <w:r>
        <w:rPr>
          <w:rFonts w:ascii="Times New Roman" w:hAnsi="Times New Roman"/>
        </w:rPr>
        <w:t xml:space="preserve"> </w:t>
      </w:r>
      <w:r w:rsidRPr="005F29D2">
        <w:t>osoby</w:t>
      </w:r>
      <w:r>
        <w:rPr>
          <w:rFonts w:ascii="Times New Roman" w:hAnsi="Times New Roman"/>
        </w:rPr>
        <w:t>.</w:t>
      </w:r>
    </w:p>
    <w:p w:rsidR="00624DEB" w:rsidRPr="009617DC" w:rsidRDefault="00624DEB" w:rsidP="00624DEB">
      <w:pPr>
        <w:pStyle w:val="Nadpis4"/>
      </w:pPr>
      <w:bookmarkStart w:id="815" w:name="BKM_A7643199_467B_4d10_9504_4BDE8F3915E8"/>
      <w:r w:rsidRPr="009617DC">
        <w:t>Atributy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660"/>
      </w:tblGrid>
      <w:tr w:rsidR="00372470" w:rsidRPr="005055B7" w:rsidTr="00372470">
        <w:trPr>
          <w:trHeight w:val="274"/>
        </w:trPr>
        <w:tc>
          <w:tcPr>
            <w:tcW w:w="270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Atributy</w:t>
            </w:r>
          </w:p>
        </w:tc>
        <w:tc>
          <w:tcPr>
            <w:tcW w:w="6660" w:type="dxa"/>
            <w:shd w:val="clear" w:color="auto" w:fill="4F81BD"/>
            <w:vAlign w:val="center"/>
          </w:tcPr>
          <w:p w:rsidR="00624DEB" w:rsidRPr="00372470" w:rsidRDefault="00624DEB" w:rsidP="007B087C">
            <w:pPr>
              <w:rPr>
                <w:b/>
                <w:bCs/>
                <w:color w:val="FFFFFF"/>
              </w:rPr>
            </w:pPr>
            <w:r w:rsidRPr="00372470">
              <w:rPr>
                <w:b/>
                <w:bCs/>
                <w:color w:val="FFFFFF"/>
              </w:rPr>
              <w:t>Poznámky</w:t>
            </w:r>
          </w:p>
        </w:tc>
      </w:tr>
      <w:tr w:rsidR="00372470" w:rsidRPr="005055B7" w:rsidTr="00372470">
        <w:trPr>
          <w:trHeight w:val="269"/>
        </w:trPr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24DEB" w:rsidRPr="00372470" w:rsidRDefault="00624DEB" w:rsidP="007B087C">
            <w:pPr>
              <w:rPr>
                <w:b/>
                <w:bCs/>
              </w:rPr>
            </w:pP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Att.Name</w:instrText>
            </w:r>
            <w:r w:rsidRPr="00372470">
              <w:rPr>
                <w:b/>
                <w:bCs/>
              </w:rPr>
              <w:fldChar w:fldCharType="separate"/>
            </w:r>
            <w:r w:rsidRPr="00372470">
              <w:rPr>
                <w:b/>
                <w:bCs/>
              </w:rPr>
              <w:t>UserName</w:t>
            </w:r>
            <w:r w:rsidRPr="00372470">
              <w:rPr>
                <w:b/>
                <w:bCs/>
              </w:rPr>
              <w:fldChar w:fldCharType="end"/>
            </w:r>
            <w:r w:rsidRPr="00372470">
              <w:rPr>
                <w:b/>
                <w:bCs/>
              </w:rPr>
              <w:t xml:space="preserve">  </w:t>
            </w:r>
            <w:r w:rsidRPr="00372470">
              <w:rPr>
                <w:b/>
                <w:bCs/>
              </w:rPr>
              <w:fldChar w:fldCharType="begin" w:fldLock="1"/>
            </w:r>
            <w:r w:rsidRPr="00372470">
              <w:rPr>
                <w:b/>
                <w:bCs/>
              </w:rPr>
              <w:instrText>MERGEFIELD Att.Const</w:instrText>
            </w:r>
            <w:r w:rsidRPr="00372470">
              <w:rPr>
                <w:b/>
                <w:bCs/>
              </w:rPr>
              <w:fldChar w:fldCharType="end"/>
            </w:r>
          </w:p>
        </w:tc>
        <w:tc>
          <w:tcPr>
            <w:tcW w:w="66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24DEB" w:rsidRPr="005055B7" w:rsidRDefault="00624DEB" w:rsidP="007B087C">
            <w:r w:rsidRPr="005055B7">
              <w:fldChar w:fldCharType="begin" w:fldLock="1"/>
            </w:r>
            <w:r w:rsidRPr="005055B7">
              <w:instrText>MERGEFIELD Att.Notes</w:instrText>
            </w:r>
            <w:r w:rsidRPr="005055B7">
              <w:fldChar w:fldCharType="end"/>
            </w:r>
            <w:r w:rsidRPr="005055B7">
              <w:t>Uživatelské jméno.</w:t>
            </w:r>
          </w:p>
        </w:tc>
        <w:bookmarkEnd w:id="815"/>
      </w:tr>
      <w:bookmarkEnd w:id="394"/>
      <w:bookmarkEnd w:id="395"/>
      <w:bookmarkEnd w:id="808"/>
      <w:bookmarkEnd w:id="813"/>
    </w:tbl>
    <w:p w:rsidR="00624DEB" w:rsidRDefault="00624DEB" w:rsidP="00624DEB"/>
    <w:p w:rsidR="00624DEB" w:rsidRDefault="00624DEB" w:rsidP="00624DEB">
      <w:r>
        <w:br w:type="page"/>
      </w:r>
    </w:p>
    <w:p w:rsidR="000B09EF" w:rsidRDefault="000B09EF" w:rsidP="00EB6A9D">
      <w:pPr>
        <w:pStyle w:val="Nadpis1"/>
      </w:pPr>
      <w:bookmarkStart w:id="816" w:name="_Toc277258636"/>
      <w:bookmarkStart w:id="817" w:name="_Toc277258721"/>
      <w:r>
        <w:t>Projektový deník</w:t>
      </w:r>
      <w:bookmarkEnd w:id="69"/>
      <w:bookmarkEnd w:id="816"/>
      <w:bookmarkEnd w:id="817"/>
    </w:p>
    <w:tbl>
      <w:tblPr>
        <w:tblW w:w="9361" w:type="dxa"/>
        <w:tblInd w:w="6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00"/>
        <w:gridCol w:w="1966"/>
        <w:gridCol w:w="5103"/>
        <w:gridCol w:w="992"/>
      </w:tblGrid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noWrap/>
            <w:vAlign w:val="bottom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Datum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noWrap/>
            <w:vAlign w:val="bottom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Jméno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noWrap/>
            <w:vAlign w:val="bottom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Popis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noWrap/>
            <w:vAlign w:val="bottom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Počet hodin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28.9.2010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Zbyšek Záliš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Shrnutí informací do emailu a následné zaslání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1,0</w:t>
            </w:r>
          </w:p>
        </w:tc>
      </w:tr>
      <w:tr w:rsidR="000B09EF" w:rsidRPr="00E82AD2" w:rsidTr="004110C1">
        <w:trPr>
          <w:trHeight w:val="57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28.9.2010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Sepisování základu vize, příprava projektového zázemí.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57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30.9.2010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Příprava projektového zázemí, sepsání úkolů a rozeslání mailem.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1,0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Tvorba analytických tříd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1,0</w:t>
            </w:r>
          </w:p>
        </w:tc>
      </w:tr>
      <w:tr w:rsidR="000B09EF" w:rsidRPr="00E82AD2" w:rsidTr="004110C1">
        <w:trPr>
          <w:trHeight w:val="57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4.10.2010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Příprava dokumentů na evidenci práce, přerozdělení bodů, příprava projektového zázemí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6.10.2010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Psaní dokumentu vize.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4,0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11.10.2010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 - modelování business procesů.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11.10.2010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Zbyšek Záliš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 - modelování business procesů.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11.10.2010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 - modelování business procesů.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11.10.2010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Roman Pivoňka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 - modelování business procesů.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11.10.2010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Jiří Matoušek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 - modelování business procesů.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57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11.10.2010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Tvorba případu užití a scénářů - Skupiny osob, Update případu užití a scénářů - Wiki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1,5</w:t>
            </w:r>
          </w:p>
        </w:tc>
      </w:tr>
      <w:tr w:rsidR="000B09EF" w:rsidRPr="00E82AD2" w:rsidTr="004110C1">
        <w:trPr>
          <w:trHeight w:val="57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11.10.2010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Dvě schůzky týmu, kde se modelovaly business procesy, vlastní práce ve vlaku..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4,0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13.10.2010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Dodělání diagramů aktivit.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14.10.2010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Zápisu schůze týmu do GoogleDocs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1,0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17.10.2010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Tvorba případu užití - Wiki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1,0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17.10.2010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Psaní projektového slovníku.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57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18.10.2010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 - zjišťování specifikace požadavků.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18.10.2010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Jiří Matoušek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Modelovani pripadu uziti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3,0</w:t>
            </w:r>
          </w:p>
        </w:tc>
      </w:tr>
      <w:tr w:rsidR="000B09EF" w:rsidRPr="00E82AD2" w:rsidTr="004110C1">
        <w:trPr>
          <w:trHeight w:val="57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18.10.2010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Dvě schůzky týmu, kde se modelovaly případy užití a zjišťovala se specifikace požadavků.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4,0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18.10.2010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Zbyšek Záliš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Dvě schůzky týmu (ráno a odpoledne)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4,0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18.10.2010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Jiří Matoušek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Dvě schůzky týmu (ráno a odpoledne)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4,0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18.10.2010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Roman Pivoňka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Dvě schůzky týmu (ráno a odpoledne)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4,0</w:t>
            </w:r>
          </w:p>
        </w:tc>
      </w:tr>
      <w:tr w:rsidR="000B09EF" w:rsidRPr="00E82AD2" w:rsidTr="004110C1">
        <w:trPr>
          <w:trHeight w:val="57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19.10.2010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Kompletování diagramů, jejich oprava a slučování.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3,0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21.10.2010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Tvorba modelu požadavků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1,0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21.10.2010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Zápisu schůze týmu do GoogleDocs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1,0</w:t>
            </w:r>
          </w:p>
        </w:tc>
      </w:tr>
      <w:tr w:rsidR="000B09EF" w:rsidRPr="00E82AD2" w:rsidTr="004110C1">
        <w:trPr>
          <w:trHeight w:val="57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21.10.2010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Kompletování diagramů, jejich oprava a slučování 2.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25.10.2010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Tvorba manuálu na nastavení SVN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1,0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25.10.2010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25.10.2010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Zbyšek Záliš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lastRenderedPageBreak/>
              <w:t>25.10.2010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Jiří Matoušek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25.10.2010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Roman Pivoňka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25.10.2010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26.10.2010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Update modelu požadavků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27.10.2010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Update modelu požadavků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27.10.2010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Zbyšek Záliš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Update modelu požadavků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1,5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Zbyšek Záliš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1,5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Jiří Matoušek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Roman Pivoňka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2.11.2010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s vedoucím projektu SkautIS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4.11.2010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Modelování doménového modelu (ráno)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3,0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5.11.2010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Zbyšek Záliš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Úprava Modelu případu užití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3,0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5.11.2010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Modelování doménového modelu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3,0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6.11.2010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Práce na modelu požadavků a vizi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3,0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7.11.2010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Modelování doménového modelu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3,0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8.11.2010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Jiří Matoušek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8.11.2010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1,5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8.11.2010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Roman Pivoňka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8.11.2010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8.11.2010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Zbyšek Záliš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Schůzka týmu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57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8.11.2010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Update modelu požadavků a vize dle doménového modelu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2,0</w:t>
            </w:r>
          </w:p>
        </w:tc>
      </w:tr>
      <w:tr w:rsidR="000B09EF" w:rsidRPr="00E82AD2" w:rsidTr="004110C1">
        <w:trPr>
          <w:trHeight w:val="57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8.11.2010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Modelování ukázkového případu užití a související agenda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3,0</w:t>
            </w:r>
          </w:p>
        </w:tc>
      </w:tr>
      <w:tr w:rsidR="000B09EF" w:rsidRPr="00E82AD2" w:rsidTr="004110C1">
        <w:trPr>
          <w:trHeight w:val="57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9.11.2010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Marek Kožnar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Update modelu požadavků a vize dle doménového modelu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1,5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10.11.2010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Vojtěch Vít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Update modelu případu užití, dokončovací práce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4,0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10.11.2010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Zbyšek Záliš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Update modelu případu užití, dokončovací práce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5,0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10.11.2010</w:t>
            </w:r>
          </w:p>
        </w:tc>
        <w:tc>
          <w:tcPr>
            <w:tcW w:w="196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Jiří Matoušek</w:t>
            </w:r>
          </w:p>
        </w:tc>
        <w:tc>
          <w:tcPr>
            <w:tcW w:w="51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Update modelu případu užití a psani scenaru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center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110C1">
              <w:rPr>
                <w:rFonts w:ascii="Arial" w:hAnsi="Arial" w:cs="Arial"/>
                <w:color w:val="000000"/>
              </w:rPr>
              <w:t>3,0</w:t>
            </w:r>
          </w:p>
        </w:tc>
      </w:tr>
      <w:tr w:rsidR="000B09EF" w:rsidRPr="00E82AD2" w:rsidTr="004110C1">
        <w:trPr>
          <w:trHeight w:val="285"/>
        </w:trPr>
        <w:tc>
          <w:tcPr>
            <w:tcW w:w="1300" w:type="dxa"/>
            <w:tcBorders>
              <w:top w:val="double" w:sz="6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bottom"/>
          </w:tcPr>
          <w:p w:rsidR="000B09EF" w:rsidRPr="004110C1" w:rsidRDefault="000B09EF" w:rsidP="004110C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Počet:</w:t>
            </w:r>
          </w:p>
        </w:tc>
        <w:tc>
          <w:tcPr>
            <w:tcW w:w="1966" w:type="dxa"/>
            <w:tcBorders>
              <w:top w:val="double" w:sz="6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bottom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58</w:t>
            </w:r>
          </w:p>
        </w:tc>
        <w:tc>
          <w:tcPr>
            <w:tcW w:w="5103" w:type="dxa"/>
            <w:tcBorders>
              <w:top w:val="double" w:sz="6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bottom"/>
          </w:tcPr>
          <w:p w:rsidR="000B09EF" w:rsidRPr="004110C1" w:rsidRDefault="000B09EF" w:rsidP="004110C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Součet:</w:t>
            </w:r>
          </w:p>
        </w:tc>
        <w:tc>
          <w:tcPr>
            <w:tcW w:w="992" w:type="dxa"/>
            <w:tcBorders>
              <w:top w:val="double" w:sz="6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vAlign w:val="bottom"/>
          </w:tcPr>
          <w:p w:rsidR="000B09EF" w:rsidRPr="004110C1" w:rsidRDefault="000B09EF" w:rsidP="004110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110C1">
              <w:rPr>
                <w:rFonts w:ascii="Arial" w:hAnsi="Arial" w:cs="Arial"/>
                <w:b/>
                <w:bCs/>
                <w:color w:val="000000"/>
              </w:rPr>
              <w:t>131,5</w:t>
            </w:r>
          </w:p>
        </w:tc>
      </w:tr>
    </w:tbl>
    <w:p w:rsidR="00EB6A9D" w:rsidRDefault="00EB6A9D" w:rsidP="00EB6A9D">
      <w:pPr>
        <w:pStyle w:val="Odstavec"/>
        <w:jc w:val="center"/>
        <w:rPr>
          <w:noProof/>
        </w:rPr>
      </w:pPr>
    </w:p>
    <w:p w:rsidR="00D76186" w:rsidRDefault="00624DEB" w:rsidP="00EB6A9D">
      <w:pPr>
        <w:pStyle w:val="Odstavec"/>
        <w:jc w:val="center"/>
      </w:pPr>
      <w:r>
        <w:rPr>
          <w:noProof/>
        </w:rPr>
        <w:pict>
          <v:shape id="Graf 1" o:spid="_x0000_i1025" type="#_x0000_t75" style="width:166.5pt;height:147.75pt;visibility:visible" o:gfxdata="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">
            <v:imagedata r:id="rId49" o:title="" croptop="2363f" cropbottom="1553f" cropleft="10642f" cropright="14675f"/>
            <o:lock v:ext="edit" aspectratio="f"/>
          </v:shape>
        </w:pict>
      </w:r>
    </w:p>
    <w:p w:rsidR="000B09EF" w:rsidRDefault="00D76186" w:rsidP="00EB6A9D">
      <w:pPr>
        <w:pStyle w:val="Nadpis1"/>
      </w:pPr>
      <w:r>
        <w:br w:type="page"/>
      </w:r>
      <w:bookmarkStart w:id="818" w:name="_Toc277254339"/>
      <w:bookmarkStart w:id="819" w:name="_Toc277258637"/>
      <w:bookmarkStart w:id="820" w:name="_Toc277258722"/>
      <w:r w:rsidRPr="00EB6A9D">
        <w:lastRenderedPageBreak/>
        <w:t>Přerozdělení</w:t>
      </w:r>
      <w:r>
        <w:t xml:space="preserve"> bodů</w:t>
      </w:r>
      <w:bookmarkEnd w:id="818"/>
      <w:bookmarkEnd w:id="819"/>
      <w:bookmarkEnd w:id="82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76"/>
        <w:gridCol w:w="2629"/>
        <w:gridCol w:w="1076"/>
        <w:gridCol w:w="2629"/>
      </w:tblGrid>
      <w:tr w:rsidR="00D76186" w:rsidRPr="00D76186" w:rsidTr="00F86408">
        <w:trPr>
          <w:trHeight w:val="315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0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D76186" w:rsidRPr="00D76186" w:rsidRDefault="00D76186" w:rsidP="00D761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F6228"/>
                <w:sz w:val="24"/>
                <w:szCs w:val="24"/>
              </w:rPr>
            </w:pPr>
            <w:r w:rsidRPr="00D76186">
              <w:rPr>
                <w:rFonts w:ascii="Arial" w:hAnsi="Arial" w:cs="Arial"/>
                <w:b/>
                <w:bCs/>
                <w:color w:val="4F6228"/>
                <w:sz w:val="24"/>
                <w:szCs w:val="24"/>
              </w:rPr>
              <w:t>4. týden</w:t>
            </w:r>
          </w:p>
        </w:tc>
        <w:tc>
          <w:tcPr>
            <w:tcW w:w="20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186" w:rsidRPr="00D76186" w:rsidRDefault="00D76186" w:rsidP="00D761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F6228"/>
                <w:sz w:val="24"/>
                <w:szCs w:val="24"/>
              </w:rPr>
            </w:pPr>
            <w:r w:rsidRPr="00D76186">
              <w:rPr>
                <w:rFonts w:ascii="Arial" w:hAnsi="Arial" w:cs="Arial"/>
                <w:b/>
                <w:bCs/>
                <w:color w:val="4F6228"/>
                <w:sz w:val="24"/>
                <w:szCs w:val="24"/>
              </w:rPr>
              <w:t>7. týden</w:t>
            </w:r>
          </w:p>
        </w:tc>
      </w:tr>
      <w:tr w:rsidR="00D76186" w:rsidRPr="00D76186" w:rsidTr="00F86408">
        <w:trPr>
          <w:trHeight w:val="285"/>
        </w:trPr>
        <w:tc>
          <w:tcPr>
            <w:tcW w:w="977" w:type="pct"/>
            <w:tcBorders>
              <w:top w:val="single" w:sz="4" w:space="0" w:color="9BBB59"/>
              <w:left w:val="single" w:sz="4" w:space="0" w:color="9BBB59"/>
              <w:bottom w:val="single" w:sz="8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b/>
                <w:bCs/>
                <w:color w:val="4F6228"/>
              </w:rPr>
            </w:pPr>
            <w:r w:rsidRPr="00D76186">
              <w:rPr>
                <w:rFonts w:ascii="Arial" w:hAnsi="Arial" w:cs="Arial"/>
                <w:b/>
                <w:bCs/>
                <w:color w:val="4F6228"/>
              </w:rPr>
              <w:t>Jméno</w:t>
            </w:r>
          </w:p>
        </w:tc>
        <w:tc>
          <w:tcPr>
            <w:tcW w:w="584" w:type="pct"/>
            <w:tcBorders>
              <w:top w:val="single" w:sz="4" w:space="0" w:color="9BBB59"/>
              <w:left w:val="single" w:sz="4" w:space="0" w:color="9BBB59"/>
              <w:bottom w:val="single" w:sz="8" w:space="0" w:color="9BBB59"/>
              <w:right w:val="single" w:sz="4" w:space="0" w:color="9BBB59"/>
            </w:tcBorders>
            <w:shd w:val="clear" w:color="000000" w:fill="D8E4BC"/>
            <w:noWrap/>
            <w:vAlign w:val="bottom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b/>
                <w:bCs/>
                <w:color w:val="4F6228"/>
              </w:rPr>
            </w:pPr>
            <w:r w:rsidRPr="00D76186">
              <w:rPr>
                <w:rFonts w:ascii="Arial" w:hAnsi="Arial" w:cs="Arial"/>
                <w:b/>
                <w:bCs/>
                <w:color w:val="4F6228"/>
              </w:rPr>
              <w:t>4. - Body</w:t>
            </w:r>
          </w:p>
        </w:tc>
        <w:tc>
          <w:tcPr>
            <w:tcW w:w="1427" w:type="pct"/>
            <w:tcBorders>
              <w:top w:val="single" w:sz="4" w:space="0" w:color="9BBB59"/>
              <w:left w:val="single" w:sz="4" w:space="0" w:color="9BBB59"/>
              <w:bottom w:val="single" w:sz="8" w:space="0" w:color="9BBB59"/>
              <w:right w:val="single" w:sz="4" w:space="0" w:color="9BBB59"/>
            </w:tcBorders>
            <w:shd w:val="clear" w:color="000000" w:fill="D8E4BC"/>
            <w:noWrap/>
            <w:vAlign w:val="bottom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b/>
                <w:bCs/>
                <w:color w:val="4F6228"/>
              </w:rPr>
            </w:pPr>
            <w:r w:rsidRPr="00D76186">
              <w:rPr>
                <w:rFonts w:ascii="Arial" w:hAnsi="Arial" w:cs="Arial"/>
                <w:b/>
                <w:bCs/>
                <w:color w:val="4F6228"/>
              </w:rPr>
              <w:t>4. - Důvod přerozdělení</w:t>
            </w:r>
          </w:p>
        </w:tc>
        <w:tc>
          <w:tcPr>
            <w:tcW w:w="584" w:type="pct"/>
            <w:tcBorders>
              <w:top w:val="single" w:sz="4" w:space="0" w:color="9BBB59"/>
              <w:left w:val="single" w:sz="4" w:space="0" w:color="9BBB59"/>
              <w:bottom w:val="single" w:sz="8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b/>
                <w:bCs/>
                <w:color w:val="4F6228"/>
              </w:rPr>
            </w:pPr>
            <w:r w:rsidRPr="00D76186">
              <w:rPr>
                <w:rFonts w:ascii="Arial" w:hAnsi="Arial" w:cs="Arial"/>
                <w:b/>
                <w:bCs/>
                <w:color w:val="4F6228"/>
              </w:rPr>
              <w:t>7. - Body</w:t>
            </w:r>
          </w:p>
        </w:tc>
        <w:tc>
          <w:tcPr>
            <w:tcW w:w="1427" w:type="pct"/>
            <w:tcBorders>
              <w:top w:val="single" w:sz="4" w:space="0" w:color="9BBB59"/>
              <w:left w:val="single" w:sz="4" w:space="0" w:color="9BBB59"/>
              <w:bottom w:val="single" w:sz="8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b/>
                <w:bCs/>
                <w:color w:val="4F6228"/>
              </w:rPr>
            </w:pPr>
            <w:r w:rsidRPr="00D76186">
              <w:rPr>
                <w:rFonts w:ascii="Arial" w:hAnsi="Arial" w:cs="Arial"/>
                <w:b/>
                <w:bCs/>
                <w:color w:val="4F6228"/>
              </w:rPr>
              <w:t>7. - Důvod přerozdělení</w:t>
            </w:r>
          </w:p>
        </w:tc>
      </w:tr>
      <w:tr w:rsidR="00D76186" w:rsidRPr="00D76186" w:rsidTr="00F86408">
        <w:trPr>
          <w:trHeight w:val="285"/>
        </w:trPr>
        <w:tc>
          <w:tcPr>
            <w:tcW w:w="97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BF1DE" w:fill="EBF1DE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76186">
              <w:rPr>
                <w:rFonts w:ascii="Arial" w:hAnsi="Arial" w:cs="Arial"/>
                <w:b/>
                <w:bCs/>
                <w:color w:val="000000"/>
              </w:rPr>
              <w:t>Marek Kožnar</w:t>
            </w:r>
          </w:p>
        </w:tc>
        <w:tc>
          <w:tcPr>
            <w:tcW w:w="584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D8E4BC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142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D8E4BC"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Pomáhal tvořit analýzu.</w:t>
            </w:r>
          </w:p>
        </w:tc>
        <w:tc>
          <w:tcPr>
            <w:tcW w:w="584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BF1DE" w:fill="EBF1DE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2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BF1DE" w:fill="EBF1DE"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Aktivně tvořil analýzu.</w:t>
            </w:r>
          </w:p>
        </w:tc>
      </w:tr>
      <w:tr w:rsidR="00D76186" w:rsidRPr="00D76186" w:rsidTr="00F86408">
        <w:trPr>
          <w:trHeight w:val="495"/>
        </w:trPr>
        <w:tc>
          <w:tcPr>
            <w:tcW w:w="97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76186">
              <w:rPr>
                <w:rFonts w:ascii="Arial" w:hAnsi="Arial" w:cs="Arial"/>
                <w:b/>
                <w:bCs/>
                <w:color w:val="000000"/>
              </w:rPr>
              <w:t>Jiří Matoušek</w:t>
            </w:r>
          </w:p>
        </w:tc>
        <w:tc>
          <w:tcPr>
            <w:tcW w:w="584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D8E4BC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-2</w:t>
            </w:r>
          </w:p>
        </w:tc>
        <w:tc>
          <w:tcPr>
            <w:tcW w:w="142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D8E4BC"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Jen málo odvedené práce.</w:t>
            </w:r>
          </w:p>
        </w:tc>
        <w:tc>
          <w:tcPr>
            <w:tcW w:w="584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-2</w:t>
            </w:r>
          </w:p>
        </w:tc>
        <w:tc>
          <w:tcPr>
            <w:tcW w:w="142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Jen málo odvedené práce.</w:t>
            </w:r>
          </w:p>
        </w:tc>
      </w:tr>
      <w:tr w:rsidR="00D76186" w:rsidRPr="00D76186" w:rsidTr="00F86408">
        <w:trPr>
          <w:trHeight w:val="495"/>
        </w:trPr>
        <w:tc>
          <w:tcPr>
            <w:tcW w:w="97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BF1DE" w:fill="EBF1DE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76186">
              <w:rPr>
                <w:rFonts w:ascii="Arial" w:hAnsi="Arial" w:cs="Arial"/>
                <w:b/>
                <w:bCs/>
                <w:color w:val="000000"/>
              </w:rPr>
              <w:t>Roman Pivoňka</w:t>
            </w:r>
          </w:p>
        </w:tc>
        <w:tc>
          <w:tcPr>
            <w:tcW w:w="584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D8E4BC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-2</w:t>
            </w:r>
          </w:p>
        </w:tc>
        <w:tc>
          <w:tcPr>
            <w:tcW w:w="142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D8E4BC"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Jen málo odvedené práce.</w:t>
            </w:r>
          </w:p>
        </w:tc>
        <w:tc>
          <w:tcPr>
            <w:tcW w:w="584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BF1DE" w:fill="EBF1DE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-3</w:t>
            </w:r>
          </w:p>
        </w:tc>
        <w:tc>
          <w:tcPr>
            <w:tcW w:w="142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BF1DE" w:fill="EBF1DE"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Jen málo odvedené práce.</w:t>
            </w:r>
          </w:p>
        </w:tc>
      </w:tr>
      <w:tr w:rsidR="00D76186" w:rsidRPr="00D76186" w:rsidTr="00F86408">
        <w:trPr>
          <w:trHeight w:val="570"/>
        </w:trPr>
        <w:tc>
          <w:tcPr>
            <w:tcW w:w="97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76186">
              <w:rPr>
                <w:rFonts w:ascii="Arial" w:hAnsi="Arial" w:cs="Arial"/>
                <w:b/>
                <w:bCs/>
                <w:color w:val="000000"/>
              </w:rPr>
              <w:t>Vojtěch Vít</w:t>
            </w:r>
          </w:p>
        </w:tc>
        <w:tc>
          <w:tcPr>
            <w:tcW w:w="584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D8E4BC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2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D8E4BC"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Aktivně tvořil analýzu, guidance ostatních.</w:t>
            </w:r>
          </w:p>
        </w:tc>
        <w:tc>
          <w:tcPr>
            <w:tcW w:w="584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2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Aktivně tvořil analýzu, guidance ostatních.</w:t>
            </w:r>
          </w:p>
        </w:tc>
      </w:tr>
      <w:tr w:rsidR="00D76186" w:rsidRPr="00D76186" w:rsidTr="00F86408">
        <w:trPr>
          <w:trHeight w:val="570"/>
        </w:trPr>
        <w:tc>
          <w:tcPr>
            <w:tcW w:w="97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BF1DE" w:fill="EBF1DE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76186">
              <w:rPr>
                <w:rFonts w:ascii="Arial" w:hAnsi="Arial" w:cs="Arial"/>
                <w:b/>
                <w:bCs/>
                <w:color w:val="000000"/>
              </w:rPr>
              <w:t>Zbyšek Záliš</w:t>
            </w:r>
          </w:p>
        </w:tc>
        <w:tc>
          <w:tcPr>
            <w:tcW w:w="584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D8E4BC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2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D8E4BC"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Pomáhal s organizací týmu i s analýzou.</w:t>
            </w:r>
          </w:p>
        </w:tc>
        <w:tc>
          <w:tcPr>
            <w:tcW w:w="584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BF1DE" w:fill="EBF1DE"/>
            <w:noWrap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27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EBF1DE" w:fill="EBF1DE"/>
            <w:vAlign w:val="center"/>
            <w:hideMark/>
          </w:tcPr>
          <w:p w:rsidR="00D76186" w:rsidRPr="00D76186" w:rsidRDefault="00D76186" w:rsidP="00D7618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76186">
              <w:rPr>
                <w:rFonts w:ascii="Arial" w:hAnsi="Arial" w:cs="Arial"/>
                <w:color w:val="000000"/>
              </w:rPr>
              <w:t>Pomáhal tvořit analýzu.</w:t>
            </w:r>
          </w:p>
        </w:tc>
      </w:tr>
    </w:tbl>
    <w:p w:rsidR="00D76186" w:rsidRPr="00D76186" w:rsidRDefault="00D76186" w:rsidP="00D76186">
      <w:pPr>
        <w:pStyle w:val="Odstavec"/>
      </w:pPr>
    </w:p>
    <w:sectPr w:rsidR="00D76186" w:rsidRPr="00D76186" w:rsidSect="002A27F8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6" w:h="16838" w:code="9"/>
      <w:pgMar w:top="2528" w:right="1418" w:bottom="1134" w:left="1418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470" w:rsidRDefault="00372470" w:rsidP="000F253B">
      <w:pPr>
        <w:spacing w:after="0" w:line="240" w:lineRule="auto"/>
      </w:pPr>
      <w:r>
        <w:separator/>
      </w:r>
    </w:p>
  </w:endnote>
  <w:endnote w:type="continuationSeparator" w:id="0">
    <w:p w:rsidR="00372470" w:rsidRDefault="00372470" w:rsidP="000F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xCE B7 Bold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83" w:csb1="00000000"/>
  </w:font>
  <w:font w:name="TheMixCE B5 Plain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83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214" w:rsidRDefault="00A50214" w:rsidP="002A27F8">
    <w:pPr>
      <w:pStyle w:val="Zpat"/>
      <w:tabs>
        <w:tab w:val="clear" w:pos="4536"/>
        <w:tab w:val="clear" w:pos="9072"/>
        <w:tab w:val="left" w:pos="5812"/>
        <w:tab w:val="right" w:pos="9356"/>
      </w:tabs>
    </w:pPr>
    <w:r>
      <w:t xml:space="preserve">Strana </w:t>
    </w:r>
    <w:r>
      <w:fldChar w:fldCharType="begin"/>
    </w:r>
    <w:r>
      <w:instrText xml:space="preserve"> PAGE  \* Arabic  \* MERGEFORMAT </w:instrText>
    </w:r>
    <w:r>
      <w:fldChar w:fldCharType="separate"/>
    </w:r>
    <w:r w:rsidR="00F425AE">
      <w:rPr>
        <w:noProof/>
      </w:rPr>
      <w:t>22</w:t>
    </w:r>
    <w:r>
      <w:rPr>
        <w:noProof/>
      </w:rPr>
      <w:fldChar w:fldCharType="end"/>
    </w:r>
    <w:r>
      <w:t>/</w:t>
    </w:r>
    <w:fldSimple w:instr=" NUMPAGES  \* Arabic  \* MERGEFORMAT ">
      <w:r w:rsidR="00F425AE">
        <w:rPr>
          <w:noProof/>
        </w:rPr>
        <w:t>90</w:t>
      </w:r>
    </w:fldSimple>
  </w:p>
  <w:p w:rsidR="00A50214" w:rsidRPr="002A27F8" w:rsidRDefault="00A50214" w:rsidP="002A27F8">
    <w:pPr>
      <w:pStyle w:val="Zpat"/>
      <w:tabs>
        <w:tab w:val="clear" w:pos="9072"/>
      </w:tabs>
      <w:spacing w:before="140"/>
      <w:ind w:right="-454"/>
      <w:jc w:val="both"/>
      <w:rPr>
        <w:caps/>
        <w:color w:val="00A3D6"/>
        <w:spacing w:val="18"/>
        <w:sz w:val="10"/>
        <w:szCs w:val="10"/>
      </w:rPr>
    </w:pPr>
    <w:r w:rsidRPr="00A41E7A">
      <w:rPr>
        <w:caps/>
        <w:color w:val="00A3D6"/>
        <w:spacing w:val="18"/>
        <w:sz w:val="10"/>
        <w:szCs w:val="10"/>
        <w:lang w:val="en-US"/>
      </w:rPr>
      <w:t>WORLD ORG</w:t>
    </w:r>
    <w:r>
      <w:rPr>
        <w:caps/>
        <w:color w:val="00A3D6"/>
        <w:spacing w:val="18"/>
        <w:sz w:val="10"/>
        <w:szCs w:val="10"/>
        <w:lang w:val="en-US"/>
      </w:rPr>
      <w:t xml:space="preserve">ANIZATION OF THE SCOUT MOVEMENT </w:t>
    </w:r>
    <w:r w:rsidRPr="00A41E7A">
      <w:rPr>
        <w:caps/>
        <w:color w:val="00A3D6"/>
        <w:spacing w:val="18"/>
        <w:sz w:val="10"/>
        <w:szCs w:val="10"/>
        <w:lang w:val="en-US"/>
      </w:rPr>
      <w:t>/ WORLD ASSOCIATION OF GIRL GUIDES AND GIRL SCOUTS / INTERNATIONAL SCOUT AND GUIDE FELLOWSHIP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214" w:rsidRDefault="00A50214" w:rsidP="002A27F8">
    <w:pPr>
      <w:pStyle w:val="Zpat"/>
      <w:tabs>
        <w:tab w:val="clear" w:pos="4536"/>
        <w:tab w:val="clear" w:pos="9072"/>
        <w:tab w:val="left" w:pos="5812"/>
        <w:tab w:val="right" w:pos="9356"/>
      </w:tabs>
      <w:jc w:val="right"/>
    </w:pPr>
    <w:r>
      <w:t xml:space="preserve">Strana </w:t>
    </w:r>
    <w:r>
      <w:fldChar w:fldCharType="begin"/>
    </w:r>
    <w:r>
      <w:instrText xml:space="preserve"> PAGE  \* Arabic  \* MERGEFORMAT </w:instrText>
    </w:r>
    <w:r>
      <w:fldChar w:fldCharType="separate"/>
    </w:r>
    <w:r w:rsidR="00F425AE">
      <w:rPr>
        <w:noProof/>
      </w:rPr>
      <w:t>21</w:t>
    </w:r>
    <w:r>
      <w:rPr>
        <w:noProof/>
      </w:rPr>
      <w:fldChar w:fldCharType="end"/>
    </w: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rázek 4" o:spid="_x0000_s2049" type="#_x0000_t75" style="position:absolute;left:0;text-align:left;margin-left:466.1pt;margin-top:740.5pt;width:41pt;height:45.5pt;z-index:1;visibility:visible;mso-position-horizontal-relative:margin;mso-position-vertical-relative:page">
          <v:imagedata r:id="rId1" o:title=""/>
          <w10:wrap anchorx="margin" anchory="page"/>
        </v:shape>
      </w:pict>
    </w:r>
    <w:r>
      <w:t>/</w:t>
    </w:r>
    <w:fldSimple w:instr=" NUMPAGES  \* Arabic  \* MERGEFORMAT ">
      <w:r w:rsidR="00F425AE">
        <w:rPr>
          <w:noProof/>
        </w:rPr>
        <w:t>90</w:t>
      </w:r>
    </w:fldSimple>
  </w:p>
  <w:p w:rsidR="00A50214" w:rsidRPr="00A41E7A" w:rsidRDefault="00A50214" w:rsidP="00A41E7A">
    <w:pPr>
      <w:pStyle w:val="Zpat"/>
      <w:tabs>
        <w:tab w:val="clear" w:pos="9072"/>
      </w:tabs>
      <w:spacing w:before="140"/>
      <w:ind w:right="-454"/>
      <w:jc w:val="both"/>
      <w:rPr>
        <w:caps/>
        <w:color w:val="00A3D6"/>
        <w:spacing w:val="18"/>
        <w:sz w:val="10"/>
        <w:szCs w:val="10"/>
      </w:rPr>
    </w:pPr>
    <w:r w:rsidRPr="00A41E7A">
      <w:rPr>
        <w:caps/>
        <w:color w:val="00A3D6"/>
        <w:spacing w:val="18"/>
        <w:sz w:val="10"/>
        <w:szCs w:val="10"/>
        <w:lang w:val="en-US"/>
      </w:rPr>
      <w:t>WORLD ORG</w:t>
    </w:r>
    <w:r>
      <w:rPr>
        <w:caps/>
        <w:color w:val="00A3D6"/>
        <w:spacing w:val="18"/>
        <w:sz w:val="10"/>
        <w:szCs w:val="10"/>
        <w:lang w:val="en-US"/>
      </w:rPr>
      <w:t xml:space="preserve">ANIZATION OF THE SCOUT MOVEMENT </w:t>
    </w:r>
    <w:r w:rsidRPr="00A41E7A">
      <w:rPr>
        <w:caps/>
        <w:color w:val="00A3D6"/>
        <w:spacing w:val="18"/>
        <w:sz w:val="10"/>
        <w:szCs w:val="10"/>
        <w:lang w:val="en-US"/>
      </w:rPr>
      <w:t>/ WORLD ASSOCIATION OF GIRL GUIDES AND GIRL SCOUTS / INTERNATIONAL SCOUT AND GUIDE FELLOWSHIP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214" w:rsidRPr="00497A1F" w:rsidRDefault="00A50214" w:rsidP="00497A1F">
    <w:pPr>
      <w:pStyle w:val="Zpat"/>
      <w:tabs>
        <w:tab w:val="clear" w:pos="9072"/>
      </w:tabs>
      <w:spacing w:before="140"/>
      <w:ind w:right="-454"/>
      <w:jc w:val="both"/>
      <w:rPr>
        <w:caps/>
        <w:color w:val="00A3D6"/>
        <w:spacing w:val="18"/>
        <w:sz w:val="10"/>
        <w:szCs w:val="10"/>
      </w:rPr>
    </w:pPr>
    <w:r w:rsidRPr="00A41E7A">
      <w:rPr>
        <w:caps/>
        <w:color w:val="00A3D6"/>
        <w:spacing w:val="18"/>
        <w:sz w:val="10"/>
        <w:szCs w:val="10"/>
        <w:lang w:val="en-US"/>
      </w:rPr>
      <w:t>WORLD ORG</w:t>
    </w:r>
    <w:r>
      <w:rPr>
        <w:caps/>
        <w:color w:val="00A3D6"/>
        <w:spacing w:val="18"/>
        <w:sz w:val="10"/>
        <w:szCs w:val="10"/>
        <w:lang w:val="en-US"/>
      </w:rPr>
      <w:t xml:space="preserve">ANIZATION OF THE SCOUT MOVEMENT </w:t>
    </w:r>
    <w:r w:rsidRPr="00A41E7A">
      <w:rPr>
        <w:caps/>
        <w:color w:val="00A3D6"/>
        <w:spacing w:val="18"/>
        <w:sz w:val="10"/>
        <w:szCs w:val="10"/>
        <w:lang w:val="en-US"/>
      </w:rPr>
      <w:t>/ WORLD ASSOCIATION OF GIRL GUIDES AND GIRL SCOUTS / INTERNATIONAL SCOUT AND GUIDE FELLOWSHIP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470" w:rsidRDefault="00372470" w:rsidP="000F253B">
      <w:pPr>
        <w:spacing w:after="0" w:line="240" w:lineRule="auto"/>
      </w:pPr>
      <w:r>
        <w:separator/>
      </w:r>
    </w:p>
  </w:footnote>
  <w:footnote w:type="continuationSeparator" w:id="0">
    <w:p w:rsidR="00372470" w:rsidRDefault="00372470" w:rsidP="000F2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214" w:rsidRDefault="00A50214" w:rsidP="002A27F8">
    <w:pPr>
      <w:pStyle w:val="Zhlav"/>
      <w:ind w:left="-709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64" type="#_x0000_t75" style="width:65.25pt;height:72.75pt;visibility:visible">
          <v:imagedata r:id="rId1" o:title="" cropbottom="23140f" cropright="47906f"/>
        </v:shape>
      </w:pict>
    </w:r>
  </w:p>
  <w:p w:rsidR="00A50214" w:rsidRPr="002A27F8" w:rsidRDefault="00A50214" w:rsidP="002A27F8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214" w:rsidRDefault="00A50214" w:rsidP="002A27F8">
    <w:pPr>
      <w:pStyle w:val="Zhlav"/>
      <w:tabs>
        <w:tab w:val="clear" w:pos="9072"/>
        <w:tab w:val="right" w:pos="8222"/>
      </w:tabs>
      <w:ind w:left="-709" w:right="848"/>
      <w:jc w:val="right"/>
    </w:pPr>
  </w:p>
  <w:p w:rsidR="00A50214" w:rsidRDefault="00A50214" w:rsidP="002A27F8">
    <w:pPr>
      <w:pStyle w:val="Zhlav"/>
      <w:tabs>
        <w:tab w:val="clear" w:pos="9072"/>
        <w:tab w:val="right" w:pos="8222"/>
      </w:tabs>
      <w:ind w:left="-709" w:right="848"/>
      <w:jc w:val="right"/>
    </w:pPr>
  </w:p>
  <w:p w:rsidR="00A50214" w:rsidRDefault="00A50214" w:rsidP="002A27F8">
    <w:pPr>
      <w:pStyle w:val="Zhlav"/>
      <w:tabs>
        <w:tab w:val="clear" w:pos="9072"/>
        <w:tab w:val="right" w:pos="8222"/>
      </w:tabs>
      <w:ind w:left="-709" w:right="848"/>
      <w:jc w:val="right"/>
    </w:pPr>
  </w:p>
  <w:p w:rsidR="00A50214" w:rsidRDefault="00A50214" w:rsidP="002A27F8">
    <w:pPr>
      <w:pStyle w:val="Zhlav"/>
      <w:tabs>
        <w:tab w:val="clear" w:pos="9072"/>
        <w:tab w:val="right" w:pos="8222"/>
      </w:tabs>
      <w:ind w:left="-709" w:right="848"/>
      <w:jc w:val="right"/>
    </w:pPr>
  </w:p>
  <w:p w:rsidR="00A50214" w:rsidRDefault="00A50214" w:rsidP="00B86E87">
    <w:pPr>
      <w:pStyle w:val="Zhlav"/>
      <w:ind w:left="-709" w:right="-2"/>
      <w:jc w:val="right"/>
    </w:pPr>
    <w:r>
      <w:rPr>
        <w:sz w:val="24"/>
      </w:rPr>
      <w:t>Projekt SkautSIS</w:t>
    </w:r>
  </w:p>
  <w:p w:rsidR="00A50214" w:rsidRDefault="00A50214" w:rsidP="00B86E87">
    <w:pPr>
      <w:pStyle w:val="Zhlav"/>
      <w:ind w:left="-709" w:right="-2"/>
      <w:jc w:val="right"/>
    </w:pPr>
    <w:r>
      <w:t>Analytický model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214" w:rsidRDefault="00A50214" w:rsidP="000F32F4">
    <w:pPr>
      <w:pStyle w:val="Zhlav"/>
      <w:ind w:left="-709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65" type="#_x0000_t75" style="width:252.75pt;height:114.7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BE6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03F50CE0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">
    <w:nsid w:val="03F50CEF"/>
    <w:multiLevelType w:val="multilevel"/>
    <w:tmpl w:val="00000002"/>
    <w:name w:val="HTML-List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">
    <w:nsid w:val="03F50CF0"/>
    <w:multiLevelType w:val="multilevel"/>
    <w:tmpl w:val="00000003"/>
    <w:name w:val="HTML-List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">
    <w:nsid w:val="03F50D7C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">
    <w:nsid w:val="03F50D7D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">
    <w:nsid w:val="03F50D8B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">
    <w:nsid w:val="03F50DCA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">
    <w:nsid w:val="03F50DCB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">
    <w:nsid w:val="03F50DCC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">
    <w:nsid w:val="03F50E66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">
    <w:nsid w:val="03F50E67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2">
    <w:nsid w:val="03F50E68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3">
    <w:nsid w:val="03F50F02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4">
    <w:nsid w:val="03F50F03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5">
    <w:nsid w:val="03F50F04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6">
    <w:nsid w:val="03F51143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7">
    <w:nsid w:val="03F51144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8">
    <w:nsid w:val="03F51145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9">
    <w:nsid w:val="03F511CF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0">
    <w:nsid w:val="03F511D0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1">
    <w:nsid w:val="03F511D1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2">
    <w:nsid w:val="03F5125C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3">
    <w:nsid w:val="03F5125D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4">
    <w:nsid w:val="03F5125E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5">
    <w:nsid w:val="03F512F8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6">
    <w:nsid w:val="03F512F9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7">
    <w:nsid w:val="03F512FA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8">
    <w:nsid w:val="03F51384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9">
    <w:nsid w:val="03F51385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0">
    <w:nsid w:val="03F51386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1">
    <w:nsid w:val="03F51411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2">
    <w:nsid w:val="03F51412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3">
    <w:nsid w:val="03F51413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4">
    <w:nsid w:val="03F514AD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5">
    <w:nsid w:val="03F514AE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6">
    <w:nsid w:val="03F514AF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7">
    <w:nsid w:val="03F51539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8">
    <w:nsid w:val="03F5153A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9">
    <w:nsid w:val="03F5153B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0">
    <w:nsid w:val="03F515D5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1">
    <w:nsid w:val="03F515D6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2">
    <w:nsid w:val="03F515D7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3">
    <w:nsid w:val="03F51661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4">
    <w:nsid w:val="03F51662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5">
    <w:nsid w:val="03F51663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6">
    <w:nsid w:val="03F51855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7">
    <w:nsid w:val="03F518E1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8">
    <w:nsid w:val="03F5196D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9">
    <w:nsid w:val="03F5196E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0">
    <w:nsid w:val="03F5196F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1">
    <w:nsid w:val="03F51A09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2">
    <w:nsid w:val="03F51A0A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3">
    <w:nsid w:val="03F51A19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4">
    <w:nsid w:val="03F51AA5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5">
    <w:nsid w:val="03F51AA6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6">
    <w:nsid w:val="03F51AA7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7">
    <w:nsid w:val="03F51B32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8">
    <w:nsid w:val="03F51B33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9">
    <w:nsid w:val="03F51B34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0">
    <w:nsid w:val="03F51B70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1">
    <w:nsid w:val="03F51B71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2">
    <w:nsid w:val="03F51B72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3">
    <w:nsid w:val="03F51D35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4">
    <w:nsid w:val="03F51D36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5">
    <w:nsid w:val="03F51D37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6">
    <w:nsid w:val="03F51D73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7">
    <w:nsid w:val="03F51D74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8">
    <w:nsid w:val="03F51DFF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9">
    <w:nsid w:val="03F51E00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0">
    <w:nsid w:val="03F51E0F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1">
    <w:nsid w:val="03F51E4D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2">
    <w:nsid w:val="03F51E4E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3">
    <w:nsid w:val="03F51E4F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4">
    <w:nsid w:val="03F51EDA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5">
    <w:nsid w:val="03F51EDB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6">
    <w:nsid w:val="03F51EDC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7">
    <w:nsid w:val="03F51F18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8">
    <w:nsid w:val="03F51F19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9">
    <w:nsid w:val="03F51FB4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0">
    <w:nsid w:val="03F51FB5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1">
    <w:nsid w:val="03F51FB6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2">
    <w:nsid w:val="03F51FF3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3">
    <w:nsid w:val="03F51FF4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4">
    <w:nsid w:val="03F5207F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5">
    <w:nsid w:val="03F52080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6">
    <w:nsid w:val="03F52081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7">
    <w:nsid w:val="03F520BD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8">
    <w:nsid w:val="03F520BE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9">
    <w:nsid w:val="03F5214A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0">
    <w:nsid w:val="03F521D6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1">
    <w:nsid w:val="03F52263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2">
    <w:nsid w:val="03F52264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3">
    <w:nsid w:val="03F52272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4">
    <w:nsid w:val="03F52437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5">
    <w:nsid w:val="03F52438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6">
    <w:nsid w:val="03F52439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7">
    <w:nsid w:val="03F524C3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8">
    <w:nsid w:val="03F524C4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9">
    <w:nsid w:val="03F524D3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0">
    <w:nsid w:val="03F5255F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1">
    <w:nsid w:val="03F52560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2">
    <w:nsid w:val="03F52561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3">
    <w:nsid w:val="03F525EB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4">
    <w:nsid w:val="03F525EC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5">
    <w:nsid w:val="03F525FB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6">
    <w:nsid w:val="03F52639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7">
    <w:nsid w:val="03F5263A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8">
    <w:nsid w:val="03F5263B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9">
    <w:nsid w:val="03F5263C"/>
    <w:multiLevelType w:val="multilevel"/>
    <w:tmpl w:val="00000004"/>
    <w:name w:val="HTML-List4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0">
    <w:nsid w:val="03F52B19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1">
    <w:nsid w:val="03F52B1A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2">
    <w:nsid w:val="03F52B1B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3">
    <w:nsid w:val="03F52B58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4">
    <w:nsid w:val="03F52B59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5">
    <w:nsid w:val="03F52BE4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6">
    <w:nsid w:val="03F52BE5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7">
    <w:nsid w:val="03F52BE6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8">
    <w:nsid w:val="03F52C23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9">
    <w:nsid w:val="03F52C24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20">
    <w:nsid w:val="03F627DF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21">
    <w:nsid w:val="07F57327"/>
    <w:multiLevelType w:val="hybridMultilevel"/>
    <w:tmpl w:val="D1EE14D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2">
    <w:nsid w:val="146472E1"/>
    <w:multiLevelType w:val="multilevel"/>
    <w:tmpl w:val="8A38150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cs="Calibri"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3">
    <w:nsid w:val="1D33667A"/>
    <w:multiLevelType w:val="hybridMultilevel"/>
    <w:tmpl w:val="429848E6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4">
    <w:nsid w:val="36E233F5"/>
    <w:multiLevelType w:val="hybridMultilevel"/>
    <w:tmpl w:val="FF342840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5">
    <w:nsid w:val="453953B4"/>
    <w:multiLevelType w:val="hybridMultilevel"/>
    <w:tmpl w:val="B6D6A320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6">
    <w:nsid w:val="6AFA4C35"/>
    <w:multiLevelType w:val="hybridMultilevel"/>
    <w:tmpl w:val="C3EEF7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6DEC40D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120"/>
  </w:num>
  <w:num w:numId="2">
    <w:abstractNumId w:val="12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52"/>
  </w:num>
  <w:num w:numId="56">
    <w:abstractNumId w:val="53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2"/>
  </w:num>
  <w:num w:numId="66">
    <w:abstractNumId w:val="63"/>
  </w:num>
  <w:num w:numId="67">
    <w:abstractNumId w:val="64"/>
  </w:num>
  <w:num w:numId="68">
    <w:abstractNumId w:val="65"/>
  </w:num>
  <w:num w:numId="69">
    <w:abstractNumId w:val="66"/>
  </w:num>
  <w:num w:numId="70">
    <w:abstractNumId w:val="67"/>
  </w:num>
  <w:num w:numId="71">
    <w:abstractNumId w:val="68"/>
  </w:num>
  <w:num w:numId="72">
    <w:abstractNumId w:val="69"/>
  </w:num>
  <w:num w:numId="73">
    <w:abstractNumId w:val="70"/>
  </w:num>
  <w:num w:numId="74">
    <w:abstractNumId w:val="71"/>
  </w:num>
  <w:num w:numId="75">
    <w:abstractNumId w:val="72"/>
  </w:num>
  <w:num w:numId="76">
    <w:abstractNumId w:val="73"/>
  </w:num>
  <w:num w:numId="77">
    <w:abstractNumId w:val="74"/>
  </w:num>
  <w:num w:numId="78">
    <w:abstractNumId w:val="75"/>
  </w:num>
  <w:num w:numId="79">
    <w:abstractNumId w:val="76"/>
  </w:num>
  <w:num w:numId="80">
    <w:abstractNumId w:val="77"/>
  </w:num>
  <w:num w:numId="81">
    <w:abstractNumId w:val="78"/>
  </w:num>
  <w:num w:numId="82">
    <w:abstractNumId w:val="79"/>
  </w:num>
  <w:num w:numId="83">
    <w:abstractNumId w:val="80"/>
  </w:num>
  <w:num w:numId="84">
    <w:abstractNumId w:val="81"/>
  </w:num>
  <w:num w:numId="85">
    <w:abstractNumId w:val="82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  <w:num w:numId="109">
    <w:abstractNumId w:val="106"/>
  </w:num>
  <w:num w:numId="110">
    <w:abstractNumId w:val="107"/>
  </w:num>
  <w:num w:numId="111">
    <w:abstractNumId w:val="108"/>
  </w:num>
  <w:num w:numId="112">
    <w:abstractNumId w:val="109"/>
  </w:num>
  <w:num w:numId="113">
    <w:abstractNumId w:val="110"/>
  </w:num>
  <w:num w:numId="114">
    <w:abstractNumId w:val="111"/>
  </w:num>
  <w:num w:numId="115">
    <w:abstractNumId w:val="112"/>
  </w:num>
  <w:num w:numId="116">
    <w:abstractNumId w:val="113"/>
  </w:num>
  <w:num w:numId="117">
    <w:abstractNumId w:val="114"/>
  </w:num>
  <w:num w:numId="118">
    <w:abstractNumId w:val="115"/>
  </w:num>
  <w:num w:numId="119">
    <w:abstractNumId w:val="116"/>
  </w:num>
  <w:num w:numId="120">
    <w:abstractNumId w:val="117"/>
  </w:num>
  <w:num w:numId="121">
    <w:abstractNumId w:val="118"/>
  </w:num>
  <w:num w:numId="122">
    <w:abstractNumId w:val="119"/>
  </w:num>
  <w:num w:numId="123">
    <w:abstractNumId w:val="122"/>
  </w:num>
  <w:num w:numId="124">
    <w:abstractNumId w:val="121"/>
  </w:num>
  <w:num w:numId="125">
    <w:abstractNumId w:val="125"/>
  </w:num>
  <w:num w:numId="126">
    <w:abstractNumId w:val="123"/>
  </w:num>
  <w:num w:numId="127">
    <w:abstractNumId w:val="126"/>
  </w:num>
  <w:num w:numId="128">
    <w:abstractNumId w:val="124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NotTrackMove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0941"/>
    <w:rsid w:val="00002F0B"/>
    <w:rsid w:val="00014C8E"/>
    <w:rsid w:val="000172C0"/>
    <w:rsid w:val="00023DEF"/>
    <w:rsid w:val="000249F4"/>
    <w:rsid w:val="000261E8"/>
    <w:rsid w:val="00032032"/>
    <w:rsid w:val="00045212"/>
    <w:rsid w:val="000528F0"/>
    <w:rsid w:val="000817C2"/>
    <w:rsid w:val="000A0414"/>
    <w:rsid w:val="000B09EF"/>
    <w:rsid w:val="000F253B"/>
    <w:rsid w:val="000F32F4"/>
    <w:rsid w:val="00117E3F"/>
    <w:rsid w:val="00121C3C"/>
    <w:rsid w:val="001325DF"/>
    <w:rsid w:val="0016465E"/>
    <w:rsid w:val="001818F8"/>
    <w:rsid w:val="001F60A5"/>
    <w:rsid w:val="00217688"/>
    <w:rsid w:val="0025173C"/>
    <w:rsid w:val="00255898"/>
    <w:rsid w:val="00295CA6"/>
    <w:rsid w:val="002A27F8"/>
    <w:rsid w:val="002C4891"/>
    <w:rsid w:val="002E6BDA"/>
    <w:rsid w:val="003019A6"/>
    <w:rsid w:val="00315795"/>
    <w:rsid w:val="00335676"/>
    <w:rsid w:val="00337E46"/>
    <w:rsid w:val="00343A46"/>
    <w:rsid w:val="00372470"/>
    <w:rsid w:val="00377EF0"/>
    <w:rsid w:val="003C6E1A"/>
    <w:rsid w:val="004110C1"/>
    <w:rsid w:val="00427F69"/>
    <w:rsid w:val="00456CFE"/>
    <w:rsid w:val="00473F93"/>
    <w:rsid w:val="00497A1F"/>
    <w:rsid w:val="004A2497"/>
    <w:rsid w:val="004B3F44"/>
    <w:rsid w:val="004B5312"/>
    <w:rsid w:val="00504E56"/>
    <w:rsid w:val="005206A4"/>
    <w:rsid w:val="00547EBC"/>
    <w:rsid w:val="005708CB"/>
    <w:rsid w:val="0057332C"/>
    <w:rsid w:val="005C4F54"/>
    <w:rsid w:val="005D1F3D"/>
    <w:rsid w:val="005E6A27"/>
    <w:rsid w:val="005F29D2"/>
    <w:rsid w:val="00624DEB"/>
    <w:rsid w:val="00682E14"/>
    <w:rsid w:val="006845E1"/>
    <w:rsid w:val="006B6D1E"/>
    <w:rsid w:val="006C162D"/>
    <w:rsid w:val="006E5B15"/>
    <w:rsid w:val="007069E7"/>
    <w:rsid w:val="00726732"/>
    <w:rsid w:val="00740FA7"/>
    <w:rsid w:val="00753870"/>
    <w:rsid w:val="00762051"/>
    <w:rsid w:val="00773E5D"/>
    <w:rsid w:val="007A1B5B"/>
    <w:rsid w:val="007B0D8F"/>
    <w:rsid w:val="007C4E35"/>
    <w:rsid w:val="007D3C80"/>
    <w:rsid w:val="008B4112"/>
    <w:rsid w:val="008C218A"/>
    <w:rsid w:val="008F38DC"/>
    <w:rsid w:val="008F46BB"/>
    <w:rsid w:val="00907C7C"/>
    <w:rsid w:val="0094344A"/>
    <w:rsid w:val="009617DC"/>
    <w:rsid w:val="00970D26"/>
    <w:rsid w:val="009C19A9"/>
    <w:rsid w:val="009C2CDB"/>
    <w:rsid w:val="009C525D"/>
    <w:rsid w:val="009D7442"/>
    <w:rsid w:val="00A07A98"/>
    <w:rsid w:val="00A11303"/>
    <w:rsid w:val="00A1488A"/>
    <w:rsid w:val="00A17A55"/>
    <w:rsid w:val="00A219AC"/>
    <w:rsid w:val="00A34BA1"/>
    <w:rsid w:val="00A41968"/>
    <w:rsid w:val="00A41E7A"/>
    <w:rsid w:val="00A50214"/>
    <w:rsid w:val="00A9519C"/>
    <w:rsid w:val="00AC0AB6"/>
    <w:rsid w:val="00AE0565"/>
    <w:rsid w:val="00B13851"/>
    <w:rsid w:val="00B23311"/>
    <w:rsid w:val="00B2386A"/>
    <w:rsid w:val="00B41240"/>
    <w:rsid w:val="00B86D9D"/>
    <w:rsid w:val="00B86E87"/>
    <w:rsid w:val="00BA5D48"/>
    <w:rsid w:val="00BD0678"/>
    <w:rsid w:val="00BD4F33"/>
    <w:rsid w:val="00C04BDA"/>
    <w:rsid w:val="00C14482"/>
    <w:rsid w:val="00C207CE"/>
    <w:rsid w:val="00C501E8"/>
    <w:rsid w:val="00C62A52"/>
    <w:rsid w:val="00C74FD6"/>
    <w:rsid w:val="00C75419"/>
    <w:rsid w:val="00CA7C72"/>
    <w:rsid w:val="00CB1972"/>
    <w:rsid w:val="00CD110D"/>
    <w:rsid w:val="00CE7B6E"/>
    <w:rsid w:val="00D236A8"/>
    <w:rsid w:val="00D421F2"/>
    <w:rsid w:val="00D4631C"/>
    <w:rsid w:val="00D46FDF"/>
    <w:rsid w:val="00D76186"/>
    <w:rsid w:val="00D851BB"/>
    <w:rsid w:val="00DA4F5D"/>
    <w:rsid w:val="00DF4456"/>
    <w:rsid w:val="00E31FEB"/>
    <w:rsid w:val="00E45E1B"/>
    <w:rsid w:val="00E82AD2"/>
    <w:rsid w:val="00E84B54"/>
    <w:rsid w:val="00E8668D"/>
    <w:rsid w:val="00E90F0D"/>
    <w:rsid w:val="00EA3FD9"/>
    <w:rsid w:val="00EB6A9D"/>
    <w:rsid w:val="00ED35FF"/>
    <w:rsid w:val="00EE0037"/>
    <w:rsid w:val="00F1432F"/>
    <w:rsid w:val="00F425AE"/>
    <w:rsid w:val="00F53BCC"/>
    <w:rsid w:val="00F7115F"/>
    <w:rsid w:val="00F73F40"/>
    <w:rsid w:val="00F86408"/>
    <w:rsid w:val="00FD4567"/>
    <w:rsid w:val="00FE0941"/>
    <w:rsid w:val="00F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unhideWhenUsed="0" w:qFormat="1"/>
  </w:latentStyles>
  <w:style w:type="paragraph" w:default="1" w:styleId="Normln">
    <w:name w:val="Normal"/>
    <w:qFormat/>
    <w:rsid w:val="000817C2"/>
    <w:pPr>
      <w:spacing w:after="200" w:line="276" w:lineRule="auto"/>
    </w:pPr>
    <w:rPr>
      <w:sz w:val="22"/>
      <w:szCs w:val="22"/>
    </w:rPr>
  </w:style>
  <w:style w:type="paragraph" w:styleId="Nadpis1">
    <w:name w:val="heading 1"/>
    <w:basedOn w:val="Normln"/>
    <w:next w:val="Odstavec"/>
    <w:link w:val="Nadpis1Char"/>
    <w:uiPriority w:val="99"/>
    <w:qFormat/>
    <w:rsid w:val="00762051"/>
    <w:pPr>
      <w:keepNext/>
      <w:keepLines/>
      <w:numPr>
        <w:numId w:val="2"/>
      </w:numPr>
      <w:spacing w:before="480" w:after="0"/>
      <w:outlineLvl w:val="0"/>
    </w:pPr>
    <w:rPr>
      <w:rFonts w:ascii="TheMixCE B7 Bold" w:hAnsi="TheMixCE B7 Bold"/>
      <w:bCs/>
      <w:color w:val="262626"/>
      <w:sz w:val="30"/>
      <w:szCs w:val="28"/>
    </w:rPr>
  </w:style>
  <w:style w:type="paragraph" w:styleId="Nadpis2">
    <w:name w:val="heading 2"/>
    <w:basedOn w:val="Normln"/>
    <w:next w:val="Odstavec"/>
    <w:link w:val="Nadpis2Char"/>
    <w:uiPriority w:val="99"/>
    <w:qFormat/>
    <w:rsid w:val="00762051"/>
    <w:pPr>
      <w:keepNext/>
      <w:keepLines/>
      <w:numPr>
        <w:ilvl w:val="1"/>
        <w:numId w:val="2"/>
      </w:numPr>
      <w:spacing w:before="200" w:after="0"/>
      <w:outlineLvl w:val="1"/>
    </w:pPr>
    <w:rPr>
      <w:rFonts w:ascii="TheMixCE B7 Bold" w:hAnsi="TheMixCE B7 Bold"/>
      <w:bCs/>
      <w:i/>
      <w:color w:val="3B3B3B"/>
      <w:sz w:val="29"/>
      <w:szCs w:val="26"/>
    </w:rPr>
  </w:style>
  <w:style w:type="paragraph" w:styleId="Nadpis3">
    <w:name w:val="heading 3"/>
    <w:basedOn w:val="Normln"/>
    <w:next w:val="Odstavec"/>
    <w:link w:val="Nadpis3Char"/>
    <w:uiPriority w:val="99"/>
    <w:qFormat/>
    <w:rsid w:val="00762051"/>
    <w:pPr>
      <w:keepNext/>
      <w:keepLines/>
      <w:numPr>
        <w:ilvl w:val="2"/>
        <w:numId w:val="2"/>
      </w:numPr>
      <w:spacing w:before="200" w:after="0"/>
      <w:outlineLvl w:val="2"/>
    </w:pPr>
    <w:rPr>
      <w:rFonts w:ascii="TheMixCE B7 Bold" w:hAnsi="TheMixCE B7 Bold"/>
      <w:bCs/>
      <w:color w:val="5C5C5C"/>
      <w:sz w:val="28"/>
    </w:rPr>
  </w:style>
  <w:style w:type="paragraph" w:styleId="Nadpis4">
    <w:name w:val="heading 4"/>
    <w:basedOn w:val="Normln"/>
    <w:next w:val="Odstavec"/>
    <w:link w:val="Nadpis4Char"/>
    <w:uiPriority w:val="99"/>
    <w:qFormat/>
    <w:rsid w:val="00F7115F"/>
    <w:pPr>
      <w:keepNext/>
      <w:keepLines/>
      <w:numPr>
        <w:ilvl w:val="3"/>
        <w:numId w:val="2"/>
      </w:numPr>
      <w:spacing w:before="200" w:after="0"/>
      <w:outlineLvl w:val="3"/>
    </w:pPr>
    <w:rPr>
      <w:rFonts w:ascii="TheMixCE B7 Bold" w:hAnsi="TheMixCE B7 Bold"/>
      <w:bCs/>
      <w:i/>
      <w:iCs/>
      <w:color w:val="5C5C5C"/>
      <w:sz w:val="26"/>
    </w:rPr>
  </w:style>
  <w:style w:type="paragraph" w:styleId="Nadpis5">
    <w:name w:val="heading 5"/>
    <w:basedOn w:val="Normln"/>
    <w:next w:val="Odstavec"/>
    <w:link w:val="Nadpis5Char"/>
    <w:uiPriority w:val="99"/>
    <w:qFormat/>
    <w:rsid w:val="00F7115F"/>
    <w:pPr>
      <w:keepNext/>
      <w:keepLines/>
      <w:numPr>
        <w:ilvl w:val="4"/>
        <w:numId w:val="2"/>
      </w:numPr>
      <w:spacing w:before="200" w:after="0"/>
      <w:outlineLvl w:val="4"/>
    </w:pPr>
    <w:rPr>
      <w:rFonts w:ascii="TheMixCE B7 Bold" w:hAnsi="TheMixCE B7 Bold"/>
      <w:i/>
      <w:color w:val="5C5C5C"/>
    </w:rPr>
  </w:style>
  <w:style w:type="paragraph" w:styleId="Nadpis6">
    <w:name w:val="heading 6"/>
    <w:basedOn w:val="Normln"/>
    <w:next w:val="Odstavec"/>
    <w:link w:val="Nadpis6Char"/>
    <w:uiPriority w:val="99"/>
    <w:qFormat/>
    <w:rsid w:val="00F7115F"/>
    <w:pPr>
      <w:keepNext/>
      <w:keepLines/>
      <w:numPr>
        <w:ilvl w:val="5"/>
        <w:numId w:val="2"/>
      </w:numPr>
      <w:spacing w:before="200" w:after="0"/>
      <w:outlineLvl w:val="5"/>
    </w:pPr>
    <w:rPr>
      <w:rFonts w:ascii="TheMixCE B7 Bold" w:hAnsi="TheMixCE B7 Bold"/>
      <w:iCs/>
      <w:color w:val="5C5C5C"/>
      <w:sz w:val="20"/>
    </w:rPr>
  </w:style>
  <w:style w:type="paragraph" w:styleId="Nadpis7">
    <w:name w:val="heading 7"/>
    <w:basedOn w:val="Normln"/>
    <w:next w:val="Odstavec"/>
    <w:link w:val="Nadpis7Char"/>
    <w:uiPriority w:val="99"/>
    <w:qFormat/>
    <w:rsid w:val="00F7115F"/>
    <w:pPr>
      <w:keepNext/>
      <w:keepLines/>
      <w:numPr>
        <w:ilvl w:val="6"/>
        <w:numId w:val="2"/>
      </w:numPr>
      <w:spacing w:before="200" w:after="0"/>
      <w:outlineLvl w:val="6"/>
    </w:pPr>
    <w:rPr>
      <w:rFonts w:ascii="TheMixCE B7 Bold" w:hAnsi="TheMixCE B7 Bold"/>
      <w:i/>
      <w:iCs/>
      <w:color w:val="5C5C5C"/>
      <w:sz w:val="20"/>
    </w:rPr>
  </w:style>
  <w:style w:type="paragraph" w:styleId="Nadpis8">
    <w:name w:val="heading 8"/>
    <w:basedOn w:val="Normln"/>
    <w:next w:val="Odstavec"/>
    <w:link w:val="Nadpis8Char"/>
    <w:uiPriority w:val="99"/>
    <w:qFormat/>
    <w:rsid w:val="00F7115F"/>
    <w:pPr>
      <w:keepNext/>
      <w:keepLines/>
      <w:numPr>
        <w:ilvl w:val="7"/>
        <w:numId w:val="2"/>
      </w:numPr>
      <w:spacing w:before="200" w:after="0"/>
      <w:outlineLvl w:val="7"/>
    </w:pPr>
    <w:rPr>
      <w:rFonts w:ascii="TheMixCE B7 Bold" w:hAnsi="TheMixCE B7 Bold"/>
      <w:i/>
      <w:color w:val="929292"/>
      <w:sz w:val="20"/>
      <w:szCs w:val="20"/>
    </w:rPr>
  </w:style>
  <w:style w:type="paragraph" w:styleId="Nadpis9">
    <w:name w:val="heading 9"/>
    <w:basedOn w:val="Normln"/>
    <w:next w:val="Odstavec"/>
    <w:link w:val="Nadpis9Char"/>
    <w:uiPriority w:val="99"/>
    <w:qFormat/>
    <w:rsid w:val="00F7115F"/>
    <w:pPr>
      <w:keepNext/>
      <w:keepLines/>
      <w:numPr>
        <w:ilvl w:val="8"/>
        <w:numId w:val="2"/>
      </w:numPr>
      <w:spacing w:before="200" w:after="0"/>
      <w:outlineLvl w:val="8"/>
    </w:pPr>
    <w:rPr>
      <w:rFonts w:ascii="TheMixCE B7 Bold" w:hAnsi="TheMixCE B7 Bold"/>
      <w:i/>
      <w:iCs/>
      <w:color w:val="C8C8C8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762051"/>
    <w:rPr>
      <w:rFonts w:ascii="TheMixCE B7 Bold" w:hAnsi="TheMixCE B7 Bold" w:cs="Times New Roman"/>
      <w:bCs/>
      <w:color w:val="262626"/>
      <w:sz w:val="28"/>
      <w:szCs w:val="28"/>
    </w:rPr>
  </w:style>
  <w:style w:type="character" w:customStyle="1" w:styleId="Nadpis2Char">
    <w:name w:val="Nadpis 2 Char"/>
    <w:link w:val="Nadpis2"/>
    <w:uiPriority w:val="99"/>
    <w:locked/>
    <w:rsid w:val="00762051"/>
    <w:rPr>
      <w:rFonts w:ascii="TheMixCE B7 Bold" w:hAnsi="TheMixCE B7 Bold" w:cs="Times New Roman"/>
      <w:bCs/>
      <w:i/>
      <w:color w:val="3B3B3B"/>
      <w:sz w:val="26"/>
      <w:szCs w:val="26"/>
    </w:rPr>
  </w:style>
  <w:style w:type="character" w:customStyle="1" w:styleId="Nadpis3Char">
    <w:name w:val="Nadpis 3 Char"/>
    <w:link w:val="Nadpis3"/>
    <w:uiPriority w:val="99"/>
    <w:locked/>
    <w:rsid w:val="00762051"/>
    <w:rPr>
      <w:rFonts w:ascii="TheMixCE B7 Bold" w:hAnsi="TheMixCE B7 Bold" w:cs="Times New Roman"/>
      <w:bCs/>
      <w:color w:val="5C5C5C"/>
      <w:sz w:val="28"/>
    </w:rPr>
  </w:style>
  <w:style w:type="character" w:customStyle="1" w:styleId="Nadpis4Char">
    <w:name w:val="Nadpis 4 Char"/>
    <w:link w:val="Nadpis4"/>
    <w:uiPriority w:val="99"/>
    <w:locked/>
    <w:rsid w:val="00F7115F"/>
    <w:rPr>
      <w:rFonts w:ascii="TheMixCE B7 Bold" w:hAnsi="TheMixCE B7 Bold" w:cs="Times New Roman"/>
      <w:bCs/>
      <w:i/>
      <w:iCs/>
      <w:color w:val="5C5C5C"/>
      <w:sz w:val="26"/>
    </w:rPr>
  </w:style>
  <w:style w:type="character" w:customStyle="1" w:styleId="Nadpis5Char">
    <w:name w:val="Nadpis 5 Char"/>
    <w:link w:val="Nadpis5"/>
    <w:uiPriority w:val="99"/>
    <w:locked/>
    <w:rsid w:val="00F7115F"/>
    <w:rPr>
      <w:rFonts w:ascii="TheMixCE B7 Bold" w:hAnsi="TheMixCE B7 Bold" w:cs="Times New Roman"/>
      <w:i/>
      <w:color w:val="5C5C5C"/>
    </w:rPr>
  </w:style>
  <w:style w:type="character" w:customStyle="1" w:styleId="Nadpis6Char">
    <w:name w:val="Nadpis 6 Char"/>
    <w:link w:val="Nadpis6"/>
    <w:uiPriority w:val="99"/>
    <w:locked/>
    <w:rsid w:val="00F7115F"/>
    <w:rPr>
      <w:rFonts w:ascii="TheMixCE B7 Bold" w:hAnsi="TheMixCE B7 Bold" w:cs="Times New Roman"/>
      <w:iCs/>
      <w:color w:val="5C5C5C"/>
      <w:sz w:val="20"/>
    </w:rPr>
  </w:style>
  <w:style w:type="character" w:customStyle="1" w:styleId="Nadpis7Char">
    <w:name w:val="Nadpis 7 Char"/>
    <w:link w:val="Nadpis7"/>
    <w:uiPriority w:val="99"/>
    <w:locked/>
    <w:rsid w:val="00F7115F"/>
    <w:rPr>
      <w:rFonts w:ascii="TheMixCE B7 Bold" w:hAnsi="TheMixCE B7 Bold" w:cs="Times New Roman"/>
      <w:i/>
      <w:iCs/>
      <w:color w:val="5C5C5C"/>
      <w:sz w:val="20"/>
    </w:rPr>
  </w:style>
  <w:style w:type="character" w:customStyle="1" w:styleId="Nadpis8Char">
    <w:name w:val="Nadpis 8 Char"/>
    <w:link w:val="Nadpis8"/>
    <w:uiPriority w:val="99"/>
    <w:locked/>
    <w:rsid w:val="00F7115F"/>
    <w:rPr>
      <w:rFonts w:ascii="TheMixCE B7 Bold" w:hAnsi="TheMixCE B7 Bold" w:cs="Times New Roman"/>
      <w:i/>
      <w:color w:val="929292"/>
      <w:sz w:val="20"/>
      <w:szCs w:val="20"/>
    </w:rPr>
  </w:style>
  <w:style w:type="character" w:customStyle="1" w:styleId="Nadpis9Char">
    <w:name w:val="Nadpis 9 Char"/>
    <w:link w:val="Nadpis9"/>
    <w:uiPriority w:val="99"/>
    <w:locked/>
    <w:rsid w:val="00F7115F"/>
    <w:rPr>
      <w:rFonts w:ascii="TheMixCE B7 Bold" w:hAnsi="TheMixCE B7 Bold" w:cs="Times New Roman"/>
      <w:i/>
      <w:iCs/>
      <w:color w:val="C8C8C8"/>
      <w:sz w:val="20"/>
      <w:szCs w:val="20"/>
    </w:rPr>
  </w:style>
  <w:style w:type="paragraph" w:styleId="Zhlav">
    <w:name w:val="header"/>
    <w:basedOn w:val="Normln"/>
    <w:link w:val="ZhlavChar"/>
    <w:uiPriority w:val="99"/>
    <w:rsid w:val="000F2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link w:val="Zhlav"/>
    <w:uiPriority w:val="99"/>
    <w:locked/>
    <w:rsid w:val="000F253B"/>
    <w:rPr>
      <w:rFonts w:cs="Times New Roman"/>
    </w:rPr>
  </w:style>
  <w:style w:type="paragraph" w:styleId="Zpat">
    <w:name w:val="footer"/>
    <w:basedOn w:val="Normln"/>
    <w:link w:val="ZpatChar"/>
    <w:uiPriority w:val="99"/>
    <w:rsid w:val="00E84B54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ZpatChar">
    <w:name w:val="Zápatí Char"/>
    <w:link w:val="Zpat"/>
    <w:uiPriority w:val="99"/>
    <w:locked/>
    <w:rsid w:val="00E84B54"/>
    <w:rPr>
      <w:rFonts w:ascii="TheMixCE B5 Plain" w:hAnsi="TheMixCE B5 Plain" w:cs="Times New Roman"/>
      <w:sz w:val="18"/>
    </w:rPr>
  </w:style>
  <w:style w:type="paragraph" w:styleId="Textbubliny">
    <w:name w:val="Balloon Text"/>
    <w:basedOn w:val="Normln"/>
    <w:link w:val="TextbublinyChar"/>
    <w:uiPriority w:val="99"/>
    <w:semiHidden/>
    <w:rsid w:val="000F2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0F253B"/>
    <w:rPr>
      <w:rFonts w:ascii="Tahoma" w:hAnsi="Tahoma" w:cs="Tahoma"/>
      <w:sz w:val="16"/>
      <w:szCs w:val="16"/>
    </w:rPr>
  </w:style>
  <w:style w:type="character" w:styleId="Hypertextovodkaz">
    <w:name w:val="Hyperlink"/>
    <w:uiPriority w:val="99"/>
    <w:rsid w:val="009C19A9"/>
    <w:rPr>
      <w:rFonts w:cs="Times New Roman"/>
      <w:color w:val="0064A5"/>
      <w:u w:val="single"/>
    </w:rPr>
  </w:style>
  <w:style w:type="paragraph" w:styleId="Nzev">
    <w:name w:val="Title"/>
    <w:basedOn w:val="Normln"/>
    <w:next w:val="Odstavec"/>
    <w:link w:val="NzevChar"/>
    <w:uiPriority w:val="99"/>
    <w:qFormat/>
    <w:rsid w:val="002A27F8"/>
    <w:pPr>
      <w:spacing w:line="240" w:lineRule="auto"/>
      <w:contextualSpacing/>
    </w:pPr>
    <w:rPr>
      <w:rFonts w:ascii="TheMixCE B7 Bold" w:hAnsi="TheMixCE B7 Bold"/>
      <w:color w:val="262626"/>
      <w:spacing w:val="5"/>
      <w:kern w:val="28"/>
      <w:sz w:val="52"/>
      <w:szCs w:val="52"/>
    </w:rPr>
  </w:style>
  <w:style w:type="character" w:customStyle="1" w:styleId="NzevChar">
    <w:name w:val="Název Char"/>
    <w:link w:val="Nzev"/>
    <w:uiPriority w:val="99"/>
    <w:locked/>
    <w:rsid w:val="002A27F8"/>
    <w:rPr>
      <w:rFonts w:ascii="TheMixCE B7 Bold" w:hAnsi="TheMixCE B7 Bold" w:cs="Times New Roman"/>
      <w:color w:val="262626"/>
      <w:spacing w:val="5"/>
      <w:kern w:val="28"/>
      <w:sz w:val="52"/>
      <w:szCs w:val="52"/>
    </w:rPr>
  </w:style>
  <w:style w:type="paragraph" w:styleId="Podtitul">
    <w:name w:val="Subtitle"/>
    <w:basedOn w:val="Normln"/>
    <w:next w:val="Odstavec"/>
    <w:link w:val="PodtitulChar"/>
    <w:uiPriority w:val="99"/>
    <w:qFormat/>
    <w:rsid w:val="002A27F8"/>
    <w:pPr>
      <w:numPr>
        <w:ilvl w:val="1"/>
      </w:numPr>
      <w:spacing w:after="120"/>
    </w:pPr>
    <w:rPr>
      <w:i/>
      <w:iCs/>
      <w:color w:val="3B3B3B"/>
      <w:spacing w:val="15"/>
      <w:sz w:val="40"/>
      <w:szCs w:val="24"/>
    </w:rPr>
  </w:style>
  <w:style w:type="character" w:customStyle="1" w:styleId="PodtitulChar">
    <w:name w:val="Podtitul Char"/>
    <w:link w:val="Podtitul"/>
    <w:uiPriority w:val="99"/>
    <w:locked/>
    <w:rsid w:val="002A27F8"/>
    <w:rPr>
      <w:rFonts w:eastAsia="Times New Roman" w:cs="Times New Roman"/>
      <w:i/>
      <w:iCs/>
      <w:color w:val="3B3B3B"/>
      <w:spacing w:val="15"/>
      <w:sz w:val="24"/>
      <w:szCs w:val="24"/>
    </w:rPr>
  </w:style>
  <w:style w:type="paragraph" w:styleId="Odstavecseseznamem">
    <w:name w:val="List Paragraph"/>
    <w:basedOn w:val="Normln"/>
    <w:uiPriority w:val="99"/>
    <w:qFormat/>
    <w:rsid w:val="00F7115F"/>
    <w:pPr>
      <w:ind w:left="720"/>
      <w:contextualSpacing/>
    </w:pPr>
  </w:style>
  <w:style w:type="paragraph" w:customStyle="1" w:styleId="Odstavec">
    <w:name w:val="Odstavec"/>
    <w:basedOn w:val="Normln"/>
    <w:link w:val="OdstavecChar"/>
    <w:uiPriority w:val="99"/>
    <w:rsid w:val="00BD4F33"/>
    <w:pPr>
      <w:ind w:firstLine="397"/>
      <w:jc w:val="both"/>
    </w:pPr>
  </w:style>
  <w:style w:type="paragraph" w:styleId="Bezmezer">
    <w:name w:val="No Spacing"/>
    <w:uiPriority w:val="99"/>
    <w:qFormat/>
    <w:rsid w:val="00F7115F"/>
    <w:rPr>
      <w:sz w:val="22"/>
      <w:szCs w:val="22"/>
    </w:rPr>
  </w:style>
  <w:style w:type="character" w:customStyle="1" w:styleId="OdstavecChar">
    <w:name w:val="Odstavec Char"/>
    <w:link w:val="Odstavec"/>
    <w:uiPriority w:val="99"/>
    <w:locked/>
    <w:rsid w:val="00BD4F33"/>
    <w:rPr>
      <w:rFonts w:cs="Times New Roman"/>
    </w:rPr>
  </w:style>
  <w:style w:type="character" w:styleId="Zstupntext">
    <w:name w:val="Placeholder Text"/>
    <w:uiPriority w:val="99"/>
    <w:semiHidden/>
    <w:rsid w:val="000F32F4"/>
    <w:rPr>
      <w:rFonts w:cs="Times New Roman"/>
      <w:color w:val="808080"/>
    </w:rPr>
  </w:style>
  <w:style w:type="paragraph" w:styleId="Vrazncitt">
    <w:name w:val="Intense Quote"/>
    <w:basedOn w:val="Normln"/>
    <w:next w:val="Normln"/>
    <w:link w:val="VrazncittChar"/>
    <w:uiPriority w:val="99"/>
    <w:qFormat/>
    <w:rsid w:val="00F7115F"/>
    <w:pPr>
      <w:pBdr>
        <w:bottom w:val="single" w:sz="4" w:space="4" w:color="262626"/>
      </w:pBdr>
      <w:spacing w:before="200" w:after="280"/>
      <w:ind w:left="936" w:right="936"/>
    </w:pPr>
    <w:rPr>
      <w:b/>
      <w:bCs/>
      <w:i/>
      <w:iCs/>
      <w:color w:val="262626"/>
    </w:rPr>
  </w:style>
  <w:style w:type="character" w:customStyle="1" w:styleId="VrazncittChar">
    <w:name w:val="Výrazný citát Char"/>
    <w:link w:val="Vrazncitt"/>
    <w:uiPriority w:val="99"/>
    <w:locked/>
    <w:rsid w:val="00F7115F"/>
    <w:rPr>
      <w:rFonts w:cs="Times New Roman"/>
      <w:b/>
      <w:bCs/>
      <w:i/>
      <w:iCs/>
      <w:color w:val="262626"/>
    </w:rPr>
  </w:style>
  <w:style w:type="character" w:styleId="Zdraznnintenzivn">
    <w:name w:val="Intense Emphasis"/>
    <w:uiPriority w:val="99"/>
    <w:qFormat/>
    <w:rsid w:val="00F7115F"/>
    <w:rPr>
      <w:rFonts w:cs="Times New Roman"/>
      <w:b/>
      <w:bCs/>
      <w:i/>
      <w:iCs/>
      <w:color w:val="262626"/>
    </w:rPr>
  </w:style>
  <w:style w:type="paragraph" w:styleId="Obsah1">
    <w:name w:val="toc 1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2">
    <w:name w:val="toc 2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18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3">
    <w:name w:val="toc 3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36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4">
    <w:name w:val="toc 4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54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5">
    <w:name w:val="toc 5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72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6">
    <w:name w:val="toc 6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90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7">
    <w:name w:val="toc 7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108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8">
    <w:name w:val="toc 8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126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9">
    <w:name w:val="toc 9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144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customStyle="1" w:styleId="NumberedList">
    <w:name w:val="Numbered List"/>
    <w:next w:val="Normln"/>
    <w:uiPriority w:val="99"/>
    <w:rsid w:val="00FE0941"/>
    <w:pPr>
      <w:widowControl w:val="0"/>
      <w:autoSpaceDE w:val="0"/>
      <w:autoSpaceDN w:val="0"/>
      <w:adjustRightInd w:val="0"/>
      <w:ind w:left="360" w:hanging="360"/>
      <w:outlineLvl w:val="255"/>
    </w:pPr>
    <w:rPr>
      <w:rFonts w:ascii="Arial" w:hAnsi="Arial" w:cs="Arial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ln"/>
    <w:uiPriority w:val="99"/>
    <w:rsid w:val="00FE0941"/>
    <w:pPr>
      <w:widowControl w:val="0"/>
      <w:autoSpaceDE w:val="0"/>
      <w:autoSpaceDN w:val="0"/>
      <w:adjustRightInd w:val="0"/>
      <w:ind w:left="360" w:hanging="360"/>
      <w:outlineLvl w:val="255"/>
    </w:pPr>
    <w:rPr>
      <w:rFonts w:ascii="Arial" w:hAnsi="Arial" w:cs="Arial"/>
      <w:color w:val="000000"/>
      <w:shd w:val="clear" w:color="auto" w:fill="FFFFFF"/>
      <w:lang w:val="en-AU"/>
    </w:rPr>
  </w:style>
  <w:style w:type="paragraph" w:styleId="Zkladntext">
    <w:name w:val="Body Text"/>
    <w:basedOn w:val="Normln"/>
    <w:next w:val="Normln"/>
    <w:link w:val="ZkladntextChar"/>
    <w:uiPriority w:val="99"/>
    <w:rsid w:val="00FE0941"/>
    <w:pPr>
      <w:widowControl w:val="0"/>
      <w:autoSpaceDE w:val="0"/>
      <w:autoSpaceDN w:val="0"/>
      <w:adjustRightInd w:val="0"/>
      <w:spacing w:after="120" w:line="240" w:lineRule="auto"/>
      <w:outlineLvl w:val="255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character" w:customStyle="1" w:styleId="ZkladntextChar">
    <w:name w:val="Základní text Char"/>
    <w:link w:val="Zkladntext"/>
    <w:uiPriority w:val="99"/>
    <w:locked/>
    <w:rsid w:val="00FE0941"/>
    <w:rPr>
      <w:rFonts w:ascii="Arial" w:hAnsi="Arial" w:cs="Arial"/>
      <w:color w:val="000000"/>
      <w:sz w:val="20"/>
      <w:szCs w:val="20"/>
      <w:lang w:val="en-AU"/>
    </w:rPr>
  </w:style>
  <w:style w:type="paragraph" w:styleId="Zkladntext2">
    <w:name w:val="Body Text 2"/>
    <w:basedOn w:val="Normln"/>
    <w:next w:val="Normln"/>
    <w:link w:val="Zkladntext2Char"/>
    <w:uiPriority w:val="99"/>
    <w:rsid w:val="00FE0941"/>
    <w:pPr>
      <w:widowControl w:val="0"/>
      <w:autoSpaceDE w:val="0"/>
      <w:autoSpaceDN w:val="0"/>
      <w:adjustRightInd w:val="0"/>
      <w:spacing w:after="120" w:line="480" w:lineRule="auto"/>
      <w:outlineLvl w:val="255"/>
    </w:pPr>
    <w:rPr>
      <w:rFonts w:ascii="Arial" w:hAnsi="Arial" w:cs="Arial"/>
      <w:color w:val="000000"/>
      <w:sz w:val="18"/>
      <w:szCs w:val="18"/>
      <w:shd w:val="clear" w:color="auto" w:fill="FFFFFF"/>
      <w:lang w:val="en-AU"/>
    </w:rPr>
  </w:style>
  <w:style w:type="character" w:customStyle="1" w:styleId="Zkladntext2Char">
    <w:name w:val="Základní text 2 Char"/>
    <w:link w:val="Zkladntext2"/>
    <w:uiPriority w:val="99"/>
    <w:locked/>
    <w:rsid w:val="00FE0941"/>
    <w:rPr>
      <w:rFonts w:ascii="Arial" w:hAnsi="Arial" w:cs="Arial"/>
      <w:color w:val="000000"/>
      <w:sz w:val="18"/>
      <w:szCs w:val="18"/>
      <w:lang w:val="en-AU"/>
    </w:rPr>
  </w:style>
  <w:style w:type="paragraph" w:styleId="Zkladntext3">
    <w:name w:val="Body Text 3"/>
    <w:basedOn w:val="Normln"/>
    <w:next w:val="Normln"/>
    <w:link w:val="Zkladntext3Char"/>
    <w:uiPriority w:val="99"/>
    <w:rsid w:val="00FE0941"/>
    <w:pPr>
      <w:widowControl w:val="0"/>
      <w:autoSpaceDE w:val="0"/>
      <w:autoSpaceDN w:val="0"/>
      <w:adjustRightInd w:val="0"/>
      <w:spacing w:after="120" w:line="240" w:lineRule="auto"/>
      <w:outlineLvl w:val="255"/>
    </w:pPr>
    <w:rPr>
      <w:rFonts w:ascii="Arial" w:hAnsi="Arial" w:cs="Arial"/>
      <w:color w:val="000000"/>
      <w:sz w:val="16"/>
      <w:szCs w:val="16"/>
      <w:shd w:val="clear" w:color="auto" w:fill="FFFFFF"/>
      <w:lang w:val="en-AU"/>
    </w:rPr>
  </w:style>
  <w:style w:type="character" w:customStyle="1" w:styleId="Zkladntext3Char">
    <w:name w:val="Základní text 3 Char"/>
    <w:link w:val="Zkladntext3"/>
    <w:uiPriority w:val="99"/>
    <w:locked/>
    <w:rsid w:val="00FE0941"/>
    <w:rPr>
      <w:rFonts w:ascii="Arial" w:hAnsi="Arial" w:cs="Arial"/>
      <w:color w:val="000000"/>
      <w:sz w:val="16"/>
      <w:szCs w:val="16"/>
      <w:lang w:val="en-AU"/>
    </w:rPr>
  </w:style>
  <w:style w:type="paragraph" w:styleId="Nadpispoznmky">
    <w:name w:val="Note Heading"/>
    <w:basedOn w:val="Normln"/>
    <w:next w:val="Normln"/>
    <w:link w:val="NadpispoznmkyChar"/>
    <w:uiPriority w:val="99"/>
    <w:rsid w:val="00FE0941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character" w:customStyle="1" w:styleId="NadpispoznmkyChar">
    <w:name w:val="Nadpis poznámky Char"/>
    <w:link w:val="Nadpispoznmky"/>
    <w:uiPriority w:val="99"/>
    <w:locked/>
    <w:rsid w:val="00FE0941"/>
    <w:rPr>
      <w:rFonts w:ascii="Arial" w:hAnsi="Arial" w:cs="Arial"/>
      <w:color w:val="000000"/>
      <w:sz w:val="20"/>
      <w:szCs w:val="20"/>
      <w:lang w:val="en-AU"/>
    </w:rPr>
  </w:style>
  <w:style w:type="paragraph" w:styleId="Prosttext">
    <w:name w:val="Plain Text"/>
    <w:basedOn w:val="Normln"/>
    <w:next w:val="Normln"/>
    <w:link w:val="ProsttextChar"/>
    <w:uiPriority w:val="99"/>
    <w:rsid w:val="00FE0941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character" w:customStyle="1" w:styleId="ProsttextChar">
    <w:name w:val="Prostý text Char"/>
    <w:link w:val="Prosttext"/>
    <w:uiPriority w:val="99"/>
    <w:locked/>
    <w:rsid w:val="00FE0941"/>
    <w:rPr>
      <w:rFonts w:ascii="Arial" w:hAnsi="Arial" w:cs="Arial"/>
      <w:color w:val="000000"/>
      <w:sz w:val="20"/>
      <w:szCs w:val="20"/>
      <w:lang w:val="en-AU"/>
    </w:rPr>
  </w:style>
  <w:style w:type="character" w:styleId="Siln">
    <w:name w:val="Strong"/>
    <w:uiPriority w:val="99"/>
    <w:qFormat/>
    <w:rsid w:val="00FE0941"/>
    <w:rPr>
      <w:rFonts w:cs="Times New Roman"/>
      <w:b/>
      <w:bCs/>
      <w:color w:val="000000"/>
      <w:sz w:val="22"/>
      <w:szCs w:val="22"/>
      <w:shd w:val="clear" w:color="auto" w:fill="FFFFFF"/>
    </w:rPr>
  </w:style>
  <w:style w:type="character" w:styleId="Zvraznn">
    <w:name w:val="Emphasis"/>
    <w:uiPriority w:val="99"/>
    <w:qFormat/>
    <w:rsid w:val="00FE0941"/>
    <w:rPr>
      <w:rFonts w:cs="Times New Roman"/>
      <w:i/>
      <w:iCs/>
      <w:color w:val="000000"/>
      <w:sz w:val="22"/>
      <w:szCs w:val="22"/>
      <w:shd w:val="clear" w:color="auto" w:fill="FFFFFF"/>
    </w:rPr>
  </w:style>
  <w:style w:type="paragraph" w:customStyle="1" w:styleId="Code">
    <w:name w:val="Code"/>
    <w:next w:val="Normln"/>
    <w:uiPriority w:val="99"/>
    <w:rsid w:val="00FE0941"/>
    <w:pPr>
      <w:widowControl w:val="0"/>
      <w:autoSpaceDE w:val="0"/>
      <w:autoSpaceDN w:val="0"/>
      <w:adjustRightInd w:val="0"/>
      <w:outlineLvl w:val="255"/>
    </w:pPr>
    <w:rPr>
      <w:rFonts w:ascii="Arial" w:hAnsi="Arial" w:cs="Arial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sid w:val="00FE0941"/>
    <w:rPr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sid w:val="00FE0941"/>
    <w:rPr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sid w:val="00FE0941"/>
    <w:rPr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FE0941"/>
    <w:rPr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ln"/>
    <w:uiPriority w:val="99"/>
    <w:rsid w:val="00FE0941"/>
    <w:pPr>
      <w:widowControl w:val="0"/>
      <w:autoSpaceDE w:val="0"/>
      <w:autoSpaceDN w:val="0"/>
      <w:adjustRightInd w:val="0"/>
      <w:outlineLvl w:val="255"/>
    </w:pPr>
    <w:rPr>
      <w:rFonts w:ascii="Arial" w:hAnsi="Arial" w:cs="Arial"/>
      <w:b/>
      <w:bCs/>
      <w:i/>
      <w:iCs/>
      <w:color w:val="0000A0"/>
      <w:shd w:val="clear" w:color="auto" w:fill="FFFFFF"/>
      <w:lang w:val="en-AU"/>
    </w:rPr>
  </w:style>
  <w:style w:type="paragraph" w:customStyle="1" w:styleId="Styl">
    <w:name w:val="Styl"/>
    <w:next w:val="Normln"/>
    <w:uiPriority w:val="99"/>
    <w:rsid w:val="00FE0941"/>
    <w:pPr>
      <w:widowControl w:val="0"/>
      <w:autoSpaceDE w:val="0"/>
      <w:autoSpaceDN w:val="0"/>
      <w:adjustRightInd w:val="0"/>
      <w:outlineLvl w:val="255"/>
    </w:pPr>
    <w:rPr>
      <w:rFonts w:ascii="Arial" w:hAnsi="Arial" w:cs="Arial"/>
      <w:color w:val="000000"/>
      <w:shd w:val="clear" w:color="auto" w:fill="FFFFFF"/>
      <w:lang w:val="en-AU"/>
    </w:rPr>
  </w:style>
  <w:style w:type="paragraph" w:customStyle="1" w:styleId="Style">
    <w:name w:val="Style"/>
    <w:next w:val="Normln"/>
    <w:uiPriority w:val="99"/>
    <w:rsid w:val="00FE0941"/>
    <w:pPr>
      <w:widowControl w:val="0"/>
      <w:autoSpaceDE w:val="0"/>
      <w:autoSpaceDN w:val="0"/>
      <w:adjustRightInd w:val="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Bibliografie">
    <w:name w:val="Bibliography"/>
    <w:basedOn w:val="Normln"/>
    <w:next w:val="Normln"/>
    <w:uiPriority w:val="99"/>
    <w:rsid w:val="002C4891"/>
  </w:style>
  <w:style w:type="table" w:styleId="Svtlmkazvraznn2">
    <w:name w:val="Light Grid Accent 2"/>
    <w:basedOn w:val="Normlntabulka"/>
    <w:uiPriority w:val="99"/>
    <w:rsid w:val="002C4891"/>
    <w:tblPr>
      <w:tblStyleRowBandSize w:val="1"/>
      <w:tblStyleColBandSize w:val="1"/>
      <w:tblInd w:w="0" w:type="dxa"/>
      <w:tblBorders>
        <w:top w:val="single" w:sz="8" w:space="0" w:color="A6AA14"/>
        <w:left w:val="single" w:sz="8" w:space="0" w:color="A6AA14"/>
        <w:bottom w:val="single" w:sz="8" w:space="0" w:color="A6AA14"/>
        <w:right w:val="single" w:sz="8" w:space="0" w:color="A6AA14"/>
        <w:insideH w:val="single" w:sz="8" w:space="0" w:color="A6AA14"/>
        <w:insideV w:val="single" w:sz="8" w:space="0" w:color="A6AA1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heMixCE B7 Bold" w:eastAsia="Times New Roman" w:hAnsi="TheMixCE B7 Bold" w:cs="Times New Roman"/>
        <w:b w:val="0"/>
        <w:bCs/>
      </w:rPr>
      <w:tblPr/>
      <w:tcPr>
        <w:tcBorders>
          <w:top w:val="single" w:sz="8" w:space="0" w:color="A6AA14"/>
          <w:left w:val="single" w:sz="8" w:space="0" w:color="A6AA14"/>
          <w:bottom w:val="single" w:sz="18" w:space="0" w:color="A6AA14"/>
          <w:right w:val="single" w:sz="8" w:space="0" w:color="A6AA14"/>
          <w:insideH w:val="nil"/>
          <w:insideV w:val="single" w:sz="8" w:space="0" w:color="A6AA14"/>
        </w:tcBorders>
      </w:tcPr>
    </w:tblStylePr>
    <w:tblStylePr w:type="lastRow">
      <w:pPr>
        <w:spacing w:before="0" w:after="0"/>
      </w:pPr>
      <w:rPr>
        <w:rFonts w:ascii="TheMixCE B7 Bold" w:eastAsia="Times New Roman" w:hAnsi="TheMixCE B7 Bold" w:cs="Times New Roman"/>
        <w:b w:val="0"/>
        <w:bCs/>
      </w:rPr>
      <w:tblPr/>
      <w:tcPr>
        <w:tcBorders>
          <w:top w:val="double" w:sz="6" w:space="0" w:color="A6AA14"/>
          <w:left w:val="single" w:sz="8" w:space="0" w:color="A6AA14"/>
          <w:bottom w:val="single" w:sz="8" w:space="0" w:color="A6AA14"/>
          <w:right w:val="single" w:sz="8" w:space="0" w:color="A6AA14"/>
          <w:insideH w:val="nil"/>
          <w:insideV w:val="single" w:sz="8" w:space="0" w:color="A6AA14"/>
        </w:tcBorders>
      </w:tcPr>
    </w:tblStylePr>
    <w:tblStylePr w:type="firstCol">
      <w:rPr>
        <w:rFonts w:ascii="TheMixCE B7 Bold" w:eastAsia="Times New Roman" w:hAnsi="TheMixCE B7 Bold" w:cs="Times New Roman"/>
        <w:b w:val="0"/>
        <w:bCs/>
        <w:sz w:val="20"/>
      </w:rPr>
    </w:tblStylePr>
    <w:tblStylePr w:type="lastCol">
      <w:rPr>
        <w:rFonts w:ascii="TheMixCE B7 Bold" w:eastAsia="Times New Roman" w:hAnsi="TheMixCE B7 Bold" w:cs="Times New Roman"/>
        <w:b w:val="0"/>
        <w:bCs/>
        <w:sz w:val="20"/>
      </w:rPr>
      <w:tblPr/>
      <w:tcPr>
        <w:tc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</w:tcBorders>
        <w:shd w:val="clear" w:color="auto" w:fill="F4F6B8"/>
      </w:tcPr>
    </w:tblStylePr>
    <w:tblStylePr w:type="band1Horz">
      <w:rPr>
        <w:rFonts w:cs="Times New Roman"/>
      </w:rPr>
      <w:tblPr/>
      <w:tcPr>
        <w:tc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  <w:insideV w:val="single" w:sz="8" w:space="0" w:color="A6AA14"/>
        </w:tcBorders>
        <w:shd w:val="clear" w:color="auto" w:fill="F4F6B8"/>
      </w:tcPr>
    </w:tblStylePr>
    <w:tblStylePr w:type="band2Horz">
      <w:rPr>
        <w:rFonts w:cs="Times New Roman"/>
      </w:rPr>
      <w:tblPr/>
      <w:tcPr>
        <w:tc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  <w:insideV w:val="single" w:sz="8" w:space="0" w:color="A6AA14"/>
        </w:tcBorders>
      </w:tcPr>
    </w:tblStylePr>
  </w:style>
  <w:style w:type="paragraph" w:customStyle="1" w:styleId="Tabletext">
    <w:name w:val="Tabletext"/>
    <w:basedOn w:val="Normln"/>
    <w:uiPriority w:val="99"/>
    <w:rsid w:val="002C4891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val="en-US" w:eastAsia="en-US"/>
    </w:rPr>
  </w:style>
  <w:style w:type="paragraph" w:styleId="Nadpisobsahu">
    <w:name w:val="TOC Heading"/>
    <w:basedOn w:val="Nadpis1"/>
    <w:next w:val="Normln"/>
    <w:uiPriority w:val="99"/>
    <w:qFormat/>
    <w:rsid w:val="002C4891"/>
    <w:pPr>
      <w:numPr>
        <w:numId w:val="0"/>
      </w:numPr>
      <w:outlineLvl w:val="9"/>
    </w:pPr>
    <w:rPr>
      <w:b/>
      <w:color w:val="1C1C1C"/>
      <w:sz w:val="28"/>
    </w:rPr>
  </w:style>
  <w:style w:type="paragraph" w:customStyle="1" w:styleId="Alternativnnzev">
    <w:name w:val="Alternativní název"/>
    <w:basedOn w:val="Odstavec"/>
    <w:link w:val="AlternativnnzevChar"/>
    <w:uiPriority w:val="99"/>
    <w:rsid w:val="00CA7C72"/>
    <w:pPr>
      <w:spacing w:after="0" w:line="240" w:lineRule="auto"/>
      <w:ind w:firstLine="0"/>
      <w:jc w:val="left"/>
    </w:pPr>
    <w:rPr>
      <w:color w:val="7B7F0F"/>
      <w:sz w:val="18"/>
      <w:szCs w:val="18"/>
    </w:rPr>
  </w:style>
  <w:style w:type="character" w:customStyle="1" w:styleId="AlternativnnzevChar">
    <w:name w:val="Alternativní název Char"/>
    <w:link w:val="Alternativnnzev"/>
    <w:uiPriority w:val="99"/>
    <w:locked/>
    <w:rsid w:val="00CA7C72"/>
    <w:rPr>
      <w:rFonts w:ascii="Calibri" w:hAnsi="Calibri" w:cs="Times New Roman"/>
      <w:color w:val="7B7F0F"/>
      <w:sz w:val="18"/>
      <w:szCs w:val="18"/>
      <w:lang w:val="cs-CZ" w:eastAsia="cs-CZ" w:bidi="ar-SA"/>
    </w:rPr>
  </w:style>
  <w:style w:type="paragraph" w:customStyle="1" w:styleId="Termn">
    <w:name w:val="Termín"/>
    <w:basedOn w:val="Normln"/>
    <w:link w:val="TermnChar"/>
    <w:uiPriority w:val="99"/>
    <w:rsid w:val="00CA7C72"/>
    <w:pPr>
      <w:spacing w:after="0" w:line="240" w:lineRule="auto"/>
    </w:pPr>
    <w:rPr>
      <w:color w:val="131313"/>
      <w:sz w:val="20"/>
      <w:lang w:eastAsia="en-US"/>
    </w:rPr>
  </w:style>
  <w:style w:type="paragraph" w:customStyle="1" w:styleId="Definicetermnu">
    <w:name w:val="Definice termínu"/>
    <w:basedOn w:val="Normln"/>
    <w:uiPriority w:val="99"/>
    <w:rsid w:val="00CA7C72"/>
    <w:pPr>
      <w:spacing w:after="0" w:line="240" w:lineRule="auto"/>
    </w:pPr>
    <w:rPr>
      <w:sz w:val="20"/>
      <w:lang w:eastAsia="en-US"/>
    </w:rPr>
  </w:style>
  <w:style w:type="character" w:customStyle="1" w:styleId="Pouittermn">
    <w:name w:val="Použitý termín"/>
    <w:uiPriority w:val="99"/>
    <w:rsid w:val="00CA7C72"/>
    <w:rPr>
      <w:rFonts w:cs="Times New Roman"/>
      <w:i/>
      <w:color w:val="131313"/>
      <w:lang w:val="cs-CZ"/>
    </w:rPr>
  </w:style>
  <w:style w:type="character" w:customStyle="1" w:styleId="TermnChar">
    <w:name w:val="Termín Char"/>
    <w:link w:val="Termn"/>
    <w:uiPriority w:val="99"/>
    <w:locked/>
    <w:rsid w:val="00CA7C72"/>
    <w:rPr>
      <w:rFonts w:ascii="Calibri" w:hAnsi="Calibri" w:cs="Times New Roman"/>
      <w:color w:val="131313"/>
      <w:sz w:val="22"/>
      <w:szCs w:val="22"/>
      <w:lang w:val="cs-CZ" w:eastAsia="en-US" w:bidi="ar-SA"/>
    </w:rPr>
  </w:style>
  <w:style w:type="table" w:styleId="Mkatabulky">
    <w:name w:val="Table Grid"/>
    <w:basedOn w:val="Normlntabulka"/>
    <w:locked/>
    <w:rsid w:val="00F8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vtlseznamzvraznn1">
    <w:name w:val="Light List Accent 1"/>
    <w:basedOn w:val="Normlntabulka"/>
    <w:uiPriority w:val="61"/>
    <w:rsid w:val="00EB6A9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b/>
        <w:bCs/>
        <w:color w:val="FFFFFF"/>
        <w:sz w:val="28"/>
      </w:rPr>
      <w:tblPr/>
      <w:tcPr>
        <w:shd w:val="clear" w:color="auto" w:fill="4F81B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Stednstnovn2zvraznn2">
    <w:name w:val="Medium Shading 2 Accent 2"/>
    <w:basedOn w:val="Normlntabulka"/>
    <w:uiPriority w:val="64"/>
    <w:rsid w:val="00F8640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vtlmkazvraznn1">
    <w:name w:val="Light Grid Accent 1"/>
    <w:basedOn w:val="Normlntabulka"/>
    <w:uiPriority w:val="62"/>
    <w:rsid w:val="00F864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tednstnovn2zvraznn1">
    <w:name w:val="Medium Shading 2 Accent 1"/>
    <w:basedOn w:val="Normlntabulka"/>
    <w:uiPriority w:val="64"/>
    <w:rsid w:val="00F8640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vtlstnovnzvraznn1">
    <w:name w:val="Light Shading Accent 1"/>
    <w:basedOn w:val="Normlntabulka"/>
    <w:uiPriority w:val="60"/>
    <w:rsid w:val="00F86408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tednstnovn1zvraznn1">
    <w:name w:val="Medium Shading 1 Accent 1"/>
    <w:basedOn w:val="Normlntabulka"/>
    <w:uiPriority w:val="63"/>
    <w:rsid w:val="00337E46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tlstnovnzvraznn6">
    <w:name w:val="Light Shading Accent 6"/>
    <w:basedOn w:val="Normlntabulka"/>
    <w:uiPriority w:val="60"/>
    <w:rsid w:val="005F29D2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2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499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42" Type="http://schemas.openxmlformats.org/officeDocument/2006/relationships/image" Target="media/image32.emf"/><Relationship Id="rId47" Type="http://schemas.openxmlformats.org/officeDocument/2006/relationships/image" Target="media/image37.emf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46" Type="http://schemas.openxmlformats.org/officeDocument/2006/relationships/image" Target="media/image36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41" Type="http://schemas.openxmlformats.org/officeDocument/2006/relationships/image" Target="media/image31.emf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image" Target="media/image30.emf"/><Relationship Id="rId45" Type="http://schemas.openxmlformats.org/officeDocument/2006/relationships/image" Target="media/image35.emf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hyperlink" Target="https://rabbit.felk.cvut.cz/trac/ISSS" TargetMode="External"/><Relationship Id="rId19" Type="http://schemas.openxmlformats.org/officeDocument/2006/relationships/image" Target="media/image9.emf"/><Relationship Id="rId31" Type="http://schemas.openxmlformats.org/officeDocument/2006/relationships/image" Target="media/image21.emf"/><Relationship Id="rId44" Type="http://schemas.openxmlformats.org/officeDocument/2006/relationships/image" Target="media/image34.emf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rojekt-is@skaut-ricany.cz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openxmlformats.org/officeDocument/2006/relationships/image" Target="media/image33.emf"/><Relationship Id="rId48" Type="http://schemas.openxmlformats.org/officeDocument/2006/relationships/image" Target="media/image38.emf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eader" Target="header2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jta\Documents\Osobn&#237;\Skaut\Stredisko%20L&#237;pa%20R&#237;cany\Dokumenty\&#352;ablony%20dokumentu\L&#237;pa%20-%20V&#237;cestr&#225;nkov&#253;%20dok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F4A92-6679-4749-BC84-CBEFA7591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Lípa - Vícestránkový dokument.dotx</Template>
  <TotalTime>226</TotalTime>
  <Pages>90</Pages>
  <Words>15191</Words>
  <Characters>89627</Characters>
  <Application>Microsoft Office Word</Application>
  <DocSecurity>0</DocSecurity>
  <Lines>746</Lines>
  <Paragraphs>209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Projekt SkautSIS</vt:lpstr>
    </vt:vector>
  </TitlesOfParts>
  <Company>Tým SkautSIS</Company>
  <LinksUpToDate>false</LinksUpToDate>
  <CharactersWithSpaces>104609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SkautSIS</dc:title>
  <dc:subject>Analytický model</dc:subject>
  <dc:creator>Vojtěch Vít</dc:creator>
  <cp:lastModifiedBy>Vojtěch Vít</cp:lastModifiedBy>
  <cp:revision>19</cp:revision>
  <cp:lastPrinted>2010-11-11T16:08:00Z</cp:lastPrinted>
  <dcterms:created xsi:type="dcterms:W3CDTF">2010-11-11T08:08:00Z</dcterms:created>
  <dcterms:modified xsi:type="dcterms:W3CDTF">2010-11-11T16:08:00Z</dcterms:modified>
</cp:coreProperties>
</file>